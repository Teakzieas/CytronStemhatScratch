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07843" w14:textId="77777777" w:rsidR="00923664" w:rsidRDefault="00923664" w:rsidP="00923664">
      <w:pPr>
        <w:jc w:val="center"/>
        <w:rPr>
          <w:rFonts w:cs="Times New Roman"/>
          <w:b/>
          <w:bCs/>
          <w:sz w:val="42"/>
          <w:szCs w:val="42"/>
        </w:rPr>
      </w:pPr>
      <w:bookmarkStart w:id="0" w:name="_Hlk133847453"/>
      <w:bookmarkStart w:id="1" w:name="_Hlk136089422"/>
      <w:bookmarkStart w:id="2" w:name="_Hlk136199917"/>
      <w:bookmarkEnd w:id="0"/>
      <w:r>
        <w:rPr>
          <w:noProof/>
        </w:rPr>
        <w:drawing>
          <wp:inline distT="0" distB="0" distL="0" distR="0" wp14:anchorId="6A9DC537" wp14:editId="41A3BB8D">
            <wp:extent cx="2473960" cy="1236980"/>
            <wp:effectExtent l="0" t="0" r="2540" b="1270"/>
            <wp:docPr id="1" name="Picture 1" descr="Swinbur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burne University of Technology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960" cy="1236980"/>
                    </a:xfrm>
                    <a:prstGeom prst="rect">
                      <a:avLst/>
                    </a:prstGeom>
                    <a:noFill/>
                    <a:ln>
                      <a:noFill/>
                    </a:ln>
                  </pic:spPr>
                </pic:pic>
              </a:graphicData>
            </a:graphic>
          </wp:inline>
        </w:drawing>
      </w:r>
    </w:p>
    <w:p w14:paraId="20C2F2DC" w14:textId="08E90DD5" w:rsidR="006945A4" w:rsidRDefault="006945A4" w:rsidP="00923664">
      <w:pPr>
        <w:jc w:val="center"/>
        <w:rPr>
          <w:rFonts w:cs="Times New Roman"/>
          <w:b/>
          <w:bCs/>
          <w:sz w:val="42"/>
          <w:szCs w:val="42"/>
        </w:rPr>
      </w:pPr>
      <w:r>
        <w:rPr>
          <w:noProof/>
        </w:rPr>
        <w:drawing>
          <wp:inline distT="0" distB="0" distL="0" distR="0" wp14:anchorId="349ED15C" wp14:editId="51B99735">
            <wp:extent cx="2614335" cy="1284605"/>
            <wp:effectExtent l="0" t="0" r="0" b="0"/>
            <wp:docPr id="427618087" name="Picture 1" descr="Humanoid Project (Collaboration with 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oid Project (Collaboration with UT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259" r="6278"/>
                    <a:stretch/>
                  </pic:blipFill>
                  <pic:spPr bwMode="auto">
                    <a:xfrm>
                      <a:off x="0" y="0"/>
                      <a:ext cx="2633734" cy="1294137"/>
                    </a:xfrm>
                    <a:prstGeom prst="rect">
                      <a:avLst/>
                    </a:prstGeom>
                    <a:noFill/>
                    <a:ln>
                      <a:noFill/>
                    </a:ln>
                    <a:extLst>
                      <a:ext uri="{53640926-AAD7-44D8-BBD7-CCE9431645EC}">
                        <a14:shadowObscured xmlns:a14="http://schemas.microsoft.com/office/drawing/2010/main"/>
                      </a:ext>
                    </a:extLst>
                  </pic:spPr>
                </pic:pic>
              </a:graphicData>
            </a:graphic>
          </wp:inline>
        </w:drawing>
      </w:r>
    </w:p>
    <w:p w14:paraId="21F995D7" w14:textId="77777777" w:rsidR="00923664" w:rsidRPr="00923664" w:rsidRDefault="00923664" w:rsidP="0030250B">
      <w:pPr>
        <w:pStyle w:val="Title"/>
      </w:pPr>
      <w:r w:rsidRPr="00923664">
        <w:t xml:space="preserve">Swinburne University of Technology </w:t>
      </w:r>
    </w:p>
    <w:p w14:paraId="7EF62262" w14:textId="77777777" w:rsidR="00923664" w:rsidRPr="0030250B" w:rsidRDefault="00923664" w:rsidP="0030250B">
      <w:pPr>
        <w:pStyle w:val="Title"/>
      </w:pPr>
      <w:r w:rsidRPr="0030250B">
        <w:t xml:space="preserve">Faculty of Engineering, Computing and Science (Sarawak Campus) </w:t>
      </w:r>
    </w:p>
    <w:p w14:paraId="4391FC2B" w14:textId="77777777" w:rsidR="00923664" w:rsidRPr="0030250B" w:rsidRDefault="00923664" w:rsidP="0030250B">
      <w:pPr>
        <w:pStyle w:val="Title"/>
      </w:pPr>
    </w:p>
    <w:p w14:paraId="5283CD1F" w14:textId="7D51C7F0" w:rsidR="007461A4" w:rsidRPr="00320C45" w:rsidRDefault="008F5F18" w:rsidP="0030250B">
      <w:pPr>
        <w:pStyle w:val="Title"/>
      </w:pPr>
      <w:r>
        <w:t>Stemhat Documentation</w:t>
      </w:r>
    </w:p>
    <w:p w14:paraId="2560ED63" w14:textId="77777777" w:rsidR="007461A4" w:rsidRPr="007461A4" w:rsidRDefault="007461A4" w:rsidP="007461A4"/>
    <w:p w14:paraId="4A3364EC" w14:textId="77777777" w:rsidR="00CA015F" w:rsidRDefault="00CA015F" w:rsidP="00CA015F">
      <w:pPr>
        <w:jc w:val="center"/>
      </w:pPr>
    </w:p>
    <w:p w14:paraId="30B3971D" w14:textId="77777777" w:rsidR="000D40EF" w:rsidRPr="008B0456" w:rsidRDefault="000D40EF" w:rsidP="00CA015F">
      <w:pPr>
        <w:jc w:val="center"/>
      </w:pPr>
    </w:p>
    <w:p w14:paraId="74B90428" w14:textId="77777777" w:rsidR="00E416C6" w:rsidRPr="00E416C6" w:rsidRDefault="00E416C6" w:rsidP="00E416C6">
      <w:pPr>
        <w:pStyle w:val="Title"/>
        <w:rPr>
          <w:sz w:val="36"/>
          <w:szCs w:val="36"/>
        </w:rPr>
      </w:pPr>
      <w:r w:rsidRPr="00C25F80">
        <w:rPr>
          <w:sz w:val="36"/>
          <w:szCs w:val="36"/>
        </w:rPr>
        <w:t>Divyessh Sivakumar (101227402</w:t>
      </w:r>
      <w:r>
        <w:rPr>
          <w:sz w:val="36"/>
          <w:szCs w:val="36"/>
        </w:rPr>
        <w:t>)</w:t>
      </w:r>
    </w:p>
    <w:p w14:paraId="78E15D73" w14:textId="77777777" w:rsidR="007461A4" w:rsidRDefault="007461A4" w:rsidP="007461A4">
      <w:pPr>
        <w:rPr>
          <w:b/>
          <w:bCs/>
          <w:sz w:val="36"/>
          <w:szCs w:val="36"/>
        </w:rPr>
      </w:pPr>
    </w:p>
    <w:p w14:paraId="78CB0CC5" w14:textId="77777777" w:rsidR="000B37F3" w:rsidRDefault="000B37F3" w:rsidP="007461A4">
      <w:pPr>
        <w:rPr>
          <w:b/>
          <w:bCs/>
          <w:sz w:val="36"/>
          <w:szCs w:val="36"/>
        </w:rPr>
      </w:pPr>
    </w:p>
    <w:p w14:paraId="20B5D57C" w14:textId="77777777" w:rsidR="00E416C6" w:rsidRDefault="00E416C6" w:rsidP="007461A4"/>
    <w:p w14:paraId="7ACBA985" w14:textId="77777777" w:rsidR="7713A6E1" w:rsidRDefault="7713A6E1" w:rsidP="7713A6E1"/>
    <w:p w14:paraId="2348EC86" w14:textId="77777777" w:rsidR="006945A4" w:rsidRDefault="006945A4" w:rsidP="00E416C6">
      <w:pPr>
        <w:pStyle w:val="Title"/>
      </w:pPr>
    </w:p>
    <w:p w14:paraId="34DE953C" w14:textId="1692B1CB" w:rsidR="00060F4B" w:rsidRDefault="09974AF3" w:rsidP="00E416C6">
      <w:pPr>
        <w:pStyle w:val="Title"/>
        <w:rPr>
          <w:b w:val="0"/>
        </w:rPr>
      </w:pPr>
      <w:r w:rsidRPr="52712E7B">
        <w:t>Date:</w:t>
      </w:r>
      <w:r w:rsidR="00474DA0">
        <w:t xml:space="preserve"> </w:t>
      </w:r>
      <w:r w:rsidR="00A030AD">
        <w:t>1</w:t>
      </w:r>
      <w:r w:rsidR="00261D49">
        <w:t>7</w:t>
      </w:r>
      <w:r w:rsidR="00B12C47">
        <w:t>/1/2025</w:t>
      </w:r>
    </w:p>
    <w:p w14:paraId="5A0FFB08" w14:textId="77777777" w:rsidR="45FEAB97" w:rsidRDefault="45FEAB97" w:rsidP="000B37F3">
      <w:pPr>
        <w:jc w:val="left"/>
      </w:pPr>
      <w:r>
        <w:br w:type="page"/>
      </w:r>
    </w:p>
    <w:p w14:paraId="321E52C0" w14:textId="77777777" w:rsidR="02BEAA18" w:rsidRDefault="51422D29">
      <w:pPr>
        <w:rPr>
          <w:b/>
          <w:sz w:val="32"/>
          <w:szCs w:val="32"/>
        </w:rPr>
      </w:pPr>
      <w:r w:rsidRPr="026E0C6E">
        <w:rPr>
          <w:b/>
          <w:sz w:val="32"/>
          <w:szCs w:val="32"/>
        </w:rPr>
        <w:lastRenderedPageBreak/>
        <w:t>Table of Contents</w:t>
      </w:r>
    </w:p>
    <w:sdt>
      <w:sdtPr>
        <w:id w:val="1476752383"/>
        <w:docPartObj>
          <w:docPartGallery w:val="Table of Contents"/>
          <w:docPartUnique/>
        </w:docPartObj>
      </w:sdtPr>
      <w:sdtContent>
        <w:p w14:paraId="3CA6731E" w14:textId="35DFB485" w:rsidR="008F5F18" w:rsidRDefault="00114D45">
          <w:pPr>
            <w:pStyle w:val="TOC1"/>
            <w:rPr>
              <w:rFonts w:asciiTheme="minorHAnsi" w:eastAsiaTheme="minorEastAsia" w:hAnsiTheme="minorHAnsi" w:cstheme="minorBidi"/>
              <w:b w:val="0"/>
              <w:bCs w:val="0"/>
              <w:caps w:val="0"/>
              <w:kern w:val="2"/>
              <w:sz w:val="24"/>
              <w:szCs w:val="24"/>
              <w:lang w:eastAsia="en-MY"/>
              <w14:ligatures w14:val="standardContextual"/>
            </w:rPr>
          </w:pPr>
          <w:r>
            <w:fldChar w:fldCharType="begin"/>
          </w:r>
          <w:r w:rsidR="11483E6C">
            <w:instrText>TOC \o \z \u \h</w:instrText>
          </w:r>
          <w:r>
            <w:fldChar w:fldCharType="separate"/>
          </w:r>
          <w:hyperlink w:anchor="_Toc187995074" w:history="1">
            <w:r w:rsidR="008F5F18" w:rsidRPr="00F84EBE">
              <w:rPr>
                <w:rStyle w:val="Hyperlink"/>
              </w:rPr>
              <w:t>1.</w:t>
            </w:r>
            <w:r w:rsidR="008F5F18">
              <w:rPr>
                <w:rFonts w:asciiTheme="minorHAnsi" w:eastAsiaTheme="minorEastAsia" w:hAnsiTheme="minorHAnsi" w:cstheme="minorBidi"/>
                <w:b w:val="0"/>
                <w:bCs w:val="0"/>
                <w:caps w:val="0"/>
                <w:kern w:val="2"/>
                <w:sz w:val="24"/>
                <w:szCs w:val="24"/>
                <w:lang w:eastAsia="en-MY"/>
                <w14:ligatures w14:val="standardContextual"/>
              </w:rPr>
              <w:tab/>
            </w:r>
            <w:r w:rsidR="008F5F18" w:rsidRPr="00F84EBE">
              <w:rPr>
                <w:rStyle w:val="Hyperlink"/>
              </w:rPr>
              <w:t>Raspberry Pi STEMHAT Extension Documentation</w:t>
            </w:r>
            <w:r w:rsidR="008F5F18">
              <w:rPr>
                <w:webHidden/>
              </w:rPr>
              <w:tab/>
            </w:r>
            <w:r w:rsidR="008F5F18">
              <w:rPr>
                <w:webHidden/>
              </w:rPr>
              <w:fldChar w:fldCharType="begin"/>
            </w:r>
            <w:r w:rsidR="008F5F18">
              <w:rPr>
                <w:webHidden/>
              </w:rPr>
              <w:instrText xml:space="preserve"> PAGEREF _Toc187995074 \h </w:instrText>
            </w:r>
            <w:r w:rsidR="008F5F18">
              <w:rPr>
                <w:webHidden/>
              </w:rPr>
            </w:r>
            <w:r w:rsidR="008F5F18">
              <w:rPr>
                <w:webHidden/>
              </w:rPr>
              <w:fldChar w:fldCharType="separate"/>
            </w:r>
            <w:r w:rsidR="000F1F3E">
              <w:rPr>
                <w:webHidden/>
              </w:rPr>
              <w:t>1</w:t>
            </w:r>
            <w:r w:rsidR="008F5F18">
              <w:rPr>
                <w:webHidden/>
              </w:rPr>
              <w:fldChar w:fldCharType="end"/>
            </w:r>
          </w:hyperlink>
        </w:p>
        <w:p w14:paraId="589B18D8" w14:textId="7FA90DC4" w:rsidR="008F5F18" w:rsidRDefault="008F5F18">
          <w:pPr>
            <w:pStyle w:val="TOC1"/>
            <w:rPr>
              <w:rFonts w:asciiTheme="minorHAnsi" w:eastAsiaTheme="minorEastAsia" w:hAnsiTheme="minorHAnsi" w:cstheme="minorBidi"/>
              <w:b w:val="0"/>
              <w:bCs w:val="0"/>
              <w:caps w:val="0"/>
              <w:kern w:val="2"/>
              <w:sz w:val="24"/>
              <w:szCs w:val="24"/>
              <w:lang w:eastAsia="en-MY"/>
              <w14:ligatures w14:val="standardContextual"/>
            </w:rPr>
          </w:pPr>
          <w:hyperlink w:anchor="_Toc187995075" w:history="1">
            <w:r w:rsidRPr="00F84EBE">
              <w:rPr>
                <w:rStyle w:val="Hyperlink"/>
              </w:rPr>
              <w:t>2.</w:t>
            </w:r>
            <w:r>
              <w:rPr>
                <w:rFonts w:asciiTheme="minorHAnsi" w:eastAsiaTheme="minorEastAsia" w:hAnsiTheme="minorHAnsi" w:cstheme="minorBidi"/>
                <w:b w:val="0"/>
                <w:bCs w:val="0"/>
                <w:caps w:val="0"/>
                <w:kern w:val="2"/>
                <w:sz w:val="24"/>
                <w:szCs w:val="24"/>
                <w:lang w:eastAsia="en-MY"/>
                <w14:ligatures w14:val="standardContextual"/>
              </w:rPr>
              <w:tab/>
            </w:r>
            <w:r w:rsidRPr="00F84EBE">
              <w:rPr>
                <w:rStyle w:val="Hyperlink"/>
              </w:rPr>
              <w:t>Introduction</w:t>
            </w:r>
            <w:r>
              <w:rPr>
                <w:webHidden/>
              </w:rPr>
              <w:tab/>
            </w:r>
            <w:r>
              <w:rPr>
                <w:webHidden/>
              </w:rPr>
              <w:fldChar w:fldCharType="begin"/>
            </w:r>
            <w:r>
              <w:rPr>
                <w:webHidden/>
              </w:rPr>
              <w:instrText xml:space="preserve"> PAGEREF _Toc187995075 \h </w:instrText>
            </w:r>
            <w:r>
              <w:rPr>
                <w:webHidden/>
              </w:rPr>
            </w:r>
            <w:r>
              <w:rPr>
                <w:webHidden/>
              </w:rPr>
              <w:fldChar w:fldCharType="separate"/>
            </w:r>
            <w:r w:rsidR="000F1F3E">
              <w:rPr>
                <w:webHidden/>
              </w:rPr>
              <w:t>1</w:t>
            </w:r>
            <w:r>
              <w:rPr>
                <w:webHidden/>
              </w:rPr>
              <w:fldChar w:fldCharType="end"/>
            </w:r>
          </w:hyperlink>
        </w:p>
        <w:p w14:paraId="5114F33B" w14:textId="024AEFCF" w:rsidR="008F5F18" w:rsidRDefault="008F5F18">
          <w:pPr>
            <w:pStyle w:val="TOC1"/>
            <w:rPr>
              <w:rFonts w:asciiTheme="minorHAnsi" w:eastAsiaTheme="minorEastAsia" w:hAnsiTheme="minorHAnsi" w:cstheme="minorBidi"/>
              <w:b w:val="0"/>
              <w:bCs w:val="0"/>
              <w:caps w:val="0"/>
              <w:kern w:val="2"/>
              <w:sz w:val="24"/>
              <w:szCs w:val="24"/>
              <w:lang w:eastAsia="en-MY"/>
              <w14:ligatures w14:val="standardContextual"/>
            </w:rPr>
          </w:pPr>
          <w:hyperlink w:anchor="_Toc187995076" w:history="1">
            <w:r w:rsidRPr="00F84EBE">
              <w:rPr>
                <w:rStyle w:val="Hyperlink"/>
              </w:rPr>
              <w:t>3.</w:t>
            </w:r>
            <w:r>
              <w:rPr>
                <w:rFonts w:asciiTheme="minorHAnsi" w:eastAsiaTheme="minorEastAsia" w:hAnsiTheme="minorHAnsi" w:cstheme="minorBidi"/>
                <w:b w:val="0"/>
                <w:bCs w:val="0"/>
                <w:caps w:val="0"/>
                <w:kern w:val="2"/>
                <w:sz w:val="24"/>
                <w:szCs w:val="24"/>
                <w:lang w:eastAsia="en-MY"/>
                <w14:ligatures w14:val="standardContextual"/>
              </w:rPr>
              <w:tab/>
            </w:r>
            <w:r w:rsidRPr="00F84EBE">
              <w:rPr>
                <w:rStyle w:val="Hyperlink"/>
              </w:rPr>
              <w:t>Blocks Overview</w:t>
            </w:r>
            <w:r>
              <w:rPr>
                <w:webHidden/>
              </w:rPr>
              <w:tab/>
            </w:r>
            <w:r>
              <w:rPr>
                <w:webHidden/>
              </w:rPr>
              <w:fldChar w:fldCharType="begin"/>
            </w:r>
            <w:r>
              <w:rPr>
                <w:webHidden/>
              </w:rPr>
              <w:instrText xml:space="preserve"> PAGEREF _Toc187995076 \h </w:instrText>
            </w:r>
            <w:r>
              <w:rPr>
                <w:webHidden/>
              </w:rPr>
            </w:r>
            <w:r>
              <w:rPr>
                <w:webHidden/>
              </w:rPr>
              <w:fldChar w:fldCharType="separate"/>
            </w:r>
            <w:r w:rsidR="000F1F3E">
              <w:rPr>
                <w:webHidden/>
              </w:rPr>
              <w:t>1</w:t>
            </w:r>
            <w:r>
              <w:rPr>
                <w:webHidden/>
              </w:rPr>
              <w:fldChar w:fldCharType="end"/>
            </w:r>
          </w:hyperlink>
        </w:p>
        <w:p w14:paraId="2BC3F354" w14:textId="6792DE2B" w:rsidR="008F5F18" w:rsidRDefault="008F5F18">
          <w:pPr>
            <w:pStyle w:val="TOC2"/>
            <w:rPr>
              <w:rFonts w:asciiTheme="minorHAnsi" w:eastAsiaTheme="minorEastAsia" w:hAnsiTheme="minorHAnsi" w:cstheme="minorBidi"/>
              <w:kern w:val="2"/>
              <w:sz w:val="24"/>
              <w:szCs w:val="24"/>
              <w:lang w:val="en-MY" w:eastAsia="en-MY"/>
              <w14:ligatures w14:val="standardContextual"/>
            </w:rPr>
          </w:pPr>
          <w:hyperlink w:anchor="_Toc187995077" w:history="1">
            <w:r w:rsidRPr="00F84EBE">
              <w:rPr>
                <w:rStyle w:val="Hyperlink"/>
              </w:rPr>
              <w:t>3.1.</w:t>
            </w:r>
            <w:r>
              <w:rPr>
                <w:rFonts w:asciiTheme="minorHAnsi" w:eastAsiaTheme="minorEastAsia" w:hAnsiTheme="minorHAnsi" w:cstheme="minorBidi"/>
                <w:kern w:val="2"/>
                <w:sz w:val="24"/>
                <w:szCs w:val="24"/>
                <w:lang w:val="en-MY" w:eastAsia="en-MY"/>
                <w14:ligatures w14:val="standardContextual"/>
              </w:rPr>
              <w:tab/>
            </w:r>
            <w:r w:rsidRPr="00F84EBE">
              <w:rPr>
                <w:rStyle w:val="Hyperlink"/>
              </w:rPr>
              <w:t>Event Block</w:t>
            </w:r>
            <w:r>
              <w:rPr>
                <w:webHidden/>
              </w:rPr>
              <w:tab/>
            </w:r>
            <w:r>
              <w:rPr>
                <w:webHidden/>
              </w:rPr>
              <w:fldChar w:fldCharType="begin"/>
            </w:r>
            <w:r>
              <w:rPr>
                <w:webHidden/>
              </w:rPr>
              <w:instrText xml:space="preserve"> PAGEREF _Toc187995077 \h </w:instrText>
            </w:r>
            <w:r>
              <w:rPr>
                <w:webHidden/>
              </w:rPr>
            </w:r>
            <w:r>
              <w:rPr>
                <w:webHidden/>
              </w:rPr>
              <w:fldChar w:fldCharType="separate"/>
            </w:r>
            <w:r w:rsidR="000F1F3E">
              <w:rPr>
                <w:webHidden/>
              </w:rPr>
              <w:t>1</w:t>
            </w:r>
            <w:r>
              <w:rPr>
                <w:webHidden/>
              </w:rPr>
              <w:fldChar w:fldCharType="end"/>
            </w:r>
          </w:hyperlink>
        </w:p>
        <w:p w14:paraId="175AAFA4" w14:textId="31310543"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78" w:history="1">
            <w:r w:rsidRPr="00F84EBE">
              <w:rPr>
                <w:rStyle w:val="Hyperlink"/>
                <w:noProof/>
              </w:rPr>
              <w:t>3.1.1.</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Button</w:t>
            </w:r>
            <w:r>
              <w:rPr>
                <w:noProof/>
                <w:webHidden/>
              </w:rPr>
              <w:tab/>
            </w:r>
            <w:r>
              <w:rPr>
                <w:noProof/>
                <w:webHidden/>
              </w:rPr>
              <w:fldChar w:fldCharType="begin"/>
            </w:r>
            <w:r>
              <w:rPr>
                <w:noProof/>
                <w:webHidden/>
              </w:rPr>
              <w:instrText xml:space="preserve"> PAGEREF _Toc187995078 \h </w:instrText>
            </w:r>
            <w:r>
              <w:rPr>
                <w:noProof/>
                <w:webHidden/>
              </w:rPr>
            </w:r>
            <w:r>
              <w:rPr>
                <w:noProof/>
                <w:webHidden/>
              </w:rPr>
              <w:fldChar w:fldCharType="separate"/>
            </w:r>
            <w:r w:rsidR="000F1F3E">
              <w:rPr>
                <w:noProof/>
                <w:webHidden/>
              </w:rPr>
              <w:t>1</w:t>
            </w:r>
            <w:r>
              <w:rPr>
                <w:noProof/>
                <w:webHidden/>
              </w:rPr>
              <w:fldChar w:fldCharType="end"/>
            </w:r>
          </w:hyperlink>
        </w:p>
        <w:p w14:paraId="0D10DD0E" w14:textId="64112FE1" w:rsidR="008F5F18" w:rsidRDefault="008F5F18">
          <w:pPr>
            <w:pStyle w:val="TOC2"/>
            <w:rPr>
              <w:rFonts w:asciiTheme="minorHAnsi" w:eastAsiaTheme="minorEastAsia" w:hAnsiTheme="minorHAnsi" w:cstheme="minorBidi"/>
              <w:kern w:val="2"/>
              <w:sz w:val="24"/>
              <w:szCs w:val="24"/>
              <w:lang w:val="en-MY" w:eastAsia="en-MY"/>
              <w14:ligatures w14:val="standardContextual"/>
            </w:rPr>
          </w:pPr>
          <w:hyperlink w:anchor="_Toc187995079" w:history="1">
            <w:r w:rsidRPr="00F84EBE">
              <w:rPr>
                <w:rStyle w:val="Hyperlink"/>
              </w:rPr>
              <w:t>3.2.</w:t>
            </w:r>
            <w:r>
              <w:rPr>
                <w:rFonts w:asciiTheme="minorHAnsi" w:eastAsiaTheme="minorEastAsia" w:hAnsiTheme="minorHAnsi" w:cstheme="minorBidi"/>
                <w:kern w:val="2"/>
                <w:sz w:val="24"/>
                <w:szCs w:val="24"/>
                <w:lang w:val="en-MY" w:eastAsia="en-MY"/>
                <w14:ligatures w14:val="standardContextual"/>
              </w:rPr>
              <w:tab/>
            </w:r>
            <w:r w:rsidRPr="00F84EBE">
              <w:rPr>
                <w:rStyle w:val="Hyperlink"/>
              </w:rPr>
              <w:t>Command Blocks</w:t>
            </w:r>
            <w:r>
              <w:rPr>
                <w:webHidden/>
              </w:rPr>
              <w:tab/>
            </w:r>
            <w:r>
              <w:rPr>
                <w:webHidden/>
              </w:rPr>
              <w:fldChar w:fldCharType="begin"/>
            </w:r>
            <w:r>
              <w:rPr>
                <w:webHidden/>
              </w:rPr>
              <w:instrText xml:space="preserve"> PAGEREF _Toc187995079 \h </w:instrText>
            </w:r>
            <w:r>
              <w:rPr>
                <w:webHidden/>
              </w:rPr>
            </w:r>
            <w:r>
              <w:rPr>
                <w:webHidden/>
              </w:rPr>
              <w:fldChar w:fldCharType="separate"/>
            </w:r>
            <w:r w:rsidR="000F1F3E">
              <w:rPr>
                <w:webHidden/>
              </w:rPr>
              <w:t>2</w:t>
            </w:r>
            <w:r>
              <w:rPr>
                <w:webHidden/>
              </w:rPr>
              <w:fldChar w:fldCharType="end"/>
            </w:r>
          </w:hyperlink>
        </w:p>
        <w:p w14:paraId="5AFD1795" w14:textId="3B1FE142"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0" w:history="1">
            <w:r w:rsidRPr="00F84EBE">
              <w:rPr>
                <w:rStyle w:val="Hyperlink"/>
                <w:noProof/>
              </w:rPr>
              <w:t>3.2.1.</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LED Control</w:t>
            </w:r>
            <w:r>
              <w:rPr>
                <w:noProof/>
                <w:webHidden/>
              </w:rPr>
              <w:tab/>
            </w:r>
            <w:r>
              <w:rPr>
                <w:noProof/>
                <w:webHidden/>
              </w:rPr>
              <w:fldChar w:fldCharType="begin"/>
            </w:r>
            <w:r>
              <w:rPr>
                <w:noProof/>
                <w:webHidden/>
              </w:rPr>
              <w:instrText xml:space="preserve"> PAGEREF _Toc187995080 \h </w:instrText>
            </w:r>
            <w:r>
              <w:rPr>
                <w:noProof/>
                <w:webHidden/>
              </w:rPr>
            </w:r>
            <w:r>
              <w:rPr>
                <w:noProof/>
                <w:webHidden/>
              </w:rPr>
              <w:fldChar w:fldCharType="separate"/>
            </w:r>
            <w:r w:rsidR="000F1F3E">
              <w:rPr>
                <w:noProof/>
                <w:webHidden/>
              </w:rPr>
              <w:t>2</w:t>
            </w:r>
            <w:r>
              <w:rPr>
                <w:noProof/>
                <w:webHidden/>
              </w:rPr>
              <w:fldChar w:fldCharType="end"/>
            </w:r>
          </w:hyperlink>
        </w:p>
        <w:p w14:paraId="3A7EA37E" w14:textId="2867B82B"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1" w:history="1">
            <w:r w:rsidRPr="00F84EBE">
              <w:rPr>
                <w:rStyle w:val="Hyperlink"/>
                <w:noProof/>
              </w:rPr>
              <w:t>3.2.2.</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Buzzer Control</w:t>
            </w:r>
            <w:r>
              <w:rPr>
                <w:noProof/>
                <w:webHidden/>
              </w:rPr>
              <w:tab/>
            </w:r>
            <w:r>
              <w:rPr>
                <w:noProof/>
                <w:webHidden/>
              </w:rPr>
              <w:fldChar w:fldCharType="begin"/>
            </w:r>
            <w:r>
              <w:rPr>
                <w:noProof/>
                <w:webHidden/>
              </w:rPr>
              <w:instrText xml:space="preserve"> PAGEREF _Toc187995081 \h </w:instrText>
            </w:r>
            <w:r>
              <w:rPr>
                <w:noProof/>
                <w:webHidden/>
              </w:rPr>
            </w:r>
            <w:r>
              <w:rPr>
                <w:noProof/>
                <w:webHidden/>
              </w:rPr>
              <w:fldChar w:fldCharType="separate"/>
            </w:r>
            <w:r w:rsidR="000F1F3E">
              <w:rPr>
                <w:noProof/>
                <w:webHidden/>
              </w:rPr>
              <w:t>2</w:t>
            </w:r>
            <w:r>
              <w:rPr>
                <w:noProof/>
                <w:webHidden/>
              </w:rPr>
              <w:fldChar w:fldCharType="end"/>
            </w:r>
          </w:hyperlink>
        </w:p>
        <w:p w14:paraId="2752F5FC" w14:textId="61456627"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2" w:history="1">
            <w:r w:rsidRPr="00F84EBE">
              <w:rPr>
                <w:rStyle w:val="Hyperlink"/>
                <w:noProof/>
              </w:rPr>
              <w:t>3.2.3.</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Motor Control</w:t>
            </w:r>
            <w:r>
              <w:rPr>
                <w:noProof/>
                <w:webHidden/>
              </w:rPr>
              <w:tab/>
            </w:r>
            <w:r>
              <w:rPr>
                <w:noProof/>
                <w:webHidden/>
              </w:rPr>
              <w:fldChar w:fldCharType="begin"/>
            </w:r>
            <w:r>
              <w:rPr>
                <w:noProof/>
                <w:webHidden/>
              </w:rPr>
              <w:instrText xml:space="preserve"> PAGEREF _Toc187995082 \h </w:instrText>
            </w:r>
            <w:r>
              <w:rPr>
                <w:noProof/>
                <w:webHidden/>
              </w:rPr>
            </w:r>
            <w:r>
              <w:rPr>
                <w:noProof/>
                <w:webHidden/>
              </w:rPr>
              <w:fldChar w:fldCharType="separate"/>
            </w:r>
            <w:r w:rsidR="000F1F3E">
              <w:rPr>
                <w:noProof/>
                <w:webHidden/>
              </w:rPr>
              <w:t>3</w:t>
            </w:r>
            <w:r>
              <w:rPr>
                <w:noProof/>
                <w:webHidden/>
              </w:rPr>
              <w:fldChar w:fldCharType="end"/>
            </w:r>
          </w:hyperlink>
        </w:p>
        <w:p w14:paraId="34B39CE3" w14:textId="6DC9B5FD"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3" w:history="1">
            <w:r w:rsidRPr="00F84EBE">
              <w:rPr>
                <w:rStyle w:val="Hyperlink"/>
                <w:noProof/>
              </w:rPr>
              <w:t>3.2.4.</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Servo Control</w:t>
            </w:r>
            <w:r>
              <w:rPr>
                <w:noProof/>
                <w:webHidden/>
              </w:rPr>
              <w:tab/>
            </w:r>
            <w:r>
              <w:rPr>
                <w:noProof/>
                <w:webHidden/>
              </w:rPr>
              <w:fldChar w:fldCharType="begin"/>
            </w:r>
            <w:r>
              <w:rPr>
                <w:noProof/>
                <w:webHidden/>
              </w:rPr>
              <w:instrText xml:space="preserve"> PAGEREF _Toc187995083 \h </w:instrText>
            </w:r>
            <w:r>
              <w:rPr>
                <w:noProof/>
                <w:webHidden/>
              </w:rPr>
            </w:r>
            <w:r>
              <w:rPr>
                <w:noProof/>
                <w:webHidden/>
              </w:rPr>
              <w:fldChar w:fldCharType="separate"/>
            </w:r>
            <w:r w:rsidR="000F1F3E">
              <w:rPr>
                <w:noProof/>
                <w:webHidden/>
              </w:rPr>
              <w:t>4</w:t>
            </w:r>
            <w:r>
              <w:rPr>
                <w:noProof/>
                <w:webHidden/>
              </w:rPr>
              <w:fldChar w:fldCharType="end"/>
            </w:r>
          </w:hyperlink>
        </w:p>
        <w:p w14:paraId="69969039" w14:textId="3454E8F8"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4" w:history="1">
            <w:r w:rsidRPr="00F84EBE">
              <w:rPr>
                <w:rStyle w:val="Hyperlink"/>
                <w:noProof/>
              </w:rPr>
              <w:t>3.2.5.</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OLED Display Control</w:t>
            </w:r>
            <w:r>
              <w:rPr>
                <w:noProof/>
                <w:webHidden/>
              </w:rPr>
              <w:tab/>
            </w:r>
            <w:r>
              <w:rPr>
                <w:noProof/>
                <w:webHidden/>
              </w:rPr>
              <w:fldChar w:fldCharType="begin"/>
            </w:r>
            <w:r>
              <w:rPr>
                <w:noProof/>
                <w:webHidden/>
              </w:rPr>
              <w:instrText xml:space="preserve"> PAGEREF _Toc187995084 \h </w:instrText>
            </w:r>
            <w:r>
              <w:rPr>
                <w:noProof/>
                <w:webHidden/>
              </w:rPr>
            </w:r>
            <w:r>
              <w:rPr>
                <w:noProof/>
                <w:webHidden/>
              </w:rPr>
              <w:fldChar w:fldCharType="separate"/>
            </w:r>
            <w:r w:rsidR="000F1F3E">
              <w:rPr>
                <w:noProof/>
                <w:webHidden/>
              </w:rPr>
              <w:t>4</w:t>
            </w:r>
            <w:r>
              <w:rPr>
                <w:noProof/>
                <w:webHidden/>
              </w:rPr>
              <w:fldChar w:fldCharType="end"/>
            </w:r>
          </w:hyperlink>
        </w:p>
        <w:p w14:paraId="5027B9CA" w14:textId="46EDDF6D" w:rsidR="008F5F18" w:rsidRDefault="008F5F18">
          <w:pPr>
            <w:pStyle w:val="TOC2"/>
            <w:rPr>
              <w:rFonts w:asciiTheme="minorHAnsi" w:eastAsiaTheme="minorEastAsia" w:hAnsiTheme="minorHAnsi" w:cstheme="minorBidi"/>
              <w:kern w:val="2"/>
              <w:sz w:val="24"/>
              <w:szCs w:val="24"/>
              <w:lang w:val="en-MY" w:eastAsia="en-MY"/>
              <w14:ligatures w14:val="standardContextual"/>
            </w:rPr>
          </w:pPr>
          <w:hyperlink w:anchor="_Toc187995085" w:history="1">
            <w:r w:rsidRPr="00F84EBE">
              <w:rPr>
                <w:rStyle w:val="Hyperlink"/>
              </w:rPr>
              <w:t>3.3.</w:t>
            </w:r>
            <w:r>
              <w:rPr>
                <w:rFonts w:asciiTheme="minorHAnsi" w:eastAsiaTheme="minorEastAsia" w:hAnsiTheme="minorHAnsi" w:cstheme="minorBidi"/>
                <w:kern w:val="2"/>
                <w:sz w:val="24"/>
                <w:szCs w:val="24"/>
                <w:lang w:val="en-MY" w:eastAsia="en-MY"/>
                <w14:ligatures w14:val="standardContextual"/>
              </w:rPr>
              <w:tab/>
            </w:r>
            <w:r w:rsidRPr="00F84EBE">
              <w:rPr>
                <w:rStyle w:val="Hyperlink"/>
              </w:rPr>
              <w:t>Reporter Blocks</w:t>
            </w:r>
            <w:r>
              <w:rPr>
                <w:webHidden/>
              </w:rPr>
              <w:tab/>
            </w:r>
            <w:r>
              <w:rPr>
                <w:webHidden/>
              </w:rPr>
              <w:fldChar w:fldCharType="begin"/>
            </w:r>
            <w:r>
              <w:rPr>
                <w:webHidden/>
              </w:rPr>
              <w:instrText xml:space="preserve"> PAGEREF _Toc187995085 \h </w:instrText>
            </w:r>
            <w:r>
              <w:rPr>
                <w:webHidden/>
              </w:rPr>
            </w:r>
            <w:r>
              <w:rPr>
                <w:webHidden/>
              </w:rPr>
              <w:fldChar w:fldCharType="separate"/>
            </w:r>
            <w:r w:rsidR="000F1F3E">
              <w:rPr>
                <w:webHidden/>
              </w:rPr>
              <w:t>8</w:t>
            </w:r>
            <w:r>
              <w:rPr>
                <w:webHidden/>
              </w:rPr>
              <w:fldChar w:fldCharType="end"/>
            </w:r>
          </w:hyperlink>
        </w:p>
        <w:p w14:paraId="1F0F677B" w14:textId="7AA57282"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6" w:history="1">
            <w:r w:rsidRPr="00F84EBE">
              <w:rPr>
                <w:rStyle w:val="Hyperlink"/>
                <w:noProof/>
              </w:rPr>
              <w:t>3.3.1.</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Button</w:t>
            </w:r>
            <w:r>
              <w:rPr>
                <w:noProof/>
                <w:webHidden/>
              </w:rPr>
              <w:tab/>
            </w:r>
            <w:r>
              <w:rPr>
                <w:noProof/>
                <w:webHidden/>
              </w:rPr>
              <w:fldChar w:fldCharType="begin"/>
            </w:r>
            <w:r>
              <w:rPr>
                <w:noProof/>
                <w:webHidden/>
              </w:rPr>
              <w:instrText xml:space="preserve"> PAGEREF _Toc187995086 \h </w:instrText>
            </w:r>
            <w:r>
              <w:rPr>
                <w:noProof/>
                <w:webHidden/>
              </w:rPr>
            </w:r>
            <w:r>
              <w:rPr>
                <w:noProof/>
                <w:webHidden/>
              </w:rPr>
              <w:fldChar w:fldCharType="separate"/>
            </w:r>
            <w:r w:rsidR="000F1F3E">
              <w:rPr>
                <w:noProof/>
                <w:webHidden/>
              </w:rPr>
              <w:t>8</w:t>
            </w:r>
            <w:r>
              <w:rPr>
                <w:noProof/>
                <w:webHidden/>
              </w:rPr>
              <w:fldChar w:fldCharType="end"/>
            </w:r>
          </w:hyperlink>
        </w:p>
        <w:p w14:paraId="2D019F25" w14:textId="482DF3D8"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7" w:history="1">
            <w:r w:rsidRPr="00F84EBE">
              <w:rPr>
                <w:rStyle w:val="Hyperlink"/>
                <w:noProof/>
              </w:rPr>
              <w:t>3.3.2.</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Analog</w:t>
            </w:r>
            <w:r>
              <w:rPr>
                <w:noProof/>
                <w:webHidden/>
              </w:rPr>
              <w:tab/>
            </w:r>
            <w:r>
              <w:rPr>
                <w:noProof/>
                <w:webHidden/>
              </w:rPr>
              <w:fldChar w:fldCharType="begin"/>
            </w:r>
            <w:r>
              <w:rPr>
                <w:noProof/>
                <w:webHidden/>
              </w:rPr>
              <w:instrText xml:space="preserve"> PAGEREF _Toc187995087 \h </w:instrText>
            </w:r>
            <w:r>
              <w:rPr>
                <w:noProof/>
                <w:webHidden/>
              </w:rPr>
            </w:r>
            <w:r>
              <w:rPr>
                <w:noProof/>
                <w:webHidden/>
              </w:rPr>
              <w:fldChar w:fldCharType="separate"/>
            </w:r>
            <w:r w:rsidR="000F1F3E">
              <w:rPr>
                <w:noProof/>
                <w:webHidden/>
              </w:rPr>
              <w:t>8</w:t>
            </w:r>
            <w:r>
              <w:rPr>
                <w:noProof/>
                <w:webHidden/>
              </w:rPr>
              <w:fldChar w:fldCharType="end"/>
            </w:r>
          </w:hyperlink>
        </w:p>
        <w:p w14:paraId="32431088" w14:textId="172861AD"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8" w:history="1">
            <w:r w:rsidRPr="00F84EBE">
              <w:rPr>
                <w:rStyle w:val="Hyperlink"/>
                <w:noProof/>
              </w:rPr>
              <w:t>3.3.3.</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AHT20 Sensor</w:t>
            </w:r>
            <w:r>
              <w:rPr>
                <w:noProof/>
                <w:webHidden/>
              </w:rPr>
              <w:tab/>
            </w:r>
            <w:r>
              <w:rPr>
                <w:noProof/>
                <w:webHidden/>
              </w:rPr>
              <w:fldChar w:fldCharType="begin"/>
            </w:r>
            <w:r>
              <w:rPr>
                <w:noProof/>
                <w:webHidden/>
              </w:rPr>
              <w:instrText xml:space="preserve"> PAGEREF _Toc187995088 \h </w:instrText>
            </w:r>
            <w:r>
              <w:rPr>
                <w:noProof/>
                <w:webHidden/>
              </w:rPr>
            </w:r>
            <w:r>
              <w:rPr>
                <w:noProof/>
                <w:webHidden/>
              </w:rPr>
              <w:fldChar w:fldCharType="separate"/>
            </w:r>
            <w:r w:rsidR="000F1F3E">
              <w:rPr>
                <w:noProof/>
                <w:webHidden/>
              </w:rPr>
              <w:t>9</w:t>
            </w:r>
            <w:r>
              <w:rPr>
                <w:noProof/>
                <w:webHidden/>
              </w:rPr>
              <w:fldChar w:fldCharType="end"/>
            </w:r>
          </w:hyperlink>
        </w:p>
        <w:p w14:paraId="51DDECD3" w14:textId="10CDEF5B" w:rsidR="008F5F18" w:rsidRDefault="008F5F18">
          <w:pPr>
            <w:pStyle w:val="TOC3"/>
            <w:tabs>
              <w:tab w:val="left" w:pos="1440"/>
            </w:tabs>
            <w:rPr>
              <w:rFonts w:asciiTheme="minorHAnsi" w:eastAsiaTheme="minorEastAsia" w:hAnsiTheme="minorHAnsi" w:cstheme="minorBidi"/>
              <w:iCs w:val="0"/>
              <w:noProof/>
              <w:kern w:val="2"/>
              <w:sz w:val="24"/>
              <w:szCs w:val="24"/>
              <w:lang w:eastAsia="en-MY"/>
              <w14:ligatures w14:val="standardContextual"/>
            </w:rPr>
          </w:pPr>
          <w:hyperlink w:anchor="_Toc187995089" w:history="1">
            <w:r w:rsidRPr="00F84EBE">
              <w:rPr>
                <w:rStyle w:val="Hyperlink"/>
                <w:noProof/>
              </w:rPr>
              <w:t>3.3.4.</w:t>
            </w:r>
            <w:r>
              <w:rPr>
                <w:rFonts w:asciiTheme="minorHAnsi" w:eastAsiaTheme="minorEastAsia" w:hAnsiTheme="minorHAnsi" w:cstheme="minorBidi"/>
                <w:iCs w:val="0"/>
                <w:noProof/>
                <w:kern w:val="2"/>
                <w:sz w:val="24"/>
                <w:szCs w:val="24"/>
                <w:lang w:eastAsia="en-MY"/>
                <w14:ligatures w14:val="standardContextual"/>
              </w:rPr>
              <w:tab/>
            </w:r>
            <w:r w:rsidRPr="00F84EBE">
              <w:rPr>
                <w:rStyle w:val="Hyperlink"/>
                <w:noProof/>
              </w:rPr>
              <w:t>Ultrasonic Sensor</w:t>
            </w:r>
            <w:r>
              <w:rPr>
                <w:noProof/>
                <w:webHidden/>
              </w:rPr>
              <w:tab/>
            </w:r>
            <w:r>
              <w:rPr>
                <w:noProof/>
                <w:webHidden/>
              </w:rPr>
              <w:fldChar w:fldCharType="begin"/>
            </w:r>
            <w:r>
              <w:rPr>
                <w:noProof/>
                <w:webHidden/>
              </w:rPr>
              <w:instrText xml:space="preserve"> PAGEREF _Toc187995089 \h </w:instrText>
            </w:r>
            <w:r>
              <w:rPr>
                <w:noProof/>
                <w:webHidden/>
              </w:rPr>
            </w:r>
            <w:r>
              <w:rPr>
                <w:noProof/>
                <w:webHidden/>
              </w:rPr>
              <w:fldChar w:fldCharType="separate"/>
            </w:r>
            <w:r w:rsidR="000F1F3E">
              <w:rPr>
                <w:noProof/>
                <w:webHidden/>
              </w:rPr>
              <w:t>9</w:t>
            </w:r>
            <w:r>
              <w:rPr>
                <w:noProof/>
                <w:webHidden/>
              </w:rPr>
              <w:fldChar w:fldCharType="end"/>
            </w:r>
          </w:hyperlink>
        </w:p>
        <w:p w14:paraId="1662CC95" w14:textId="49D33611" w:rsidR="11483E6C" w:rsidRDefault="00114D45" w:rsidP="17BB71D7">
          <w:pPr>
            <w:pStyle w:val="TOC1"/>
            <w:tabs>
              <w:tab w:val="left" w:pos="435"/>
            </w:tabs>
            <w:rPr>
              <w:rStyle w:val="Hyperlink"/>
            </w:rPr>
          </w:pPr>
          <w:r>
            <w:fldChar w:fldCharType="end"/>
          </w:r>
        </w:p>
      </w:sdtContent>
    </w:sdt>
    <w:p w14:paraId="674F34E9" w14:textId="77777777" w:rsidR="003C3E2B" w:rsidRDefault="003C3E2B" w:rsidP="11483E6C">
      <w:pPr>
        <w:rPr>
          <w:b/>
          <w:bCs/>
          <w:sz w:val="32"/>
          <w:szCs w:val="32"/>
        </w:rPr>
        <w:sectPr w:rsidR="003C3E2B">
          <w:headerReference w:type="default" r:id="rId13"/>
          <w:footerReference w:type="default" r:id="rId14"/>
          <w:pgSz w:w="11906" w:h="16838"/>
          <w:pgMar w:top="1440" w:right="1440" w:bottom="1440" w:left="1440" w:header="708" w:footer="708" w:gutter="0"/>
          <w:cols w:space="708"/>
          <w:docGrid w:linePitch="360"/>
        </w:sectPr>
      </w:pPr>
    </w:p>
    <w:p w14:paraId="64ADC51B" w14:textId="77777777" w:rsidR="11483E6C" w:rsidRDefault="11483E6C" w:rsidP="11483E6C">
      <w:pPr>
        <w:rPr>
          <w:b/>
          <w:bCs/>
          <w:sz w:val="32"/>
          <w:szCs w:val="32"/>
        </w:rPr>
      </w:pPr>
    </w:p>
    <w:p w14:paraId="796F7D50" w14:textId="77777777" w:rsidR="126A7063" w:rsidRDefault="126A7063">
      <w:r>
        <w:br w:type="page"/>
      </w:r>
    </w:p>
    <w:p w14:paraId="4F2DD278" w14:textId="77777777" w:rsidR="008D2852" w:rsidRPr="008D2852" w:rsidRDefault="008D2852" w:rsidP="008D2852">
      <w:pPr>
        <w:pStyle w:val="Heading1"/>
      </w:pPr>
      <w:bookmarkStart w:id="3" w:name="_Toc187995074"/>
      <w:r w:rsidRPr="008D2852">
        <w:lastRenderedPageBreak/>
        <w:t>Raspberry Pi STEMHAT Extension Documentation</w:t>
      </w:r>
      <w:bookmarkEnd w:id="3"/>
    </w:p>
    <w:p w14:paraId="2BF0279A" w14:textId="77777777" w:rsidR="008D2852" w:rsidRPr="008D2852" w:rsidRDefault="008D2852" w:rsidP="008D2852">
      <w:pPr>
        <w:pStyle w:val="Heading1"/>
      </w:pPr>
      <w:bookmarkStart w:id="4" w:name="_Toc187995075"/>
      <w:r w:rsidRPr="008D2852">
        <w:t>Introduction</w:t>
      </w:r>
      <w:bookmarkEnd w:id="4"/>
    </w:p>
    <w:p w14:paraId="372C08E7" w14:textId="77777777" w:rsidR="008D2852" w:rsidRPr="008D2852" w:rsidRDefault="008D2852" w:rsidP="008D2852">
      <w:r w:rsidRPr="008D2852">
        <w:t>The Raspberry Pi STEMHAT extension adds hardware control and interaction capabilities to Scratch 3.0. It provides blocks to manage LEDs, buzzers, motors, servos, OLED displays, and sensors, enabling creative and functional projects.</w:t>
      </w:r>
    </w:p>
    <w:p w14:paraId="2F5E441C" w14:textId="77777777" w:rsidR="008D2852" w:rsidRPr="008D2852" w:rsidRDefault="00000000" w:rsidP="008D2852">
      <w:r>
        <w:pict w14:anchorId="0835C5B8">
          <v:rect id="_x0000_i1025" style="width:0;height:1.5pt" o:hralign="center" o:hrstd="t" o:hr="t" fillcolor="#a0a0a0" stroked="f"/>
        </w:pict>
      </w:r>
    </w:p>
    <w:p w14:paraId="4E67B6DE" w14:textId="77777777" w:rsidR="008D2852" w:rsidRPr="008D2852" w:rsidRDefault="008D2852" w:rsidP="008D2852">
      <w:pPr>
        <w:pStyle w:val="Heading1"/>
      </w:pPr>
      <w:bookmarkStart w:id="5" w:name="_Toc187995076"/>
      <w:r w:rsidRPr="008D2852">
        <w:t>Blocks Overview</w:t>
      </w:r>
      <w:bookmarkEnd w:id="5"/>
    </w:p>
    <w:p w14:paraId="7BDF5489" w14:textId="77777777" w:rsidR="008D2852" w:rsidRPr="008D2852" w:rsidRDefault="008D2852" w:rsidP="008D2852">
      <w:pPr>
        <w:pStyle w:val="Heading2"/>
      </w:pPr>
      <w:bookmarkStart w:id="6" w:name="_Toc187995077"/>
      <w:r w:rsidRPr="008D2852">
        <w:t>Event Block</w:t>
      </w:r>
      <w:bookmarkEnd w:id="6"/>
    </w:p>
    <w:p w14:paraId="47A0FC86" w14:textId="4AB8EDFC" w:rsidR="008D2852" w:rsidRDefault="008D2852" w:rsidP="008D2852">
      <w:r>
        <w:t>These blocks can trigger a script of blocks.</w:t>
      </w:r>
    </w:p>
    <w:p w14:paraId="03261A97" w14:textId="64240246" w:rsidR="008D2852" w:rsidRPr="008D2852" w:rsidRDefault="008D2852" w:rsidP="008D2852">
      <w:pPr>
        <w:pStyle w:val="Heading3"/>
      </w:pPr>
      <w:bookmarkStart w:id="7" w:name="_Toc187995078"/>
      <w:r w:rsidRPr="008D2852">
        <w:t>Button</w:t>
      </w:r>
      <w:bookmarkEnd w:id="7"/>
    </w:p>
    <w:p w14:paraId="41BB0F92" w14:textId="77777777" w:rsidR="008D2852" w:rsidRPr="008D2852" w:rsidRDefault="008D2852">
      <w:pPr>
        <w:numPr>
          <w:ilvl w:val="0"/>
          <w:numId w:val="2"/>
        </w:numPr>
      </w:pPr>
      <w:r w:rsidRPr="008D2852">
        <w:rPr>
          <w:b/>
          <w:bCs/>
        </w:rPr>
        <w:t>When Button [BUTTON] is Pressed</w:t>
      </w:r>
    </w:p>
    <w:p w14:paraId="5817CF5F" w14:textId="09650A1A" w:rsidR="008D2852" w:rsidRPr="008D2852" w:rsidRDefault="008D2852" w:rsidP="008D2852">
      <w:pPr>
        <w:ind w:left="360"/>
        <w:jc w:val="center"/>
      </w:pPr>
      <w:r w:rsidRPr="008D2852">
        <w:rPr>
          <w:noProof/>
        </w:rPr>
        <w:drawing>
          <wp:inline distT="0" distB="0" distL="0" distR="0" wp14:anchorId="04412A37" wp14:editId="4B0549AD">
            <wp:extent cx="1977626" cy="509196"/>
            <wp:effectExtent l="0" t="0" r="3810" b="5715"/>
            <wp:docPr id="2102035067" name="Picture 1" descr="A green rectangular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5067" name="Picture 1" descr="A green rectangular button with white text&#10;&#10;Description automatically generated"/>
                    <pic:cNvPicPr/>
                  </pic:nvPicPr>
                  <pic:blipFill>
                    <a:blip r:embed="rId15"/>
                    <a:stretch>
                      <a:fillRect/>
                    </a:stretch>
                  </pic:blipFill>
                  <pic:spPr>
                    <a:xfrm>
                      <a:off x="0" y="0"/>
                      <a:ext cx="2051834" cy="528303"/>
                    </a:xfrm>
                    <a:prstGeom prst="rect">
                      <a:avLst/>
                    </a:prstGeom>
                  </pic:spPr>
                </pic:pic>
              </a:graphicData>
            </a:graphic>
          </wp:inline>
        </w:drawing>
      </w:r>
    </w:p>
    <w:p w14:paraId="40511AFF" w14:textId="77777777" w:rsidR="008D2852" w:rsidRPr="008D2852" w:rsidRDefault="008D2852">
      <w:pPr>
        <w:numPr>
          <w:ilvl w:val="1"/>
          <w:numId w:val="2"/>
        </w:numPr>
      </w:pPr>
      <w:r w:rsidRPr="008D2852">
        <w:rPr>
          <w:b/>
          <w:bCs/>
        </w:rPr>
        <w:t>Description:</w:t>
      </w:r>
      <w:r w:rsidRPr="008D2852">
        <w:t xml:space="preserve"> Triggers an action when the specified button is pressed.</w:t>
      </w:r>
    </w:p>
    <w:p w14:paraId="02858301" w14:textId="77777777" w:rsidR="008D2852" w:rsidRPr="008D2852" w:rsidRDefault="008D2852">
      <w:pPr>
        <w:numPr>
          <w:ilvl w:val="1"/>
          <w:numId w:val="2"/>
        </w:numPr>
      </w:pPr>
      <w:r w:rsidRPr="008D2852">
        <w:rPr>
          <w:b/>
          <w:bCs/>
        </w:rPr>
        <w:t>Options:</w:t>
      </w:r>
    </w:p>
    <w:p w14:paraId="56FF7316" w14:textId="77777777" w:rsidR="008D2852" w:rsidRPr="008D2852" w:rsidRDefault="008D2852">
      <w:pPr>
        <w:numPr>
          <w:ilvl w:val="2"/>
          <w:numId w:val="2"/>
        </w:numPr>
      </w:pPr>
      <w:r w:rsidRPr="008D2852">
        <w:t>BUTTON:</w:t>
      </w:r>
    </w:p>
    <w:p w14:paraId="47362102" w14:textId="7AABBF05" w:rsidR="0064213E" w:rsidRPr="008D2852" w:rsidRDefault="0064213E">
      <w:pPr>
        <w:numPr>
          <w:ilvl w:val="3"/>
          <w:numId w:val="2"/>
        </w:numPr>
      </w:pPr>
      <w:r w:rsidRPr="008D2852">
        <w:rPr>
          <w:b/>
          <w:bCs/>
        </w:rPr>
        <w:t>Items:</w:t>
      </w:r>
      <w:r w:rsidRPr="008D2852">
        <w:t xml:space="preserve"> [</w:t>
      </w:r>
      <w:r>
        <w:t>Button 5</w:t>
      </w:r>
      <w:r w:rsidRPr="008D2852">
        <w:t>', '</w:t>
      </w:r>
      <w:r>
        <w:t>Button 6</w:t>
      </w:r>
      <w:r w:rsidRPr="008D2852">
        <w:t>']</w:t>
      </w:r>
    </w:p>
    <w:p w14:paraId="0A5C6069" w14:textId="77777777" w:rsidR="008D2852" w:rsidRDefault="008D2852">
      <w:pPr>
        <w:numPr>
          <w:ilvl w:val="1"/>
          <w:numId w:val="2"/>
        </w:numPr>
      </w:pPr>
      <w:r w:rsidRPr="008D2852">
        <w:rPr>
          <w:b/>
          <w:bCs/>
        </w:rPr>
        <w:t>Example:</w:t>
      </w:r>
      <w:r w:rsidRPr="008D2852">
        <w:t xml:space="preserve"> Turn on an LED when button 5 is pressed.</w:t>
      </w:r>
    </w:p>
    <w:p w14:paraId="6C077CC1" w14:textId="074B2977" w:rsidR="008D2852" w:rsidRPr="008D2852" w:rsidRDefault="008D2852" w:rsidP="0064213E">
      <w:pPr>
        <w:ind w:left="567"/>
        <w:jc w:val="center"/>
      </w:pPr>
    </w:p>
    <w:p w14:paraId="1056F38E" w14:textId="72CA3C5D" w:rsidR="008D2852" w:rsidRPr="008D2852" w:rsidRDefault="008D2852" w:rsidP="008D2852">
      <w:pPr>
        <w:jc w:val="left"/>
      </w:pPr>
      <w:r>
        <w:br w:type="page"/>
      </w:r>
    </w:p>
    <w:p w14:paraId="20F028BB" w14:textId="77777777" w:rsidR="008D2852" w:rsidRPr="008D2852" w:rsidRDefault="008D2852" w:rsidP="008D2852">
      <w:pPr>
        <w:pStyle w:val="Heading2"/>
      </w:pPr>
      <w:bookmarkStart w:id="8" w:name="_Toc187995079"/>
      <w:r w:rsidRPr="008D2852">
        <w:lastRenderedPageBreak/>
        <w:t>Command Blocks</w:t>
      </w:r>
      <w:bookmarkEnd w:id="8"/>
    </w:p>
    <w:p w14:paraId="3857557E" w14:textId="77777777" w:rsidR="008D2852" w:rsidRPr="008D2852" w:rsidRDefault="008D2852" w:rsidP="008D2852">
      <w:r w:rsidRPr="008D2852">
        <w:t>These blocks perform actions such as controlling hardware or displaying data.</w:t>
      </w:r>
    </w:p>
    <w:p w14:paraId="09778829" w14:textId="77777777" w:rsidR="008D2852" w:rsidRDefault="008D2852" w:rsidP="008D2852">
      <w:pPr>
        <w:pStyle w:val="Heading3"/>
      </w:pPr>
      <w:bookmarkStart w:id="9" w:name="_Toc187995080"/>
      <w:r w:rsidRPr="008D2852">
        <w:t>LED Control</w:t>
      </w:r>
      <w:bookmarkEnd w:id="9"/>
    </w:p>
    <w:p w14:paraId="3F64BF08" w14:textId="6BD8DEA5" w:rsidR="0064213E" w:rsidRPr="0064213E" w:rsidRDefault="0064213E" w:rsidP="0064213E">
      <w:pPr>
        <w:jc w:val="center"/>
        <w:rPr>
          <w:lang w:val="en-US" w:eastAsia="zh-CN"/>
        </w:rPr>
      </w:pPr>
      <w:r w:rsidRPr="0064213E">
        <w:rPr>
          <w:noProof/>
          <w:lang w:eastAsia="zh-CN"/>
        </w:rPr>
        <w:drawing>
          <wp:inline distT="0" distB="0" distL="0" distR="0" wp14:anchorId="79E24CBC" wp14:editId="1C74479E">
            <wp:extent cx="1643474" cy="443393"/>
            <wp:effectExtent l="0" t="0" r="0" b="0"/>
            <wp:docPr id="12" name="Picture 11" descr="A green rectangle with white text and a white arrow&#10;&#10;Description automatically generated">
              <a:extLst xmlns:a="http://schemas.openxmlformats.org/drawingml/2006/main">
                <a:ext uri="{FF2B5EF4-FFF2-40B4-BE49-F238E27FC236}">
                  <a16:creationId xmlns:a16="http://schemas.microsoft.com/office/drawing/2014/main" id="{81832DA0-531D-250A-4F1E-FE446B9841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een rectangle with white text and a white arrow&#10;&#10;Description automatically generated">
                      <a:extLst>
                        <a:ext uri="{FF2B5EF4-FFF2-40B4-BE49-F238E27FC236}">
                          <a16:creationId xmlns:a16="http://schemas.microsoft.com/office/drawing/2014/main" id="{81832DA0-531D-250A-4F1E-FE446B984108}"/>
                        </a:ext>
                      </a:extLst>
                    </pic:cNvPr>
                    <pic:cNvPicPr>
                      <a:picLocks noChangeAspect="1"/>
                    </pic:cNvPicPr>
                  </pic:nvPicPr>
                  <pic:blipFill>
                    <a:blip r:embed="rId16"/>
                    <a:stretch>
                      <a:fillRect/>
                    </a:stretch>
                  </pic:blipFill>
                  <pic:spPr>
                    <a:xfrm>
                      <a:off x="0" y="0"/>
                      <a:ext cx="1643474" cy="443393"/>
                    </a:xfrm>
                    <a:prstGeom prst="rect">
                      <a:avLst/>
                    </a:prstGeom>
                  </pic:spPr>
                </pic:pic>
              </a:graphicData>
            </a:graphic>
          </wp:inline>
        </w:drawing>
      </w:r>
    </w:p>
    <w:p w14:paraId="49AF4803" w14:textId="77777777" w:rsidR="008D2852" w:rsidRPr="008D2852" w:rsidRDefault="008D2852">
      <w:pPr>
        <w:numPr>
          <w:ilvl w:val="0"/>
          <w:numId w:val="3"/>
        </w:numPr>
      </w:pPr>
      <w:r w:rsidRPr="008D2852">
        <w:rPr>
          <w:b/>
          <w:bCs/>
        </w:rPr>
        <w:t>Set LED [LED] to [COLOUR]</w:t>
      </w:r>
    </w:p>
    <w:p w14:paraId="646A80FE" w14:textId="77777777" w:rsidR="008D2852" w:rsidRPr="008D2852" w:rsidRDefault="008D2852">
      <w:pPr>
        <w:numPr>
          <w:ilvl w:val="1"/>
          <w:numId w:val="3"/>
        </w:numPr>
      </w:pPr>
      <w:r w:rsidRPr="008D2852">
        <w:rPr>
          <w:b/>
          <w:bCs/>
        </w:rPr>
        <w:t>Description:</w:t>
      </w:r>
      <w:r w:rsidRPr="008D2852">
        <w:t xml:space="preserve"> Sets the specified LED to a particular </w:t>
      </w:r>
      <w:proofErr w:type="spellStart"/>
      <w:r w:rsidRPr="008D2852">
        <w:t>color</w:t>
      </w:r>
      <w:proofErr w:type="spellEnd"/>
      <w:r w:rsidRPr="008D2852">
        <w:t>.</w:t>
      </w:r>
    </w:p>
    <w:p w14:paraId="64E36B4F" w14:textId="77777777" w:rsidR="008D2852" w:rsidRPr="008D2852" w:rsidRDefault="008D2852">
      <w:pPr>
        <w:numPr>
          <w:ilvl w:val="1"/>
          <w:numId w:val="3"/>
        </w:numPr>
      </w:pPr>
      <w:r w:rsidRPr="008D2852">
        <w:rPr>
          <w:b/>
          <w:bCs/>
        </w:rPr>
        <w:t>Options:</w:t>
      </w:r>
    </w:p>
    <w:p w14:paraId="0398AA24" w14:textId="77777777" w:rsidR="008D2852" w:rsidRPr="008D2852" w:rsidRDefault="008D2852">
      <w:pPr>
        <w:numPr>
          <w:ilvl w:val="2"/>
          <w:numId w:val="3"/>
        </w:numPr>
      </w:pPr>
      <w:r w:rsidRPr="008D2852">
        <w:t>LED:</w:t>
      </w:r>
    </w:p>
    <w:p w14:paraId="6D14746D" w14:textId="3FC93768" w:rsidR="0064213E" w:rsidRPr="008D2852" w:rsidRDefault="0064213E">
      <w:pPr>
        <w:numPr>
          <w:ilvl w:val="3"/>
          <w:numId w:val="3"/>
        </w:numPr>
      </w:pPr>
      <w:r w:rsidRPr="008D2852">
        <w:rPr>
          <w:b/>
          <w:bCs/>
        </w:rPr>
        <w:t>Items:</w:t>
      </w:r>
      <w:r w:rsidRPr="008D2852">
        <w:t xml:space="preserve"> [</w:t>
      </w:r>
      <w:r>
        <w:t>Led 0</w:t>
      </w:r>
      <w:r w:rsidRPr="008D2852">
        <w:t>', '</w:t>
      </w:r>
      <w:r>
        <w:t>Led 1</w:t>
      </w:r>
      <w:r w:rsidRPr="008D2852">
        <w:t>']</w:t>
      </w:r>
    </w:p>
    <w:p w14:paraId="0030F96A" w14:textId="77777777" w:rsidR="008D2852" w:rsidRPr="008D2852" w:rsidRDefault="008D2852">
      <w:pPr>
        <w:numPr>
          <w:ilvl w:val="2"/>
          <w:numId w:val="3"/>
        </w:numPr>
      </w:pPr>
      <w:r w:rsidRPr="008D2852">
        <w:t xml:space="preserve">COLOUR: Select a </w:t>
      </w:r>
      <w:proofErr w:type="spellStart"/>
      <w:r w:rsidRPr="008D2852">
        <w:t>color</w:t>
      </w:r>
      <w:proofErr w:type="spellEnd"/>
      <w:r w:rsidRPr="008D2852">
        <w:t xml:space="preserve"> from the </w:t>
      </w:r>
      <w:proofErr w:type="spellStart"/>
      <w:r w:rsidRPr="008D2852">
        <w:t>color</w:t>
      </w:r>
      <w:proofErr w:type="spellEnd"/>
      <w:r w:rsidRPr="008D2852">
        <w:t xml:space="preserve"> picker.</w:t>
      </w:r>
    </w:p>
    <w:p w14:paraId="71DD1146" w14:textId="77777777" w:rsidR="008D2852" w:rsidRPr="008D2852" w:rsidRDefault="008D2852">
      <w:pPr>
        <w:numPr>
          <w:ilvl w:val="1"/>
          <w:numId w:val="3"/>
        </w:numPr>
      </w:pPr>
      <w:r w:rsidRPr="008D2852">
        <w:rPr>
          <w:b/>
          <w:bCs/>
        </w:rPr>
        <w:t>Example:</w:t>
      </w:r>
      <w:r w:rsidRPr="008D2852">
        <w:t xml:space="preserve"> Set LED 0 to red.</w:t>
      </w:r>
    </w:p>
    <w:p w14:paraId="48ECAC5B" w14:textId="77777777" w:rsidR="008D2852" w:rsidRPr="008D2852" w:rsidRDefault="00000000" w:rsidP="008D2852">
      <w:r>
        <w:pict w14:anchorId="155698FA">
          <v:rect id="_x0000_i1026" style="width:0;height:1.5pt" o:hralign="center" o:hrstd="t" o:hr="t" fillcolor="#a0a0a0" stroked="f"/>
        </w:pict>
      </w:r>
    </w:p>
    <w:p w14:paraId="3A9D05F0" w14:textId="77777777" w:rsidR="008D2852" w:rsidRPr="008D2852" w:rsidRDefault="008D2852" w:rsidP="008D2852">
      <w:pPr>
        <w:pStyle w:val="Heading3"/>
      </w:pPr>
      <w:bookmarkStart w:id="10" w:name="_Toc187995081"/>
      <w:r w:rsidRPr="008D2852">
        <w:t>Buzzer Control</w:t>
      </w:r>
      <w:bookmarkEnd w:id="10"/>
    </w:p>
    <w:p w14:paraId="34F98ABA" w14:textId="77777777" w:rsidR="008D2852" w:rsidRPr="0064213E" w:rsidRDefault="008D2852">
      <w:pPr>
        <w:numPr>
          <w:ilvl w:val="0"/>
          <w:numId w:val="4"/>
        </w:numPr>
      </w:pPr>
      <w:r w:rsidRPr="008D2852">
        <w:rPr>
          <w:b/>
          <w:bCs/>
        </w:rPr>
        <w:t>Set Buzzer Frequency to [FREQ]</w:t>
      </w:r>
    </w:p>
    <w:p w14:paraId="49E6B2BF" w14:textId="70AAE67A" w:rsidR="0064213E" w:rsidRPr="008D2852" w:rsidRDefault="0064213E" w:rsidP="0064213E">
      <w:pPr>
        <w:ind w:left="720"/>
        <w:jc w:val="center"/>
      </w:pPr>
      <w:r w:rsidRPr="0064213E">
        <w:rPr>
          <w:noProof/>
        </w:rPr>
        <w:drawing>
          <wp:inline distT="0" distB="0" distL="0" distR="0" wp14:anchorId="6758B8D9" wp14:editId="438D174D">
            <wp:extent cx="1915064" cy="453624"/>
            <wp:effectExtent l="0" t="0" r="0" b="3810"/>
            <wp:docPr id="836654182" name="Picture 1"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4182" name="Picture 1" descr="A green rectangle with white text&#10;&#10;Description automatically generated"/>
                    <pic:cNvPicPr/>
                  </pic:nvPicPr>
                  <pic:blipFill>
                    <a:blip r:embed="rId17"/>
                    <a:stretch>
                      <a:fillRect/>
                    </a:stretch>
                  </pic:blipFill>
                  <pic:spPr>
                    <a:xfrm>
                      <a:off x="0" y="0"/>
                      <a:ext cx="2023947" cy="479415"/>
                    </a:xfrm>
                    <a:prstGeom prst="rect">
                      <a:avLst/>
                    </a:prstGeom>
                  </pic:spPr>
                </pic:pic>
              </a:graphicData>
            </a:graphic>
          </wp:inline>
        </w:drawing>
      </w:r>
    </w:p>
    <w:p w14:paraId="644BC06F" w14:textId="77777777" w:rsidR="008D2852" w:rsidRPr="008D2852" w:rsidRDefault="008D2852">
      <w:pPr>
        <w:numPr>
          <w:ilvl w:val="1"/>
          <w:numId w:val="4"/>
        </w:numPr>
      </w:pPr>
      <w:r w:rsidRPr="008D2852">
        <w:rPr>
          <w:b/>
          <w:bCs/>
        </w:rPr>
        <w:t>Description:</w:t>
      </w:r>
      <w:r w:rsidRPr="008D2852">
        <w:t xml:space="preserve"> Sets the buzzer to produce a sound at the given frequency.</w:t>
      </w:r>
    </w:p>
    <w:p w14:paraId="49224B60" w14:textId="77777777" w:rsidR="008D2852" w:rsidRPr="008D2852" w:rsidRDefault="008D2852">
      <w:pPr>
        <w:numPr>
          <w:ilvl w:val="1"/>
          <w:numId w:val="4"/>
        </w:numPr>
      </w:pPr>
      <w:r w:rsidRPr="008D2852">
        <w:rPr>
          <w:b/>
          <w:bCs/>
        </w:rPr>
        <w:t>Options:</w:t>
      </w:r>
    </w:p>
    <w:p w14:paraId="43B26EAD" w14:textId="77777777" w:rsidR="008D2852" w:rsidRPr="008D2852" w:rsidRDefault="008D2852">
      <w:pPr>
        <w:numPr>
          <w:ilvl w:val="2"/>
          <w:numId w:val="4"/>
        </w:numPr>
      </w:pPr>
      <w:r w:rsidRPr="008D2852">
        <w:t>FREQ: Frequency in Hz (default: 50).</w:t>
      </w:r>
    </w:p>
    <w:p w14:paraId="2F4CC3A8" w14:textId="77777777" w:rsidR="008D2852" w:rsidRDefault="008D2852">
      <w:pPr>
        <w:numPr>
          <w:ilvl w:val="1"/>
          <w:numId w:val="4"/>
        </w:numPr>
      </w:pPr>
      <w:r w:rsidRPr="008D2852">
        <w:rPr>
          <w:b/>
          <w:bCs/>
        </w:rPr>
        <w:t>Example:</w:t>
      </w:r>
      <w:r w:rsidRPr="008D2852">
        <w:t xml:space="preserve"> Play a 50 Hz tone.</w:t>
      </w:r>
    </w:p>
    <w:p w14:paraId="72CBEC49" w14:textId="77777777" w:rsidR="0064213E" w:rsidRPr="008D2852" w:rsidRDefault="0064213E" w:rsidP="0064213E">
      <w:pPr>
        <w:ind w:left="1440"/>
      </w:pPr>
    </w:p>
    <w:p w14:paraId="2EFAD195" w14:textId="77777777" w:rsidR="008D2852" w:rsidRPr="0064213E" w:rsidRDefault="008D2852">
      <w:pPr>
        <w:numPr>
          <w:ilvl w:val="0"/>
          <w:numId w:val="4"/>
        </w:numPr>
      </w:pPr>
      <w:r w:rsidRPr="008D2852">
        <w:rPr>
          <w:b/>
          <w:bCs/>
        </w:rPr>
        <w:t>Stop Buzzer</w:t>
      </w:r>
    </w:p>
    <w:p w14:paraId="6EFD5D6A" w14:textId="557DBC37" w:rsidR="0064213E" w:rsidRPr="008D2852" w:rsidRDefault="0064213E" w:rsidP="0064213E">
      <w:pPr>
        <w:ind w:left="720"/>
        <w:jc w:val="center"/>
      </w:pPr>
      <w:r w:rsidRPr="0064213E">
        <w:rPr>
          <w:noProof/>
        </w:rPr>
        <w:drawing>
          <wp:inline distT="0" distB="0" distL="0" distR="0" wp14:anchorId="53AA756D" wp14:editId="1AD3C5CC">
            <wp:extent cx="1026543" cy="436606"/>
            <wp:effectExtent l="0" t="0" r="2540" b="1905"/>
            <wp:docPr id="9" name="Picture 8" descr="A green tag with white text&#10;&#10;Description automatically generated">
              <a:extLst xmlns:a="http://schemas.openxmlformats.org/drawingml/2006/main">
                <a:ext uri="{FF2B5EF4-FFF2-40B4-BE49-F238E27FC236}">
                  <a16:creationId xmlns:a16="http://schemas.microsoft.com/office/drawing/2014/main" id="{09F3E1D5-B348-AF3E-27FB-10EBB8B4C9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een tag with white text&#10;&#10;Description automatically generated">
                      <a:extLst>
                        <a:ext uri="{FF2B5EF4-FFF2-40B4-BE49-F238E27FC236}">
                          <a16:creationId xmlns:a16="http://schemas.microsoft.com/office/drawing/2014/main" id="{09F3E1D5-B348-AF3E-27FB-10EBB8B4C985}"/>
                        </a:ext>
                      </a:extLst>
                    </pic:cNvPr>
                    <pic:cNvPicPr>
                      <a:picLocks noChangeAspect="1"/>
                    </pic:cNvPicPr>
                  </pic:nvPicPr>
                  <pic:blipFill>
                    <a:blip r:embed="rId18"/>
                    <a:stretch>
                      <a:fillRect/>
                    </a:stretch>
                  </pic:blipFill>
                  <pic:spPr>
                    <a:xfrm>
                      <a:off x="0" y="0"/>
                      <a:ext cx="1044330" cy="444171"/>
                    </a:xfrm>
                    <a:prstGeom prst="rect">
                      <a:avLst/>
                    </a:prstGeom>
                  </pic:spPr>
                </pic:pic>
              </a:graphicData>
            </a:graphic>
          </wp:inline>
        </w:drawing>
      </w:r>
    </w:p>
    <w:p w14:paraId="67471AE4" w14:textId="77777777" w:rsidR="008D2852" w:rsidRPr="008D2852" w:rsidRDefault="008D2852">
      <w:pPr>
        <w:numPr>
          <w:ilvl w:val="1"/>
          <w:numId w:val="4"/>
        </w:numPr>
      </w:pPr>
      <w:r w:rsidRPr="008D2852">
        <w:rPr>
          <w:b/>
          <w:bCs/>
        </w:rPr>
        <w:t>Description:</w:t>
      </w:r>
      <w:r w:rsidRPr="008D2852">
        <w:t xml:space="preserve"> Turns off the buzzer.</w:t>
      </w:r>
    </w:p>
    <w:p w14:paraId="2DDF8DE5" w14:textId="77777777" w:rsidR="008D2852" w:rsidRPr="008D2852" w:rsidRDefault="008D2852">
      <w:pPr>
        <w:numPr>
          <w:ilvl w:val="1"/>
          <w:numId w:val="4"/>
        </w:numPr>
      </w:pPr>
      <w:r w:rsidRPr="008D2852">
        <w:rPr>
          <w:b/>
          <w:bCs/>
        </w:rPr>
        <w:t>Example:</w:t>
      </w:r>
      <w:r w:rsidRPr="008D2852">
        <w:t xml:space="preserve"> Stop the buzzer sound after playing a tone.</w:t>
      </w:r>
    </w:p>
    <w:p w14:paraId="745367B3" w14:textId="06BBC15B" w:rsidR="008D2852" w:rsidRPr="008D2852" w:rsidRDefault="008D2852" w:rsidP="008D2852"/>
    <w:p w14:paraId="04F0297F" w14:textId="77777777" w:rsidR="0064213E" w:rsidRDefault="0064213E">
      <w:pPr>
        <w:jc w:val="left"/>
        <w:rPr>
          <w:b/>
          <w:bCs/>
        </w:rPr>
      </w:pPr>
      <w:r>
        <w:rPr>
          <w:b/>
          <w:bCs/>
        </w:rPr>
        <w:br w:type="page"/>
      </w:r>
    </w:p>
    <w:p w14:paraId="3EBE323E" w14:textId="007E3627" w:rsidR="008D2852" w:rsidRPr="008D2852" w:rsidRDefault="008D2852" w:rsidP="00A27C9D">
      <w:pPr>
        <w:pStyle w:val="Heading3"/>
      </w:pPr>
      <w:bookmarkStart w:id="11" w:name="_Toc187995082"/>
      <w:r w:rsidRPr="008D2852">
        <w:lastRenderedPageBreak/>
        <w:t>Motor Control</w:t>
      </w:r>
      <w:bookmarkEnd w:id="11"/>
    </w:p>
    <w:p w14:paraId="219A43E0" w14:textId="77777777" w:rsidR="008D2852" w:rsidRPr="0064213E" w:rsidRDefault="008D2852">
      <w:pPr>
        <w:numPr>
          <w:ilvl w:val="0"/>
          <w:numId w:val="5"/>
        </w:numPr>
      </w:pPr>
      <w:r w:rsidRPr="008D2852">
        <w:rPr>
          <w:b/>
          <w:bCs/>
        </w:rPr>
        <w:t>Set [MOTOR] to [POWER]%</w:t>
      </w:r>
    </w:p>
    <w:p w14:paraId="4A6FD92B" w14:textId="51CD176B" w:rsidR="0064213E" w:rsidRPr="008D2852" w:rsidRDefault="0064213E" w:rsidP="0064213E">
      <w:pPr>
        <w:ind w:left="720"/>
        <w:jc w:val="center"/>
      </w:pPr>
      <w:r w:rsidRPr="0064213E">
        <w:rPr>
          <w:noProof/>
        </w:rPr>
        <w:drawing>
          <wp:inline distT="0" distB="0" distL="0" distR="0" wp14:anchorId="440835D8" wp14:editId="22EA5C79">
            <wp:extent cx="2050462" cy="451102"/>
            <wp:effectExtent l="0" t="0" r="6985" b="6350"/>
            <wp:docPr id="14" name="Picture 13" descr="A screenshot of a computer&#10;&#10;Description automatically generated">
              <a:extLst xmlns:a="http://schemas.openxmlformats.org/drawingml/2006/main">
                <a:ext uri="{FF2B5EF4-FFF2-40B4-BE49-F238E27FC236}">
                  <a16:creationId xmlns:a16="http://schemas.microsoft.com/office/drawing/2014/main" id="{CE5FAEC4-EB70-B104-F372-7A4A02C10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10;&#10;Description automatically generated">
                      <a:extLst>
                        <a:ext uri="{FF2B5EF4-FFF2-40B4-BE49-F238E27FC236}">
                          <a16:creationId xmlns:a16="http://schemas.microsoft.com/office/drawing/2014/main" id="{CE5FAEC4-EB70-B104-F372-7A4A02C108AE}"/>
                        </a:ext>
                      </a:extLst>
                    </pic:cNvPr>
                    <pic:cNvPicPr>
                      <a:picLocks noChangeAspect="1"/>
                    </pic:cNvPicPr>
                  </pic:nvPicPr>
                  <pic:blipFill>
                    <a:blip r:embed="rId19"/>
                    <a:srcRect l="15959" t="5255" r="21235" b="72571"/>
                    <a:stretch/>
                  </pic:blipFill>
                  <pic:spPr>
                    <a:xfrm>
                      <a:off x="0" y="0"/>
                      <a:ext cx="2050462" cy="451102"/>
                    </a:xfrm>
                    <a:prstGeom prst="rect">
                      <a:avLst/>
                    </a:prstGeom>
                  </pic:spPr>
                </pic:pic>
              </a:graphicData>
            </a:graphic>
          </wp:inline>
        </w:drawing>
      </w:r>
    </w:p>
    <w:p w14:paraId="362AA990" w14:textId="77777777" w:rsidR="008D2852" w:rsidRPr="008D2852" w:rsidRDefault="008D2852">
      <w:pPr>
        <w:numPr>
          <w:ilvl w:val="1"/>
          <w:numId w:val="5"/>
        </w:numPr>
      </w:pPr>
      <w:r w:rsidRPr="008D2852">
        <w:rPr>
          <w:b/>
          <w:bCs/>
        </w:rPr>
        <w:t>Description:</w:t>
      </w:r>
      <w:r w:rsidRPr="008D2852">
        <w:t xml:space="preserve"> Controls the power and direction of one or both motors.</w:t>
      </w:r>
    </w:p>
    <w:p w14:paraId="1DB7D434" w14:textId="77777777" w:rsidR="008D2852" w:rsidRPr="008D2852" w:rsidRDefault="008D2852">
      <w:pPr>
        <w:numPr>
          <w:ilvl w:val="1"/>
          <w:numId w:val="5"/>
        </w:numPr>
      </w:pPr>
      <w:r w:rsidRPr="008D2852">
        <w:rPr>
          <w:b/>
          <w:bCs/>
        </w:rPr>
        <w:t>Options:</w:t>
      </w:r>
    </w:p>
    <w:p w14:paraId="30548F08" w14:textId="77777777" w:rsidR="008D2852" w:rsidRPr="008D2852" w:rsidRDefault="008D2852">
      <w:pPr>
        <w:numPr>
          <w:ilvl w:val="2"/>
          <w:numId w:val="5"/>
        </w:numPr>
      </w:pPr>
      <w:r w:rsidRPr="008D2852">
        <w:t>MOTOR:</w:t>
      </w:r>
    </w:p>
    <w:p w14:paraId="36FFEBF7" w14:textId="3AFC16B0" w:rsidR="008D2852" w:rsidRPr="008D2852" w:rsidRDefault="008D2852">
      <w:pPr>
        <w:numPr>
          <w:ilvl w:val="3"/>
          <w:numId w:val="5"/>
        </w:numPr>
      </w:pPr>
      <w:r w:rsidRPr="008D2852">
        <w:rPr>
          <w:b/>
          <w:bCs/>
        </w:rPr>
        <w:t>Items:</w:t>
      </w:r>
      <w:r w:rsidRPr="008D2852">
        <w:t xml:space="preserve"> [Left Motor', 'Right Motor', 'Both Motors']</w:t>
      </w:r>
    </w:p>
    <w:p w14:paraId="130C3634" w14:textId="77777777" w:rsidR="008D2852" w:rsidRPr="008D2852" w:rsidRDefault="008D2852">
      <w:pPr>
        <w:numPr>
          <w:ilvl w:val="2"/>
          <w:numId w:val="5"/>
        </w:numPr>
      </w:pPr>
      <w:r w:rsidRPr="008D2852">
        <w:t>POWER: Speed percentage (-100 to 100).</w:t>
      </w:r>
    </w:p>
    <w:p w14:paraId="568829B4" w14:textId="77777777" w:rsidR="008D2852" w:rsidRDefault="008D2852">
      <w:pPr>
        <w:numPr>
          <w:ilvl w:val="1"/>
          <w:numId w:val="5"/>
        </w:numPr>
      </w:pPr>
      <w:r w:rsidRPr="008D2852">
        <w:rPr>
          <w:b/>
          <w:bCs/>
        </w:rPr>
        <w:t>Example:</w:t>
      </w:r>
      <w:r w:rsidRPr="008D2852">
        <w:t xml:space="preserve"> Set the left motor to 50% power.</w:t>
      </w:r>
    </w:p>
    <w:p w14:paraId="441803DA" w14:textId="77777777" w:rsidR="0064213E" w:rsidRPr="008D2852" w:rsidRDefault="0064213E" w:rsidP="0064213E">
      <w:pPr>
        <w:ind w:left="1440"/>
      </w:pPr>
    </w:p>
    <w:p w14:paraId="40B4BCCD" w14:textId="77777777" w:rsidR="008D2852" w:rsidRPr="0064213E" w:rsidRDefault="008D2852">
      <w:pPr>
        <w:numPr>
          <w:ilvl w:val="0"/>
          <w:numId w:val="5"/>
        </w:numPr>
      </w:pPr>
      <w:r w:rsidRPr="008D2852">
        <w:rPr>
          <w:b/>
          <w:bCs/>
        </w:rPr>
        <w:t>Set Left Motor to [POWERM</w:t>
      </w:r>
      <w:proofErr w:type="gramStart"/>
      <w:r w:rsidRPr="008D2852">
        <w:rPr>
          <w:b/>
          <w:bCs/>
        </w:rPr>
        <w:t>1]%</w:t>
      </w:r>
      <w:proofErr w:type="gramEnd"/>
      <w:r w:rsidRPr="008D2852">
        <w:rPr>
          <w:b/>
          <w:bCs/>
        </w:rPr>
        <w:t xml:space="preserve"> and Right Motor to [POWERM2]%</w:t>
      </w:r>
    </w:p>
    <w:p w14:paraId="280E11F9" w14:textId="3894ECA3" w:rsidR="0064213E" w:rsidRPr="008D2852" w:rsidRDefault="0064213E" w:rsidP="0064213E">
      <w:pPr>
        <w:ind w:left="720"/>
        <w:jc w:val="center"/>
      </w:pPr>
      <w:r w:rsidRPr="0064213E">
        <w:rPr>
          <w:noProof/>
        </w:rPr>
        <w:drawing>
          <wp:inline distT="0" distB="0" distL="0" distR="0" wp14:anchorId="4446ECA6" wp14:editId="64E60AB4">
            <wp:extent cx="2950210" cy="451102"/>
            <wp:effectExtent l="0" t="0" r="2540" b="6350"/>
            <wp:docPr id="24282007" name="Picture 13" descr="A screenshot of a computer&#10;&#10;Description automatically generated">
              <a:extLst xmlns:a="http://schemas.openxmlformats.org/drawingml/2006/main">
                <a:ext uri="{FF2B5EF4-FFF2-40B4-BE49-F238E27FC236}">
                  <a16:creationId xmlns:a16="http://schemas.microsoft.com/office/drawing/2014/main" id="{CE5FAEC4-EB70-B104-F372-7A4A02C10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2007" name="Picture 13" descr="A screenshot of a computer&#10;&#10;Description automatically generated">
                      <a:extLst>
                        <a:ext uri="{FF2B5EF4-FFF2-40B4-BE49-F238E27FC236}">
                          <a16:creationId xmlns:a16="http://schemas.microsoft.com/office/drawing/2014/main" id="{CE5FAEC4-EB70-B104-F372-7A4A02C108AE}"/>
                        </a:ext>
                      </a:extLst>
                    </pic:cNvPr>
                    <pic:cNvPicPr>
                      <a:picLocks noChangeAspect="1"/>
                    </pic:cNvPicPr>
                  </pic:nvPicPr>
                  <pic:blipFill>
                    <a:blip r:embed="rId19"/>
                    <a:srcRect l="2246" t="39746" r="7388" b="38080"/>
                    <a:stretch/>
                  </pic:blipFill>
                  <pic:spPr>
                    <a:xfrm>
                      <a:off x="0" y="0"/>
                      <a:ext cx="2950210" cy="451102"/>
                    </a:xfrm>
                    <a:prstGeom prst="rect">
                      <a:avLst/>
                    </a:prstGeom>
                  </pic:spPr>
                </pic:pic>
              </a:graphicData>
            </a:graphic>
          </wp:inline>
        </w:drawing>
      </w:r>
    </w:p>
    <w:p w14:paraId="70BBD937" w14:textId="77777777" w:rsidR="008D2852" w:rsidRPr="008D2852" w:rsidRDefault="008D2852">
      <w:pPr>
        <w:numPr>
          <w:ilvl w:val="1"/>
          <w:numId w:val="5"/>
        </w:numPr>
      </w:pPr>
      <w:r w:rsidRPr="008D2852">
        <w:rPr>
          <w:b/>
          <w:bCs/>
        </w:rPr>
        <w:t>Description:</w:t>
      </w:r>
      <w:r w:rsidRPr="008D2852">
        <w:t xml:space="preserve"> Sets power levels individually for both motors.</w:t>
      </w:r>
    </w:p>
    <w:p w14:paraId="7188FD87" w14:textId="77777777" w:rsidR="008D2852" w:rsidRPr="008D2852" w:rsidRDefault="008D2852">
      <w:pPr>
        <w:numPr>
          <w:ilvl w:val="1"/>
          <w:numId w:val="5"/>
        </w:numPr>
      </w:pPr>
      <w:r w:rsidRPr="008D2852">
        <w:rPr>
          <w:b/>
          <w:bCs/>
        </w:rPr>
        <w:t>Options:</w:t>
      </w:r>
    </w:p>
    <w:p w14:paraId="2F730946" w14:textId="77777777" w:rsidR="008D2852" w:rsidRPr="008D2852" w:rsidRDefault="008D2852">
      <w:pPr>
        <w:numPr>
          <w:ilvl w:val="2"/>
          <w:numId w:val="5"/>
        </w:numPr>
      </w:pPr>
      <w:r w:rsidRPr="008D2852">
        <w:t>POWERM1: Speed for the left motor (-100 to 100).</w:t>
      </w:r>
    </w:p>
    <w:p w14:paraId="6B378530" w14:textId="77777777" w:rsidR="008D2852" w:rsidRPr="008D2852" w:rsidRDefault="008D2852">
      <w:pPr>
        <w:numPr>
          <w:ilvl w:val="2"/>
          <w:numId w:val="5"/>
        </w:numPr>
      </w:pPr>
      <w:r w:rsidRPr="008D2852">
        <w:t>POWERM2: Speed for the right motor (-100 to 100).</w:t>
      </w:r>
    </w:p>
    <w:p w14:paraId="4BFD7C92" w14:textId="77777777" w:rsidR="008D2852" w:rsidRDefault="008D2852">
      <w:pPr>
        <w:numPr>
          <w:ilvl w:val="1"/>
          <w:numId w:val="5"/>
        </w:numPr>
      </w:pPr>
      <w:r w:rsidRPr="008D2852">
        <w:rPr>
          <w:b/>
          <w:bCs/>
        </w:rPr>
        <w:t>Example:</w:t>
      </w:r>
      <w:r w:rsidRPr="008D2852">
        <w:t xml:space="preserve"> Set the left motor to 30% and the right motor to 60%.</w:t>
      </w:r>
    </w:p>
    <w:p w14:paraId="670CFC86" w14:textId="77777777" w:rsidR="0064213E" w:rsidRPr="008D2852" w:rsidRDefault="0064213E" w:rsidP="0064213E">
      <w:pPr>
        <w:ind w:left="1440"/>
      </w:pPr>
    </w:p>
    <w:p w14:paraId="56A0C9E0" w14:textId="77777777" w:rsidR="008D2852" w:rsidRPr="0064213E" w:rsidRDefault="008D2852">
      <w:pPr>
        <w:numPr>
          <w:ilvl w:val="0"/>
          <w:numId w:val="5"/>
        </w:numPr>
      </w:pPr>
      <w:r w:rsidRPr="008D2852">
        <w:rPr>
          <w:b/>
          <w:bCs/>
        </w:rPr>
        <w:t>Stop [MOTOR]</w:t>
      </w:r>
    </w:p>
    <w:p w14:paraId="60BC830B" w14:textId="2D36BC81" w:rsidR="0064213E" w:rsidRPr="008D2852" w:rsidRDefault="0064213E" w:rsidP="0064213E">
      <w:pPr>
        <w:ind w:left="720"/>
        <w:jc w:val="center"/>
      </w:pPr>
      <w:r w:rsidRPr="0064213E">
        <w:rPr>
          <w:noProof/>
        </w:rPr>
        <w:drawing>
          <wp:inline distT="0" distB="0" distL="0" distR="0" wp14:anchorId="27EA7037" wp14:editId="67DFAF2A">
            <wp:extent cx="1564323" cy="451102"/>
            <wp:effectExtent l="0" t="0" r="0" b="6350"/>
            <wp:docPr id="56814408" name="Picture 13">
              <a:extLst xmlns:a="http://schemas.openxmlformats.org/drawingml/2006/main">
                <a:ext uri="{FF2B5EF4-FFF2-40B4-BE49-F238E27FC236}">
                  <a16:creationId xmlns:a16="http://schemas.microsoft.com/office/drawing/2014/main" id="{CE5FAEC4-EB70-B104-F372-7A4A02C10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E5FAEC4-EB70-B104-F372-7A4A02C108AE}"/>
                        </a:ext>
                      </a:extLst>
                    </pic:cNvPr>
                    <pic:cNvPicPr>
                      <a:picLocks noChangeAspect="1"/>
                    </pic:cNvPicPr>
                  </pic:nvPicPr>
                  <pic:blipFill>
                    <a:blip r:embed="rId19"/>
                    <a:srcRect l="26024" t="73925" r="26060" b="3901"/>
                    <a:stretch/>
                  </pic:blipFill>
                  <pic:spPr>
                    <a:xfrm>
                      <a:off x="0" y="0"/>
                      <a:ext cx="1564323" cy="451102"/>
                    </a:xfrm>
                    <a:prstGeom prst="rect">
                      <a:avLst/>
                    </a:prstGeom>
                  </pic:spPr>
                </pic:pic>
              </a:graphicData>
            </a:graphic>
          </wp:inline>
        </w:drawing>
      </w:r>
    </w:p>
    <w:p w14:paraId="716D723C" w14:textId="77777777" w:rsidR="008D2852" w:rsidRPr="008D2852" w:rsidRDefault="008D2852">
      <w:pPr>
        <w:numPr>
          <w:ilvl w:val="1"/>
          <w:numId w:val="5"/>
        </w:numPr>
      </w:pPr>
      <w:r w:rsidRPr="008D2852">
        <w:rPr>
          <w:b/>
          <w:bCs/>
        </w:rPr>
        <w:t>Description:</w:t>
      </w:r>
      <w:r w:rsidRPr="008D2852">
        <w:t xml:space="preserve"> Stops the specified motor(s).</w:t>
      </w:r>
    </w:p>
    <w:p w14:paraId="0EC45C2A" w14:textId="77777777" w:rsidR="008D2852" w:rsidRPr="008D2852" w:rsidRDefault="008D2852">
      <w:pPr>
        <w:numPr>
          <w:ilvl w:val="1"/>
          <w:numId w:val="5"/>
        </w:numPr>
      </w:pPr>
      <w:r w:rsidRPr="008D2852">
        <w:rPr>
          <w:b/>
          <w:bCs/>
        </w:rPr>
        <w:t>Options:</w:t>
      </w:r>
    </w:p>
    <w:p w14:paraId="1E106E2F" w14:textId="77777777" w:rsidR="008D2852" w:rsidRPr="008D2852" w:rsidRDefault="008D2852">
      <w:pPr>
        <w:numPr>
          <w:ilvl w:val="2"/>
          <w:numId w:val="5"/>
        </w:numPr>
      </w:pPr>
      <w:r w:rsidRPr="008D2852">
        <w:t>MOTOR:</w:t>
      </w:r>
    </w:p>
    <w:p w14:paraId="775FBA04" w14:textId="77777777" w:rsidR="008D2852" w:rsidRPr="008D2852" w:rsidRDefault="008D2852">
      <w:pPr>
        <w:numPr>
          <w:ilvl w:val="3"/>
          <w:numId w:val="5"/>
        </w:numPr>
      </w:pPr>
      <w:r w:rsidRPr="008D2852">
        <w:rPr>
          <w:b/>
          <w:bCs/>
        </w:rPr>
        <w:t>Items:</w:t>
      </w:r>
      <w:r w:rsidRPr="008D2852">
        <w:t xml:space="preserve"> ['Left Motor', 'Right Motor', 'Both Motors']</w:t>
      </w:r>
    </w:p>
    <w:p w14:paraId="208C9AAD" w14:textId="35CE9290" w:rsidR="0064213E" w:rsidRDefault="008D2852">
      <w:pPr>
        <w:numPr>
          <w:ilvl w:val="1"/>
          <w:numId w:val="5"/>
        </w:numPr>
      </w:pPr>
      <w:r w:rsidRPr="008D2852">
        <w:rPr>
          <w:b/>
          <w:bCs/>
        </w:rPr>
        <w:t>Example:</w:t>
      </w:r>
      <w:r w:rsidRPr="008D2852">
        <w:t xml:space="preserve"> Stop all motors when a button is pressed.</w:t>
      </w:r>
    </w:p>
    <w:p w14:paraId="415A0715" w14:textId="3E768949" w:rsidR="008D2852" w:rsidRPr="008D2852" w:rsidRDefault="0064213E" w:rsidP="0064213E">
      <w:pPr>
        <w:jc w:val="left"/>
      </w:pPr>
      <w:r>
        <w:br w:type="page"/>
      </w:r>
    </w:p>
    <w:p w14:paraId="73545DC2" w14:textId="6FE7C0A1" w:rsidR="00A27C9D" w:rsidRDefault="008D2852" w:rsidP="00A27C9D">
      <w:pPr>
        <w:pStyle w:val="Heading3"/>
      </w:pPr>
      <w:bookmarkStart w:id="12" w:name="_Toc187995083"/>
      <w:r w:rsidRPr="008D2852">
        <w:lastRenderedPageBreak/>
        <w:t>Servo Control</w:t>
      </w:r>
      <w:bookmarkEnd w:id="12"/>
    </w:p>
    <w:p w14:paraId="2E5C2C05" w14:textId="12029D5A" w:rsidR="00A27C9D" w:rsidRPr="008D2852" w:rsidRDefault="00A27C9D" w:rsidP="00A27C9D">
      <w:pPr>
        <w:jc w:val="center"/>
        <w:rPr>
          <w:b/>
          <w:bCs/>
        </w:rPr>
      </w:pPr>
      <w:r w:rsidRPr="00A27C9D">
        <w:rPr>
          <w:b/>
          <w:bCs/>
          <w:noProof/>
        </w:rPr>
        <w:drawing>
          <wp:inline distT="0" distB="0" distL="0" distR="0" wp14:anchorId="095B4F0E" wp14:editId="30D87129">
            <wp:extent cx="1981282" cy="401479"/>
            <wp:effectExtent l="0" t="0" r="0" b="0"/>
            <wp:docPr id="16" name="Picture 15" descr="A screenshot of a computer&#10;&#10;Description automatically generated">
              <a:extLst xmlns:a="http://schemas.openxmlformats.org/drawingml/2006/main">
                <a:ext uri="{FF2B5EF4-FFF2-40B4-BE49-F238E27FC236}">
                  <a16:creationId xmlns:a16="http://schemas.microsoft.com/office/drawing/2014/main" id="{BC28578B-70F3-3608-B310-18EC6EE3E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computer&#10;&#10;Description automatically generated">
                      <a:extLst>
                        <a:ext uri="{FF2B5EF4-FFF2-40B4-BE49-F238E27FC236}">
                          <a16:creationId xmlns:a16="http://schemas.microsoft.com/office/drawing/2014/main" id="{BC28578B-70F3-3608-B310-18EC6EE3E7AD}"/>
                        </a:ext>
                      </a:extLst>
                    </pic:cNvPr>
                    <pic:cNvPicPr>
                      <a:picLocks noChangeAspect="1"/>
                    </pic:cNvPicPr>
                  </pic:nvPicPr>
                  <pic:blipFill>
                    <a:blip r:embed="rId20"/>
                    <a:srcRect l="20682" t="3085" r="23575" b="79774"/>
                    <a:stretch/>
                  </pic:blipFill>
                  <pic:spPr>
                    <a:xfrm>
                      <a:off x="0" y="0"/>
                      <a:ext cx="1981282" cy="401479"/>
                    </a:xfrm>
                    <a:prstGeom prst="rect">
                      <a:avLst/>
                    </a:prstGeom>
                  </pic:spPr>
                </pic:pic>
              </a:graphicData>
            </a:graphic>
          </wp:inline>
        </w:drawing>
      </w:r>
    </w:p>
    <w:p w14:paraId="795F44A3" w14:textId="77777777" w:rsidR="008D2852" w:rsidRPr="008D2852" w:rsidRDefault="008D2852">
      <w:pPr>
        <w:numPr>
          <w:ilvl w:val="0"/>
          <w:numId w:val="6"/>
        </w:numPr>
      </w:pPr>
      <w:r w:rsidRPr="008D2852">
        <w:rPr>
          <w:b/>
          <w:bCs/>
        </w:rPr>
        <w:t>Set Servo [SERVO] Position to [DEGREE]°</w:t>
      </w:r>
    </w:p>
    <w:p w14:paraId="56D90BE9" w14:textId="77777777" w:rsidR="008D2852" w:rsidRPr="008D2852" w:rsidRDefault="008D2852">
      <w:pPr>
        <w:numPr>
          <w:ilvl w:val="1"/>
          <w:numId w:val="6"/>
        </w:numPr>
      </w:pPr>
      <w:r w:rsidRPr="008D2852">
        <w:rPr>
          <w:b/>
          <w:bCs/>
        </w:rPr>
        <w:t>Description:</w:t>
      </w:r>
      <w:r w:rsidRPr="008D2852">
        <w:t xml:space="preserve"> Moves the specified servo to a specific angle.</w:t>
      </w:r>
    </w:p>
    <w:p w14:paraId="5FAADCA8" w14:textId="77777777" w:rsidR="008D2852" w:rsidRPr="008D2852" w:rsidRDefault="008D2852">
      <w:pPr>
        <w:numPr>
          <w:ilvl w:val="1"/>
          <w:numId w:val="6"/>
        </w:numPr>
      </w:pPr>
      <w:r w:rsidRPr="008D2852">
        <w:rPr>
          <w:b/>
          <w:bCs/>
        </w:rPr>
        <w:t>Options:</w:t>
      </w:r>
    </w:p>
    <w:p w14:paraId="38E01244" w14:textId="77777777" w:rsidR="008D2852" w:rsidRPr="008D2852" w:rsidRDefault="008D2852">
      <w:pPr>
        <w:numPr>
          <w:ilvl w:val="2"/>
          <w:numId w:val="6"/>
        </w:numPr>
      </w:pPr>
      <w:r w:rsidRPr="008D2852">
        <w:t>SERVO:</w:t>
      </w:r>
    </w:p>
    <w:p w14:paraId="07299080" w14:textId="77777777" w:rsidR="008D2852" w:rsidRPr="008D2852" w:rsidRDefault="008D2852">
      <w:pPr>
        <w:numPr>
          <w:ilvl w:val="3"/>
          <w:numId w:val="6"/>
        </w:numPr>
      </w:pPr>
      <w:r w:rsidRPr="008D2852">
        <w:rPr>
          <w:b/>
          <w:bCs/>
        </w:rPr>
        <w:t>Items:</w:t>
      </w:r>
      <w:r w:rsidRPr="008D2852">
        <w:t xml:space="preserve"> ['1', '2', '3', '4']</w:t>
      </w:r>
    </w:p>
    <w:p w14:paraId="60993126" w14:textId="77777777" w:rsidR="008D2852" w:rsidRPr="008D2852" w:rsidRDefault="008D2852">
      <w:pPr>
        <w:numPr>
          <w:ilvl w:val="2"/>
          <w:numId w:val="6"/>
        </w:numPr>
      </w:pPr>
      <w:r w:rsidRPr="008D2852">
        <w:t>DEGREE: Angle in degrees (0–180).</w:t>
      </w:r>
    </w:p>
    <w:p w14:paraId="22D12161" w14:textId="40C23660" w:rsidR="00A27C9D" w:rsidRPr="008D2852" w:rsidRDefault="008D2852">
      <w:pPr>
        <w:numPr>
          <w:ilvl w:val="1"/>
          <w:numId w:val="6"/>
        </w:numPr>
      </w:pPr>
      <w:r w:rsidRPr="008D2852">
        <w:rPr>
          <w:b/>
          <w:bCs/>
        </w:rPr>
        <w:t>Example:</w:t>
      </w:r>
      <w:r w:rsidRPr="008D2852">
        <w:t xml:space="preserve"> Set servo 1 to 90° for a neutral position.</w:t>
      </w:r>
    </w:p>
    <w:p w14:paraId="3681CF5E" w14:textId="77777777" w:rsidR="008D2852" w:rsidRPr="008D2852" w:rsidRDefault="00000000" w:rsidP="008D2852">
      <w:r>
        <w:pict w14:anchorId="0773E6C7">
          <v:rect id="_x0000_i1027" style="width:0;height:1.5pt" o:hralign="center" o:hrstd="t" o:hr="t" fillcolor="#a0a0a0" stroked="f"/>
        </w:pict>
      </w:r>
    </w:p>
    <w:p w14:paraId="1C2AE675" w14:textId="34D7E6C1" w:rsidR="00A27C9D" w:rsidRDefault="008D2852" w:rsidP="00A27C9D">
      <w:pPr>
        <w:pStyle w:val="Heading3"/>
      </w:pPr>
      <w:bookmarkStart w:id="13" w:name="_Toc187995084"/>
      <w:r w:rsidRPr="008D2852">
        <w:t>OLED Display Control</w:t>
      </w:r>
      <w:bookmarkEnd w:id="13"/>
    </w:p>
    <w:p w14:paraId="264447F7" w14:textId="56DE9FE2" w:rsidR="00A27C9D" w:rsidRPr="008D2852" w:rsidRDefault="00A27C9D" w:rsidP="00A27C9D">
      <w:pPr>
        <w:jc w:val="center"/>
        <w:rPr>
          <w:b/>
          <w:bCs/>
        </w:rPr>
      </w:pPr>
      <w:r w:rsidRPr="00A27C9D">
        <w:rPr>
          <w:b/>
          <w:bCs/>
          <w:noProof/>
        </w:rPr>
        <w:drawing>
          <wp:inline distT="0" distB="0" distL="0" distR="0" wp14:anchorId="35A880B6" wp14:editId="42F9FA62">
            <wp:extent cx="3476625" cy="401479"/>
            <wp:effectExtent l="0" t="0" r="0" b="0"/>
            <wp:docPr id="805420769" name="Picture 15" descr="A screenshot of a computer&#10;&#10;Description automatically generated">
              <a:extLst xmlns:a="http://schemas.openxmlformats.org/drawingml/2006/main">
                <a:ext uri="{FF2B5EF4-FFF2-40B4-BE49-F238E27FC236}">
                  <a16:creationId xmlns:a16="http://schemas.microsoft.com/office/drawing/2014/main" id="{BC28578B-70F3-3608-B310-18EC6EE3E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0769" name="Picture 15" descr="A screenshot of a computer&#10;&#10;Description automatically generated">
                      <a:extLst>
                        <a:ext uri="{FF2B5EF4-FFF2-40B4-BE49-F238E27FC236}">
                          <a16:creationId xmlns:a16="http://schemas.microsoft.com/office/drawing/2014/main" id="{BC28578B-70F3-3608-B310-18EC6EE3E7AD}"/>
                        </a:ext>
                      </a:extLst>
                    </pic:cNvPr>
                    <pic:cNvPicPr>
                      <a:picLocks noChangeAspect="1"/>
                    </pic:cNvPicPr>
                  </pic:nvPicPr>
                  <pic:blipFill>
                    <a:blip r:embed="rId20"/>
                    <a:srcRect l="1656" t="30155" r="531" b="52704"/>
                    <a:stretch/>
                  </pic:blipFill>
                  <pic:spPr>
                    <a:xfrm>
                      <a:off x="0" y="0"/>
                      <a:ext cx="3476625" cy="401479"/>
                    </a:xfrm>
                    <a:prstGeom prst="rect">
                      <a:avLst/>
                    </a:prstGeom>
                  </pic:spPr>
                </pic:pic>
              </a:graphicData>
            </a:graphic>
          </wp:inline>
        </w:drawing>
      </w:r>
    </w:p>
    <w:p w14:paraId="03DE307C" w14:textId="77777777" w:rsidR="008D2852" w:rsidRPr="008D2852" w:rsidRDefault="008D2852">
      <w:pPr>
        <w:numPr>
          <w:ilvl w:val="0"/>
          <w:numId w:val="7"/>
        </w:numPr>
      </w:pPr>
      <w:r w:rsidRPr="008D2852">
        <w:rPr>
          <w:b/>
          <w:bCs/>
        </w:rPr>
        <w:t xml:space="preserve">Set OLED Text to [TEXT] at X[X1], Y[Y1] </w:t>
      </w:r>
      <w:proofErr w:type="gramStart"/>
      <w:r w:rsidRPr="008D2852">
        <w:rPr>
          <w:b/>
          <w:bCs/>
        </w:rPr>
        <w:t>Size[</w:t>
      </w:r>
      <w:proofErr w:type="gramEnd"/>
      <w:r w:rsidRPr="008D2852">
        <w:rPr>
          <w:b/>
          <w:bCs/>
        </w:rPr>
        <w:t>SIZE] [WRAP]</w:t>
      </w:r>
    </w:p>
    <w:p w14:paraId="7DF6C542" w14:textId="77777777" w:rsidR="008D2852" w:rsidRPr="008D2852" w:rsidRDefault="008D2852">
      <w:pPr>
        <w:numPr>
          <w:ilvl w:val="1"/>
          <w:numId w:val="7"/>
        </w:numPr>
      </w:pPr>
      <w:r w:rsidRPr="008D2852">
        <w:rPr>
          <w:b/>
          <w:bCs/>
        </w:rPr>
        <w:t>Description:</w:t>
      </w:r>
      <w:r w:rsidRPr="008D2852">
        <w:t xml:space="preserve"> Displays text on the OLED screen at the specified position.</w:t>
      </w:r>
    </w:p>
    <w:p w14:paraId="7EFA685D" w14:textId="77777777" w:rsidR="008D2852" w:rsidRPr="008D2852" w:rsidRDefault="008D2852">
      <w:pPr>
        <w:numPr>
          <w:ilvl w:val="1"/>
          <w:numId w:val="7"/>
        </w:numPr>
      </w:pPr>
      <w:r w:rsidRPr="008D2852">
        <w:rPr>
          <w:b/>
          <w:bCs/>
        </w:rPr>
        <w:t>Options:</w:t>
      </w:r>
    </w:p>
    <w:p w14:paraId="6782AD7F" w14:textId="77777777" w:rsidR="008D2852" w:rsidRPr="008D2852" w:rsidRDefault="008D2852">
      <w:pPr>
        <w:numPr>
          <w:ilvl w:val="2"/>
          <w:numId w:val="7"/>
        </w:numPr>
      </w:pPr>
      <w:r w:rsidRPr="008D2852">
        <w:t>SIZE:</w:t>
      </w:r>
    </w:p>
    <w:p w14:paraId="1B46C8C4" w14:textId="77777777" w:rsidR="008D2852" w:rsidRPr="008D2852" w:rsidRDefault="008D2852">
      <w:pPr>
        <w:numPr>
          <w:ilvl w:val="3"/>
          <w:numId w:val="7"/>
        </w:numPr>
      </w:pPr>
      <w:r w:rsidRPr="008D2852">
        <w:rPr>
          <w:b/>
          <w:bCs/>
        </w:rPr>
        <w:t>Items:</w:t>
      </w:r>
      <w:r w:rsidRPr="008D2852">
        <w:t xml:space="preserve"> ['1', '2', '3', '4']</w:t>
      </w:r>
    </w:p>
    <w:p w14:paraId="0590C2B3" w14:textId="77777777" w:rsidR="008D2852" w:rsidRPr="008D2852" w:rsidRDefault="008D2852">
      <w:pPr>
        <w:numPr>
          <w:ilvl w:val="2"/>
          <w:numId w:val="7"/>
        </w:numPr>
      </w:pPr>
      <w:r w:rsidRPr="008D2852">
        <w:t>WRAP:</w:t>
      </w:r>
    </w:p>
    <w:p w14:paraId="1D8A090C" w14:textId="77777777" w:rsidR="008D2852" w:rsidRPr="008D2852" w:rsidRDefault="008D2852">
      <w:pPr>
        <w:numPr>
          <w:ilvl w:val="3"/>
          <w:numId w:val="7"/>
        </w:numPr>
      </w:pPr>
      <w:r w:rsidRPr="008D2852">
        <w:rPr>
          <w:b/>
          <w:bCs/>
        </w:rPr>
        <w:t>Items:</w:t>
      </w:r>
      <w:r w:rsidRPr="008D2852">
        <w:t xml:space="preserve"> ['Wrap', 'No Wrap']</w:t>
      </w:r>
    </w:p>
    <w:p w14:paraId="5389D7CB" w14:textId="77777777" w:rsidR="008D2852" w:rsidRDefault="008D2852">
      <w:pPr>
        <w:numPr>
          <w:ilvl w:val="1"/>
          <w:numId w:val="7"/>
        </w:numPr>
      </w:pPr>
      <w:r w:rsidRPr="008D2852">
        <w:rPr>
          <w:b/>
          <w:bCs/>
        </w:rPr>
        <w:t>Example:</w:t>
      </w:r>
      <w:r w:rsidRPr="008D2852">
        <w:t xml:space="preserve"> Display "Hello" at (0, 0) with wrapping enabled.</w:t>
      </w:r>
    </w:p>
    <w:p w14:paraId="32F5BF1D" w14:textId="77777777" w:rsidR="00A27C9D" w:rsidRPr="008D2852" w:rsidRDefault="00A27C9D" w:rsidP="00A27C9D">
      <w:pPr>
        <w:ind w:left="1440"/>
      </w:pPr>
    </w:p>
    <w:p w14:paraId="6A2856B1" w14:textId="77777777" w:rsidR="008D2852" w:rsidRPr="00A27C9D" w:rsidRDefault="008D2852">
      <w:pPr>
        <w:numPr>
          <w:ilvl w:val="0"/>
          <w:numId w:val="7"/>
        </w:numPr>
      </w:pPr>
      <w:r w:rsidRPr="008D2852">
        <w:rPr>
          <w:b/>
          <w:bCs/>
        </w:rPr>
        <w:t>Set OLED Pixel at X[X1], Y[Y1] to [STATE]</w:t>
      </w:r>
    </w:p>
    <w:p w14:paraId="6E6C04AD" w14:textId="6F700646" w:rsidR="00A27C9D" w:rsidRPr="008D2852" w:rsidRDefault="00A27C9D" w:rsidP="00A27C9D">
      <w:pPr>
        <w:ind w:left="720"/>
        <w:jc w:val="center"/>
      </w:pPr>
      <w:r w:rsidRPr="00A27C9D">
        <w:rPr>
          <w:noProof/>
        </w:rPr>
        <w:drawing>
          <wp:inline distT="0" distB="0" distL="0" distR="0" wp14:anchorId="37ADAF74" wp14:editId="32A0724B">
            <wp:extent cx="2505076" cy="401479"/>
            <wp:effectExtent l="0" t="0" r="0" b="0"/>
            <wp:docPr id="230260321" name="Picture 15" descr="A screenshot of a computer&#10;&#10;Description automatically generated">
              <a:extLst xmlns:a="http://schemas.openxmlformats.org/drawingml/2006/main">
                <a:ext uri="{FF2B5EF4-FFF2-40B4-BE49-F238E27FC236}">
                  <a16:creationId xmlns:a16="http://schemas.microsoft.com/office/drawing/2014/main" id="{BC28578B-70F3-3608-B310-18EC6EE3E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60321" name="Picture 15" descr="A screenshot of a computer&#10;&#10;Description automatically generated">
                      <a:extLst>
                        <a:ext uri="{FF2B5EF4-FFF2-40B4-BE49-F238E27FC236}">
                          <a16:creationId xmlns:a16="http://schemas.microsoft.com/office/drawing/2014/main" id="{BC28578B-70F3-3608-B310-18EC6EE3E7AD}"/>
                        </a:ext>
                      </a:extLst>
                    </pic:cNvPr>
                    <pic:cNvPicPr>
                      <a:picLocks noChangeAspect="1"/>
                    </pic:cNvPicPr>
                  </pic:nvPicPr>
                  <pic:blipFill>
                    <a:blip r:embed="rId20"/>
                    <a:srcRect l="1254" t="55572" r="28267" b="27287"/>
                    <a:stretch/>
                  </pic:blipFill>
                  <pic:spPr>
                    <a:xfrm>
                      <a:off x="0" y="0"/>
                      <a:ext cx="2505076" cy="401479"/>
                    </a:xfrm>
                    <a:prstGeom prst="rect">
                      <a:avLst/>
                    </a:prstGeom>
                  </pic:spPr>
                </pic:pic>
              </a:graphicData>
            </a:graphic>
          </wp:inline>
        </w:drawing>
      </w:r>
    </w:p>
    <w:p w14:paraId="2892BD3D" w14:textId="77777777" w:rsidR="008D2852" w:rsidRPr="008D2852" w:rsidRDefault="008D2852">
      <w:pPr>
        <w:numPr>
          <w:ilvl w:val="1"/>
          <w:numId w:val="7"/>
        </w:numPr>
      </w:pPr>
      <w:r w:rsidRPr="008D2852">
        <w:rPr>
          <w:b/>
          <w:bCs/>
        </w:rPr>
        <w:t>Description:</w:t>
      </w:r>
      <w:r w:rsidRPr="008D2852">
        <w:t xml:space="preserve"> Turns a specific pixel ON or OFF.</w:t>
      </w:r>
    </w:p>
    <w:p w14:paraId="20728715" w14:textId="77777777" w:rsidR="008D2852" w:rsidRPr="008D2852" w:rsidRDefault="008D2852">
      <w:pPr>
        <w:numPr>
          <w:ilvl w:val="1"/>
          <w:numId w:val="7"/>
        </w:numPr>
      </w:pPr>
      <w:r w:rsidRPr="008D2852">
        <w:rPr>
          <w:b/>
          <w:bCs/>
        </w:rPr>
        <w:t>Options:</w:t>
      </w:r>
    </w:p>
    <w:p w14:paraId="64B4F3C3" w14:textId="77777777" w:rsidR="008D2852" w:rsidRPr="008D2852" w:rsidRDefault="008D2852">
      <w:pPr>
        <w:numPr>
          <w:ilvl w:val="2"/>
          <w:numId w:val="7"/>
        </w:numPr>
      </w:pPr>
      <w:r w:rsidRPr="008D2852">
        <w:t>STATE:</w:t>
      </w:r>
    </w:p>
    <w:p w14:paraId="0CF87674" w14:textId="77777777" w:rsidR="008D2852" w:rsidRPr="008D2852" w:rsidRDefault="008D2852">
      <w:pPr>
        <w:numPr>
          <w:ilvl w:val="3"/>
          <w:numId w:val="7"/>
        </w:numPr>
      </w:pPr>
      <w:r w:rsidRPr="008D2852">
        <w:rPr>
          <w:b/>
          <w:bCs/>
        </w:rPr>
        <w:t>Items:</w:t>
      </w:r>
      <w:r w:rsidRPr="008D2852">
        <w:t xml:space="preserve"> ['ON', 'OFF']</w:t>
      </w:r>
    </w:p>
    <w:p w14:paraId="19698219" w14:textId="61281B3C" w:rsidR="00A27C9D" w:rsidRDefault="008D2852">
      <w:pPr>
        <w:numPr>
          <w:ilvl w:val="1"/>
          <w:numId w:val="7"/>
        </w:numPr>
      </w:pPr>
      <w:r w:rsidRPr="008D2852">
        <w:rPr>
          <w:b/>
          <w:bCs/>
        </w:rPr>
        <w:t>Example:</w:t>
      </w:r>
      <w:r w:rsidRPr="008D2852">
        <w:t xml:space="preserve"> Turn on the pixel at (10, 10).</w:t>
      </w:r>
    </w:p>
    <w:p w14:paraId="24F3E9C5" w14:textId="5DBFD45E" w:rsidR="00A27C9D" w:rsidRDefault="00A27C9D" w:rsidP="00A27C9D">
      <w:pPr>
        <w:rPr>
          <w:b/>
          <w:bCs/>
        </w:rPr>
      </w:pPr>
      <w:r>
        <w:lastRenderedPageBreak/>
        <w:t>3.</w:t>
      </w:r>
      <w:r w:rsidRPr="00A27C9D">
        <w:t xml:space="preserve">  </w:t>
      </w:r>
      <w:r w:rsidRPr="00A27C9D">
        <w:rPr>
          <w:b/>
          <w:bCs/>
        </w:rPr>
        <w:t>Draw Line on OLED at X1[X1], Y1[Y1] to X2[X2], Y2[Y2]</w:t>
      </w:r>
    </w:p>
    <w:p w14:paraId="766329BA" w14:textId="67DB095B" w:rsidR="00A27C9D" w:rsidRPr="00A27C9D" w:rsidRDefault="00A27C9D" w:rsidP="00A27C9D">
      <w:pPr>
        <w:jc w:val="center"/>
      </w:pPr>
      <w:r w:rsidRPr="00A27C9D">
        <w:rPr>
          <w:noProof/>
        </w:rPr>
        <w:drawing>
          <wp:inline distT="0" distB="0" distL="0" distR="0" wp14:anchorId="5902E710" wp14:editId="687A8EED">
            <wp:extent cx="3219450" cy="401479"/>
            <wp:effectExtent l="0" t="0" r="0" b="0"/>
            <wp:docPr id="477571173" name="Picture 15" descr="A screenshot of a computer&#10;&#10;Description automatically generated">
              <a:extLst xmlns:a="http://schemas.openxmlformats.org/drawingml/2006/main">
                <a:ext uri="{FF2B5EF4-FFF2-40B4-BE49-F238E27FC236}">
                  <a16:creationId xmlns:a16="http://schemas.microsoft.com/office/drawing/2014/main" id="{BC28578B-70F3-3608-B310-18EC6EE3E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71173" name="Picture 15" descr="A screenshot of a computer&#10;&#10;Description automatically generated">
                      <a:extLst>
                        <a:ext uri="{FF2B5EF4-FFF2-40B4-BE49-F238E27FC236}">
                          <a16:creationId xmlns:a16="http://schemas.microsoft.com/office/drawing/2014/main" id="{BC28578B-70F3-3608-B310-18EC6EE3E7AD}"/>
                        </a:ext>
                      </a:extLst>
                    </pic:cNvPr>
                    <pic:cNvPicPr>
                      <a:picLocks noChangeAspect="1"/>
                    </pic:cNvPicPr>
                  </pic:nvPicPr>
                  <pic:blipFill>
                    <a:blip r:embed="rId20"/>
                    <a:srcRect t="82209" r="9422" b="650"/>
                    <a:stretch/>
                  </pic:blipFill>
                  <pic:spPr>
                    <a:xfrm>
                      <a:off x="0" y="0"/>
                      <a:ext cx="3219450" cy="401479"/>
                    </a:xfrm>
                    <a:prstGeom prst="rect">
                      <a:avLst/>
                    </a:prstGeom>
                  </pic:spPr>
                </pic:pic>
              </a:graphicData>
            </a:graphic>
          </wp:inline>
        </w:drawing>
      </w:r>
    </w:p>
    <w:p w14:paraId="3C5BEEAD" w14:textId="77777777" w:rsidR="00A27C9D" w:rsidRPr="00A27C9D" w:rsidRDefault="00A27C9D">
      <w:pPr>
        <w:numPr>
          <w:ilvl w:val="0"/>
          <w:numId w:val="9"/>
        </w:numPr>
      </w:pPr>
      <w:r w:rsidRPr="00A27C9D">
        <w:rPr>
          <w:b/>
          <w:bCs/>
        </w:rPr>
        <w:t>Description:</w:t>
      </w:r>
      <w:r w:rsidRPr="00A27C9D">
        <w:t xml:space="preserve"> Draws a line between two points on the OLED display.</w:t>
      </w:r>
    </w:p>
    <w:p w14:paraId="2DE040F6" w14:textId="77777777" w:rsidR="00A27C9D" w:rsidRPr="00A27C9D" w:rsidRDefault="00A27C9D">
      <w:pPr>
        <w:numPr>
          <w:ilvl w:val="0"/>
          <w:numId w:val="9"/>
        </w:numPr>
      </w:pPr>
      <w:r w:rsidRPr="00A27C9D">
        <w:rPr>
          <w:b/>
          <w:bCs/>
        </w:rPr>
        <w:t>Options:</w:t>
      </w:r>
    </w:p>
    <w:p w14:paraId="0F28D63E" w14:textId="77777777" w:rsidR="00A27C9D" w:rsidRPr="00A27C9D" w:rsidRDefault="00A27C9D">
      <w:pPr>
        <w:numPr>
          <w:ilvl w:val="1"/>
          <w:numId w:val="9"/>
        </w:numPr>
      </w:pPr>
      <w:r w:rsidRPr="00A27C9D">
        <w:t>X1, Y1: Starting point coordinates.</w:t>
      </w:r>
    </w:p>
    <w:p w14:paraId="2CAFB6D5" w14:textId="77777777" w:rsidR="00A27C9D" w:rsidRPr="00A27C9D" w:rsidRDefault="00A27C9D">
      <w:pPr>
        <w:numPr>
          <w:ilvl w:val="1"/>
          <w:numId w:val="9"/>
        </w:numPr>
      </w:pPr>
      <w:r w:rsidRPr="00A27C9D">
        <w:t>X2, Y2: Ending point coordinates.</w:t>
      </w:r>
    </w:p>
    <w:p w14:paraId="6C05C698" w14:textId="77777777" w:rsidR="00A27C9D" w:rsidRDefault="00A27C9D">
      <w:pPr>
        <w:numPr>
          <w:ilvl w:val="0"/>
          <w:numId w:val="9"/>
        </w:numPr>
      </w:pPr>
      <w:r w:rsidRPr="00A27C9D">
        <w:rPr>
          <w:b/>
          <w:bCs/>
        </w:rPr>
        <w:t>Example:</w:t>
      </w:r>
      <w:r w:rsidRPr="00A27C9D">
        <w:t xml:space="preserve"> Draw a diagonal line from (0, 0) to (10, 10).</w:t>
      </w:r>
    </w:p>
    <w:p w14:paraId="201B7ECA" w14:textId="77777777" w:rsidR="00A27C9D" w:rsidRPr="00A27C9D" w:rsidRDefault="00A27C9D" w:rsidP="00A27C9D">
      <w:pPr>
        <w:ind w:left="720"/>
      </w:pPr>
    </w:p>
    <w:p w14:paraId="34A09E6B" w14:textId="3D0B0A6D" w:rsidR="00A27C9D" w:rsidRDefault="00A27C9D" w:rsidP="00A27C9D">
      <w:pPr>
        <w:rPr>
          <w:b/>
          <w:bCs/>
        </w:rPr>
      </w:pPr>
      <w:r>
        <w:t>4.</w:t>
      </w:r>
      <w:r w:rsidRPr="00A27C9D">
        <w:t xml:space="preserve">  </w:t>
      </w:r>
      <w:r w:rsidRPr="00A27C9D">
        <w:rPr>
          <w:b/>
          <w:bCs/>
        </w:rPr>
        <w:t>Draw Circle on OLED at Center X[X1], Y[Y1] with Radius [RADIUS] [SOLID]</w:t>
      </w:r>
    </w:p>
    <w:p w14:paraId="62DBDA0D" w14:textId="664829FA" w:rsidR="00A27C9D" w:rsidRPr="00A27C9D" w:rsidRDefault="00A27C9D" w:rsidP="00A27C9D">
      <w:pPr>
        <w:jc w:val="center"/>
      </w:pPr>
      <w:r w:rsidRPr="00A27C9D">
        <w:rPr>
          <w:noProof/>
        </w:rPr>
        <w:drawing>
          <wp:inline distT="0" distB="0" distL="0" distR="0" wp14:anchorId="797F3C2D" wp14:editId="443EBA9C">
            <wp:extent cx="3632789" cy="401479"/>
            <wp:effectExtent l="0" t="0" r="6350" b="0"/>
            <wp:docPr id="19"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7865" t="4989" r="11817" b="84771"/>
                    <a:stretch/>
                  </pic:blipFill>
                  <pic:spPr>
                    <a:xfrm>
                      <a:off x="0" y="0"/>
                      <a:ext cx="3632789" cy="401479"/>
                    </a:xfrm>
                    <a:prstGeom prst="rect">
                      <a:avLst/>
                    </a:prstGeom>
                  </pic:spPr>
                </pic:pic>
              </a:graphicData>
            </a:graphic>
          </wp:inline>
        </w:drawing>
      </w:r>
    </w:p>
    <w:p w14:paraId="10EA499D" w14:textId="77777777" w:rsidR="00A27C9D" w:rsidRPr="00A27C9D" w:rsidRDefault="00A27C9D">
      <w:pPr>
        <w:numPr>
          <w:ilvl w:val="0"/>
          <w:numId w:val="10"/>
        </w:numPr>
      </w:pPr>
      <w:r w:rsidRPr="00A27C9D">
        <w:rPr>
          <w:b/>
          <w:bCs/>
        </w:rPr>
        <w:t>Description:</w:t>
      </w:r>
      <w:r w:rsidRPr="00A27C9D">
        <w:t xml:space="preserve"> Draws a circle on the OLED screen.</w:t>
      </w:r>
    </w:p>
    <w:p w14:paraId="0716BE3E" w14:textId="77777777" w:rsidR="00A27C9D" w:rsidRPr="00A27C9D" w:rsidRDefault="00A27C9D">
      <w:pPr>
        <w:numPr>
          <w:ilvl w:val="0"/>
          <w:numId w:val="10"/>
        </w:numPr>
      </w:pPr>
      <w:r w:rsidRPr="00A27C9D">
        <w:rPr>
          <w:b/>
          <w:bCs/>
        </w:rPr>
        <w:t>Options:</w:t>
      </w:r>
    </w:p>
    <w:p w14:paraId="0E8CF877" w14:textId="77777777" w:rsidR="00A27C9D" w:rsidRPr="00A27C9D" w:rsidRDefault="00A27C9D">
      <w:pPr>
        <w:numPr>
          <w:ilvl w:val="1"/>
          <w:numId w:val="10"/>
        </w:numPr>
      </w:pPr>
      <w:r w:rsidRPr="00A27C9D">
        <w:t>SOLID:</w:t>
      </w:r>
    </w:p>
    <w:p w14:paraId="51249996" w14:textId="77777777" w:rsidR="00A27C9D" w:rsidRPr="00A27C9D" w:rsidRDefault="00A27C9D">
      <w:pPr>
        <w:numPr>
          <w:ilvl w:val="2"/>
          <w:numId w:val="10"/>
        </w:numPr>
      </w:pPr>
      <w:r w:rsidRPr="00A27C9D">
        <w:rPr>
          <w:b/>
          <w:bCs/>
        </w:rPr>
        <w:t>Items:</w:t>
      </w:r>
      <w:r w:rsidRPr="00A27C9D">
        <w:t xml:space="preserve"> ['Solid', 'Outline']</w:t>
      </w:r>
    </w:p>
    <w:p w14:paraId="0424FDB7" w14:textId="77777777" w:rsidR="00A27C9D" w:rsidRDefault="00A27C9D">
      <w:pPr>
        <w:numPr>
          <w:ilvl w:val="0"/>
          <w:numId w:val="10"/>
        </w:numPr>
      </w:pPr>
      <w:r w:rsidRPr="00A27C9D">
        <w:rPr>
          <w:b/>
          <w:bCs/>
        </w:rPr>
        <w:t>Example:</w:t>
      </w:r>
      <w:r w:rsidRPr="00A27C9D">
        <w:t xml:space="preserve"> Draw a filled circle at (50, 50) with a radius of 20.</w:t>
      </w:r>
    </w:p>
    <w:p w14:paraId="0146DCF9" w14:textId="77777777" w:rsidR="00A27C9D" w:rsidRPr="00A27C9D" w:rsidRDefault="00A27C9D" w:rsidP="00A27C9D">
      <w:pPr>
        <w:ind w:left="720"/>
      </w:pPr>
    </w:p>
    <w:p w14:paraId="1A261060" w14:textId="147A3F5F" w:rsidR="00A27C9D" w:rsidRDefault="00A27C9D" w:rsidP="00A27C9D">
      <w:pPr>
        <w:rPr>
          <w:b/>
          <w:bCs/>
        </w:rPr>
      </w:pPr>
      <w:r>
        <w:t>5.</w:t>
      </w:r>
      <w:r w:rsidRPr="00A27C9D">
        <w:t xml:space="preserve">  </w:t>
      </w:r>
      <w:r w:rsidRPr="00A27C9D">
        <w:rPr>
          <w:b/>
          <w:bCs/>
        </w:rPr>
        <w:t xml:space="preserve">Draw Rectangle on OLED at X1[X1], Y1[Y1] </w:t>
      </w:r>
      <w:proofErr w:type="gramStart"/>
      <w:r w:rsidRPr="00A27C9D">
        <w:rPr>
          <w:b/>
          <w:bCs/>
        </w:rPr>
        <w:t>Height[</w:t>
      </w:r>
      <w:proofErr w:type="gramEnd"/>
      <w:r w:rsidRPr="00A27C9D">
        <w:rPr>
          <w:b/>
          <w:bCs/>
        </w:rPr>
        <w:t>HEIGHT] Width[WIDTH] [SOLID]</w:t>
      </w:r>
    </w:p>
    <w:p w14:paraId="389FCAC4" w14:textId="4F76C627" w:rsidR="00A27C9D" w:rsidRPr="00A27C9D" w:rsidRDefault="00A27C9D" w:rsidP="00A27C9D">
      <w:pPr>
        <w:jc w:val="center"/>
      </w:pPr>
      <w:r w:rsidRPr="00A27C9D">
        <w:rPr>
          <w:noProof/>
        </w:rPr>
        <w:drawing>
          <wp:inline distT="0" distB="0" distL="0" distR="0" wp14:anchorId="1A9CB37E" wp14:editId="4CC46605">
            <wp:extent cx="3986666" cy="401479"/>
            <wp:effectExtent l="0" t="0" r="0" b="0"/>
            <wp:docPr id="1046612954"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12954"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7265" t="20311" r="4592" b="69449"/>
                    <a:stretch/>
                  </pic:blipFill>
                  <pic:spPr>
                    <a:xfrm>
                      <a:off x="0" y="0"/>
                      <a:ext cx="3986666" cy="401479"/>
                    </a:xfrm>
                    <a:prstGeom prst="rect">
                      <a:avLst/>
                    </a:prstGeom>
                  </pic:spPr>
                </pic:pic>
              </a:graphicData>
            </a:graphic>
          </wp:inline>
        </w:drawing>
      </w:r>
    </w:p>
    <w:p w14:paraId="414F03DF" w14:textId="77777777" w:rsidR="00A27C9D" w:rsidRPr="00A27C9D" w:rsidRDefault="00A27C9D">
      <w:pPr>
        <w:numPr>
          <w:ilvl w:val="0"/>
          <w:numId w:val="11"/>
        </w:numPr>
      </w:pPr>
      <w:r w:rsidRPr="00A27C9D">
        <w:rPr>
          <w:b/>
          <w:bCs/>
        </w:rPr>
        <w:t>Description:</w:t>
      </w:r>
      <w:r w:rsidRPr="00A27C9D">
        <w:t xml:space="preserve"> Draws a rectangle on the OLED display.</w:t>
      </w:r>
    </w:p>
    <w:p w14:paraId="0F54696B" w14:textId="77777777" w:rsidR="00A27C9D" w:rsidRPr="00A27C9D" w:rsidRDefault="00A27C9D">
      <w:pPr>
        <w:numPr>
          <w:ilvl w:val="0"/>
          <w:numId w:val="11"/>
        </w:numPr>
      </w:pPr>
      <w:r w:rsidRPr="00A27C9D">
        <w:rPr>
          <w:b/>
          <w:bCs/>
        </w:rPr>
        <w:t>Options:</w:t>
      </w:r>
    </w:p>
    <w:p w14:paraId="345CD476" w14:textId="77777777" w:rsidR="00A27C9D" w:rsidRPr="00A27C9D" w:rsidRDefault="00A27C9D">
      <w:pPr>
        <w:numPr>
          <w:ilvl w:val="1"/>
          <w:numId w:val="11"/>
        </w:numPr>
      </w:pPr>
      <w:r w:rsidRPr="00A27C9D">
        <w:t>SOLID:</w:t>
      </w:r>
    </w:p>
    <w:p w14:paraId="684F7B3F" w14:textId="77777777" w:rsidR="00A27C9D" w:rsidRPr="00A27C9D" w:rsidRDefault="00A27C9D">
      <w:pPr>
        <w:numPr>
          <w:ilvl w:val="2"/>
          <w:numId w:val="11"/>
        </w:numPr>
      </w:pPr>
      <w:r w:rsidRPr="00A27C9D">
        <w:rPr>
          <w:b/>
          <w:bCs/>
        </w:rPr>
        <w:t>Items:</w:t>
      </w:r>
      <w:r w:rsidRPr="00A27C9D">
        <w:t xml:space="preserve"> ['Solid', 'Outline']</w:t>
      </w:r>
    </w:p>
    <w:p w14:paraId="4C380B8F" w14:textId="77777777" w:rsidR="00A27C9D" w:rsidRDefault="00A27C9D">
      <w:pPr>
        <w:numPr>
          <w:ilvl w:val="0"/>
          <w:numId w:val="11"/>
        </w:numPr>
      </w:pPr>
      <w:r w:rsidRPr="00A27C9D">
        <w:rPr>
          <w:b/>
          <w:bCs/>
        </w:rPr>
        <w:t>Example:</w:t>
      </w:r>
      <w:r w:rsidRPr="00A27C9D">
        <w:t xml:space="preserve"> Draw a rectangle at (10, 10) with width 30 and height 20.</w:t>
      </w:r>
    </w:p>
    <w:p w14:paraId="52D30F43" w14:textId="77777777" w:rsidR="00A27C9D" w:rsidRDefault="00A27C9D" w:rsidP="00A27C9D">
      <w:pPr>
        <w:ind w:left="720"/>
        <w:rPr>
          <w:b/>
          <w:bCs/>
        </w:rPr>
      </w:pPr>
    </w:p>
    <w:p w14:paraId="66844929" w14:textId="77777777" w:rsidR="00A27C9D" w:rsidRDefault="00A27C9D" w:rsidP="00A27C9D">
      <w:pPr>
        <w:ind w:left="720"/>
        <w:rPr>
          <w:b/>
          <w:bCs/>
        </w:rPr>
      </w:pPr>
    </w:p>
    <w:p w14:paraId="64DB4E8F" w14:textId="77777777" w:rsidR="00A27C9D" w:rsidRDefault="00A27C9D" w:rsidP="00A27C9D">
      <w:pPr>
        <w:ind w:left="720"/>
        <w:rPr>
          <w:b/>
          <w:bCs/>
        </w:rPr>
      </w:pPr>
    </w:p>
    <w:p w14:paraId="586D9A5D" w14:textId="77777777" w:rsidR="00A27C9D" w:rsidRPr="00A27C9D" w:rsidRDefault="00A27C9D" w:rsidP="00A27C9D">
      <w:pPr>
        <w:ind w:left="720"/>
      </w:pPr>
    </w:p>
    <w:p w14:paraId="2DF6E978" w14:textId="74676AD8" w:rsidR="00A27C9D" w:rsidRDefault="00A27C9D" w:rsidP="00A27C9D">
      <w:pPr>
        <w:rPr>
          <w:b/>
          <w:bCs/>
        </w:rPr>
      </w:pPr>
      <w:r>
        <w:lastRenderedPageBreak/>
        <w:t>6.</w:t>
      </w:r>
      <w:r w:rsidRPr="00A27C9D">
        <w:t xml:space="preserve">  </w:t>
      </w:r>
      <w:r w:rsidRPr="00A27C9D">
        <w:rPr>
          <w:b/>
          <w:bCs/>
        </w:rPr>
        <w:t>Draw [SPRITE] on OLED at X[X], Y[Y] [SCALE]</w:t>
      </w:r>
    </w:p>
    <w:p w14:paraId="0B1297EC" w14:textId="1EB23699" w:rsidR="00A27C9D" w:rsidRPr="00A27C9D" w:rsidRDefault="00A27C9D" w:rsidP="00A27C9D">
      <w:pPr>
        <w:jc w:val="center"/>
        <w:rPr>
          <w:b/>
          <w:bCs/>
        </w:rPr>
      </w:pPr>
      <w:r w:rsidRPr="00A27C9D">
        <w:rPr>
          <w:b/>
          <w:bCs/>
          <w:noProof/>
        </w:rPr>
        <w:drawing>
          <wp:inline distT="0" distB="0" distL="0" distR="0" wp14:anchorId="35E53BD6" wp14:editId="42F8BCD0">
            <wp:extent cx="2862716" cy="401479"/>
            <wp:effectExtent l="0" t="0" r="0" b="0"/>
            <wp:docPr id="161371584"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1584"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7264" t="35130" r="29442" b="54630"/>
                    <a:stretch/>
                  </pic:blipFill>
                  <pic:spPr>
                    <a:xfrm>
                      <a:off x="0" y="0"/>
                      <a:ext cx="2862716" cy="401479"/>
                    </a:xfrm>
                    <a:prstGeom prst="rect">
                      <a:avLst/>
                    </a:prstGeom>
                  </pic:spPr>
                </pic:pic>
              </a:graphicData>
            </a:graphic>
          </wp:inline>
        </w:drawing>
      </w:r>
    </w:p>
    <w:p w14:paraId="7A6263E3" w14:textId="77777777" w:rsidR="00A27C9D" w:rsidRPr="00A27C9D" w:rsidRDefault="00A27C9D">
      <w:pPr>
        <w:numPr>
          <w:ilvl w:val="0"/>
          <w:numId w:val="12"/>
        </w:numPr>
      </w:pPr>
      <w:r w:rsidRPr="00A27C9D">
        <w:rPr>
          <w:b/>
          <w:bCs/>
        </w:rPr>
        <w:t>Description:</w:t>
      </w:r>
      <w:r w:rsidRPr="00A27C9D">
        <w:t xml:space="preserve"> Displays a sprite on the OLED screen at the specified position.</w:t>
      </w:r>
    </w:p>
    <w:p w14:paraId="2B9EFC7E" w14:textId="77777777" w:rsidR="00A27C9D" w:rsidRPr="00A27C9D" w:rsidRDefault="00A27C9D">
      <w:pPr>
        <w:numPr>
          <w:ilvl w:val="0"/>
          <w:numId w:val="12"/>
        </w:numPr>
      </w:pPr>
      <w:r w:rsidRPr="00A27C9D">
        <w:rPr>
          <w:b/>
          <w:bCs/>
        </w:rPr>
        <w:t>Options:</w:t>
      </w:r>
    </w:p>
    <w:p w14:paraId="0D493F86" w14:textId="77777777" w:rsidR="00A27C9D" w:rsidRPr="00A27C9D" w:rsidRDefault="00A27C9D">
      <w:pPr>
        <w:numPr>
          <w:ilvl w:val="1"/>
          <w:numId w:val="12"/>
        </w:numPr>
      </w:pPr>
      <w:r w:rsidRPr="00A27C9D">
        <w:t>SCALE:</w:t>
      </w:r>
    </w:p>
    <w:p w14:paraId="4E16B1AC" w14:textId="77777777" w:rsidR="00A27C9D" w:rsidRPr="00A27C9D" w:rsidRDefault="00A27C9D">
      <w:pPr>
        <w:numPr>
          <w:ilvl w:val="2"/>
          <w:numId w:val="12"/>
        </w:numPr>
      </w:pPr>
      <w:r w:rsidRPr="00A27C9D">
        <w:rPr>
          <w:b/>
          <w:bCs/>
        </w:rPr>
        <w:t>Items:</w:t>
      </w:r>
      <w:r w:rsidRPr="00A27C9D">
        <w:t xml:space="preserve"> ['Fit', 'Fill', 'No Scaling']</w:t>
      </w:r>
    </w:p>
    <w:p w14:paraId="57AB03F3" w14:textId="77777777" w:rsidR="00A27C9D" w:rsidRDefault="00A27C9D">
      <w:pPr>
        <w:numPr>
          <w:ilvl w:val="0"/>
          <w:numId w:val="12"/>
        </w:numPr>
      </w:pPr>
      <w:r w:rsidRPr="00A27C9D">
        <w:rPr>
          <w:b/>
          <w:bCs/>
        </w:rPr>
        <w:t>Example:</w:t>
      </w:r>
      <w:r w:rsidRPr="00A27C9D">
        <w:t xml:space="preserve"> Display a sprite at (0, 0) scaled to fit the screen.</w:t>
      </w:r>
    </w:p>
    <w:p w14:paraId="7C774A8A" w14:textId="77777777" w:rsidR="00A27C9D" w:rsidRPr="00A27C9D" w:rsidRDefault="00A27C9D" w:rsidP="00A27C9D">
      <w:pPr>
        <w:ind w:left="360"/>
      </w:pPr>
    </w:p>
    <w:p w14:paraId="75475E13" w14:textId="4DF0FF7B" w:rsidR="00A27C9D" w:rsidRDefault="00A27C9D" w:rsidP="00A27C9D">
      <w:pPr>
        <w:rPr>
          <w:b/>
          <w:bCs/>
        </w:rPr>
      </w:pPr>
      <w:r>
        <w:t>7.</w:t>
      </w:r>
      <w:r w:rsidRPr="00A27C9D">
        <w:t xml:space="preserve">  </w:t>
      </w:r>
      <w:r w:rsidRPr="00A27C9D">
        <w:rPr>
          <w:b/>
          <w:bCs/>
        </w:rPr>
        <w:t>Scroll OLED to [DIR] from Row [START] to Row [END]</w:t>
      </w:r>
    </w:p>
    <w:p w14:paraId="77E8D986" w14:textId="6A1881E7" w:rsidR="00A27C9D" w:rsidRPr="00A27C9D" w:rsidRDefault="00992B7C" w:rsidP="00992B7C">
      <w:pPr>
        <w:jc w:val="center"/>
        <w:rPr>
          <w:b/>
          <w:bCs/>
        </w:rPr>
      </w:pPr>
      <w:r w:rsidRPr="00992B7C">
        <w:rPr>
          <w:b/>
          <w:bCs/>
          <w:noProof/>
        </w:rPr>
        <w:drawing>
          <wp:inline distT="0" distB="0" distL="0" distR="0" wp14:anchorId="493C622B" wp14:editId="3D0D7D4A">
            <wp:extent cx="2862716" cy="401479"/>
            <wp:effectExtent l="0" t="0" r="0" b="0"/>
            <wp:docPr id="885919621"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19621"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7265" t="51529" r="29441" b="38231"/>
                    <a:stretch/>
                  </pic:blipFill>
                  <pic:spPr>
                    <a:xfrm>
                      <a:off x="0" y="0"/>
                      <a:ext cx="2862716" cy="401479"/>
                    </a:xfrm>
                    <a:prstGeom prst="rect">
                      <a:avLst/>
                    </a:prstGeom>
                  </pic:spPr>
                </pic:pic>
              </a:graphicData>
            </a:graphic>
          </wp:inline>
        </w:drawing>
      </w:r>
    </w:p>
    <w:p w14:paraId="233D1506" w14:textId="77777777" w:rsidR="00A27C9D" w:rsidRPr="00A27C9D" w:rsidRDefault="00A27C9D">
      <w:pPr>
        <w:numPr>
          <w:ilvl w:val="0"/>
          <w:numId w:val="13"/>
        </w:numPr>
      </w:pPr>
      <w:r w:rsidRPr="00A27C9D">
        <w:rPr>
          <w:b/>
          <w:bCs/>
        </w:rPr>
        <w:t>Description:</w:t>
      </w:r>
      <w:r w:rsidRPr="00A27C9D">
        <w:t xml:space="preserve"> Scrolls the OLED display content in the specified direction.</w:t>
      </w:r>
    </w:p>
    <w:p w14:paraId="795C5374" w14:textId="77777777" w:rsidR="00A27C9D" w:rsidRPr="00A27C9D" w:rsidRDefault="00A27C9D">
      <w:pPr>
        <w:numPr>
          <w:ilvl w:val="0"/>
          <w:numId w:val="13"/>
        </w:numPr>
      </w:pPr>
      <w:r w:rsidRPr="00A27C9D">
        <w:rPr>
          <w:b/>
          <w:bCs/>
        </w:rPr>
        <w:t>Options:</w:t>
      </w:r>
    </w:p>
    <w:p w14:paraId="65FA85E5" w14:textId="77777777" w:rsidR="00A27C9D" w:rsidRPr="00A27C9D" w:rsidRDefault="00A27C9D">
      <w:pPr>
        <w:numPr>
          <w:ilvl w:val="1"/>
          <w:numId w:val="13"/>
        </w:numPr>
      </w:pPr>
      <w:r w:rsidRPr="00A27C9D">
        <w:t>DIR:</w:t>
      </w:r>
    </w:p>
    <w:p w14:paraId="56EF8CAA" w14:textId="77777777" w:rsidR="00A27C9D" w:rsidRPr="00A27C9D" w:rsidRDefault="00A27C9D">
      <w:pPr>
        <w:numPr>
          <w:ilvl w:val="2"/>
          <w:numId w:val="13"/>
        </w:numPr>
      </w:pPr>
      <w:r w:rsidRPr="00A27C9D">
        <w:rPr>
          <w:b/>
          <w:bCs/>
        </w:rPr>
        <w:t>Items:</w:t>
      </w:r>
      <w:r w:rsidRPr="00A27C9D">
        <w:t xml:space="preserve"> ['right', 'left']</w:t>
      </w:r>
    </w:p>
    <w:p w14:paraId="3EF433DE" w14:textId="77777777" w:rsidR="00A27C9D" w:rsidRPr="00A27C9D" w:rsidRDefault="00A27C9D">
      <w:pPr>
        <w:numPr>
          <w:ilvl w:val="1"/>
          <w:numId w:val="13"/>
        </w:numPr>
      </w:pPr>
      <w:r w:rsidRPr="00A27C9D">
        <w:t>START, END: Specify rows to scroll.</w:t>
      </w:r>
    </w:p>
    <w:p w14:paraId="3976AAE2" w14:textId="77777777" w:rsidR="00A27C9D" w:rsidRPr="00A27C9D" w:rsidRDefault="00A27C9D">
      <w:pPr>
        <w:numPr>
          <w:ilvl w:val="2"/>
          <w:numId w:val="13"/>
        </w:numPr>
      </w:pPr>
      <w:r w:rsidRPr="00A27C9D">
        <w:rPr>
          <w:b/>
          <w:bCs/>
        </w:rPr>
        <w:t>Items:</w:t>
      </w:r>
      <w:r w:rsidRPr="00A27C9D">
        <w:t xml:space="preserve"> ['1', '2', '3', '4', '5', '6', '7']</w:t>
      </w:r>
    </w:p>
    <w:p w14:paraId="188674C6" w14:textId="77777777" w:rsidR="00A27C9D" w:rsidRDefault="00A27C9D">
      <w:pPr>
        <w:numPr>
          <w:ilvl w:val="0"/>
          <w:numId w:val="13"/>
        </w:numPr>
      </w:pPr>
      <w:r w:rsidRPr="00A27C9D">
        <w:rPr>
          <w:b/>
          <w:bCs/>
        </w:rPr>
        <w:t>Example:</w:t>
      </w:r>
      <w:r w:rsidRPr="00A27C9D">
        <w:t xml:space="preserve"> Scroll rows 1 to 3 to the right.</w:t>
      </w:r>
    </w:p>
    <w:p w14:paraId="29607F93" w14:textId="1FB44FF0" w:rsidR="00992B7C" w:rsidRPr="00A27C9D" w:rsidRDefault="00992B7C" w:rsidP="00992B7C">
      <w:pPr>
        <w:ind w:left="360"/>
      </w:pPr>
    </w:p>
    <w:p w14:paraId="793A8D25" w14:textId="1C8DBA28" w:rsidR="00A27C9D" w:rsidRDefault="00A27C9D" w:rsidP="00A27C9D">
      <w:pPr>
        <w:rPr>
          <w:b/>
          <w:bCs/>
        </w:rPr>
      </w:pPr>
      <w:r>
        <w:t>8.</w:t>
      </w:r>
      <w:r w:rsidRPr="00A27C9D">
        <w:t xml:space="preserve">  </w:t>
      </w:r>
      <w:r w:rsidRPr="00A27C9D">
        <w:rPr>
          <w:b/>
          <w:bCs/>
        </w:rPr>
        <w:t>Stop OLED Scroll</w:t>
      </w:r>
    </w:p>
    <w:p w14:paraId="2D676138" w14:textId="3D2C39CB" w:rsidR="00992B7C" w:rsidRPr="00A27C9D" w:rsidRDefault="00992B7C" w:rsidP="00992B7C">
      <w:pPr>
        <w:jc w:val="center"/>
      </w:pPr>
      <w:r w:rsidRPr="00992B7C">
        <w:rPr>
          <w:noProof/>
        </w:rPr>
        <w:drawing>
          <wp:inline distT="0" distB="0" distL="0" distR="0" wp14:anchorId="64B1E47B" wp14:editId="790A26AD">
            <wp:extent cx="1124403" cy="401479"/>
            <wp:effectExtent l="0" t="0" r="0" b="0"/>
            <wp:docPr id="474246952"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46952"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7265" t="67928" r="67874" b="21832"/>
                    <a:stretch/>
                  </pic:blipFill>
                  <pic:spPr>
                    <a:xfrm>
                      <a:off x="0" y="0"/>
                      <a:ext cx="1124403" cy="401479"/>
                    </a:xfrm>
                    <a:prstGeom prst="rect">
                      <a:avLst/>
                    </a:prstGeom>
                  </pic:spPr>
                </pic:pic>
              </a:graphicData>
            </a:graphic>
          </wp:inline>
        </w:drawing>
      </w:r>
    </w:p>
    <w:p w14:paraId="5645ADA4" w14:textId="77777777" w:rsidR="00A27C9D" w:rsidRPr="00A27C9D" w:rsidRDefault="00A27C9D">
      <w:pPr>
        <w:numPr>
          <w:ilvl w:val="0"/>
          <w:numId w:val="14"/>
        </w:numPr>
      </w:pPr>
      <w:r w:rsidRPr="00A27C9D">
        <w:rPr>
          <w:b/>
          <w:bCs/>
        </w:rPr>
        <w:t>Description:</w:t>
      </w:r>
      <w:r w:rsidRPr="00A27C9D">
        <w:t xml:space="preserve"> Stops any active scrolling on the OLED display.</w:t>
      </w:r>
    </w:p>
    <w:p w14:paraId="4A234751" w14:textId="67970D00" w:rsidR="00992B7C" w:rsidRDefault="00A27C9D">
      <w:pPr>
        <w:numPr>
          <w:ilvl w:val="0"/>
          <w:numId w:val="14"/>
        </w:numPr>
      </w:pPr>
      <w:r w:rsidRPr="00A27C9D">
        <w:rPr>
          <w:b/>
          <w:bCs/>
        </w:rPr>
        <w:t>Example:</w:t>
      </w:r>
      <w:r w:rsidRPr="00A27C9D">
        <w:t xml:space="preserve"> Stop a horizontal scroll in progress.</w:t>
      </w:r>
    </w:p>
    <w:p w14:paraId="40D28722" w14:textId="64E6CC46" w:rsidR="00A27C9D" w:rsidRPr="00A27C9D" w:rsidRDefault="00992B7C" w:rsidP="00992B7C">
      <w:pPr>
        <w:jc w:val="left"/>
      </w:pPr>
      <w:r>
        <w:br w:type="page"/>
      </w:r>
    </w:p>
    <w:p w14:paraId="4673C6FE" w14:textId="033DD3F1" w:rsidR="00A27C9D" w:rsidRDefault="00A27C9D" w:rsidP="00A27C9D">
      <w:pPr>
        <w:rPr>
          <w:b/>
          <w:bCs/>
        </w:rPr>
      </w:pPr>
      <w:r>
        <w:lastRenderedPageBreak/>
        <w:t>9.</w:t>
      </w:r>
      <w:r w:rsidRPr="00A27C9D">
        <w:t xml:space="preserve">  </w:t>
      </w:r>
      <w:r w:rsidRPr="00A27C9D">
        <w:rPr>
          <w:b/>
          <w:bCs/>
        </w:rPr>
        <w:t xml:space="preserve">Clear Specific Section in OLED X[X], Y[Y] </w:t>
      </w:r>
      <w:proofErr w:type="gramStart"/>
      <w:r w:rsidRPr="00A27C9D">
        <w:rPr>
          <w:b/>
          <w:bCs/>
        </w:rPr>
        <w:t>Height[</w:t>
      </w:r>
      <w:proofErr w:type="gramEnd"/>
      <w:r w:rsidRPr="00A27C9D">
        <w:rPr>
          <w:b/>
          <w:bCs/>
        </w:rPr>
        <w:t>HEIGHT] Width[WIDTH]</w:t>
      </w:r>
    </w:p>
    <w:p w14:paraId="3C34B18C" w14:textId="1DDD3A07" w:rsidR="00992B7C" w:rsidRPr="00A27C9D" w:rsidRDefault="00992B7C" w:rsidP="00992B7C">
      <w:pPr>
        <w:jc w:val="center"/>
      </w:pPr>
      <w:r w:rsidRPr="00992B7C">
        <w:rPr>
          <w:noProof/>
        </w:rPr>
        <w:drawing>
          <wp:inline distT="0" distB="0" distL="0" distR="0" wp14:anchorId="4B07EAD2" wp14:editId="53BE524D">
            <wp:extent cx="3419927" cy="401479"/>
            <wp:effectExtent l="0" t="0" r="0" b="0"/>
            <wp:docPr id="1162862529"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62529"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5054" t="83210" r="19329" b="6550"/>
                    <a:stretch/>
                  </pic:blipFill>
                  <pic:spPr>
                    <a:xfrm>
                      <a:off x="0" y="0"/>
                      <a:ext cx="3419927" cy="401479"/>
                    </a:xfrm>
                    <a:prstGeom prst="rect">
                      <a:avLst/>
                    </a:prstGeom>
                  </pic:spPr>
                </pic:pic>
              </a:graphicData>
            </a:graphic>
          </wp:inline>
        </w:drawing>
      </w:r>
    </w:p>
    <w:p w14:paraId="62A5CC92" w14:textId="77777777" w:rsidR="00A27C9D" w:rsidRPr="00A27C9D" w:rsidRDefault="00A27C9D">
      <w:pPr>
        <w:numPr>
          <w:ilvl w:val="0"/>
          <w:numId w:val="15"/>
        </w:numPr>
      </w:pPr>
      <w:r w:rsidRPr="00A27C9D">
        <w:rPr>
          <w:b/>
          <w:bCs/>
        </w:rPr>
        <w:t>Description:</w:t>
      </w:r>
      <w:r w:rsidRPr="00A27C9D">
        <w:t xml:space="preserve"> Clears a rectangular section of the OLED screen.</w:t>
      </w:r>
    </w:p>
    <w:p w14:paraId="0DA5F620" w14:textId="77777777" w:rsidR="00A27C9D" w:rsidRPr="00A27C9D" w:rsidRDefault="00A27C9D">
      <w:pPr>
        <w:numPr>
          <w:ilvl w:val="0"/>
          <w:numId w:val="15"/>
        </w:numPr>
      </w:pPr>
      <w:r w:rsidRPr="00A27C9D">
        <w:rPr>
          <w:b/>
          <w:bCs/>
        </w:rPr>
        <w:t>Options:</w:t>
      </w:r>
    </w:p>
    <w:p w14:paraId="32DFF17B" w14:textId="77777777" w:rsidR="00A27C9D" w:rsidRPr="00A27C9D" w:rsidRDefault="00A27C9D">
      <w:pPr>
        <w:numPr>
          <w:ilvl w:val="1"/>
          <w:numId w:val="15"/>
        </w:numPr>
      </w:pPr>
      <w:r w:rsidRPr="00A27C9D">
        <w:t>HEIGHT, WIDTH: Dimensions of the section to clear.</w:t>
      </w:r>
    </w:p>
    <w:p w14:paraId="543FDCF1" w14:textId="77777777" w:rsidR="00A27C9D" w:rsidRDefault="00A27C9D">
      <w:pPr>
        <w:numPr>
          <w:ilvl w:val="0"/>
          <w:numId w:val="15"/>
        </w:numPr>
      </w:pPr>
      <w:r w:rsidRPr="00A27C9D">
        <w:rPr>
          <w:b/>
          <w:bCs/>
        </w:rPr>
        <w:t>Example:</w:t>
      </w:r>
      <w:r w:rsidRPr="00A27C9D">
        <w:t xml:space="preserve"> Clear the section starting at (0, 0) with a width of 10 and a height of 10.</w:t>
      </w:r>
    </w:p>
    <w:p w14:paraId="35AB1093" w14:textId="77777777" w:rsidR="00992B7C" w:rsidRPr="00A27C9D" w:rsidRDefault="00992B7C" w:rsidP="00992B7C">
      <w:pPr>
        <w:ind w:left="720"/>
      </w:pPr>
    </w:p>
    <w:p w14:paraId="310BDA8D" w14:textId="4F6B0FB4" w:rsidR="00A27C9D" w:rsidRDefault="00A27C9D" w:rsidP="00A27C9D">
      <w:pPr>
        <w:rPr>
          <w:b/>
          <w:bCs/>
        </w:rPr>
      </w:pPr>
      <w:r>
        <w:t>11.</w:t>
      </w:r>
      <w:r w:rsidRPr="00A27C9D">
        <w:t xml:space="preserve">  </w:t>
      </w:r>
      <w:r w:rsidRPr="00A27C9D">
        <w:rPr>
          <w:b/>
          <w:bCs/>
        </w:rPr>
        <w:t>Clear OLED</w:t>
      </w:r>
    </w:p>
    <w:p w14:paraId="3FA93D8F" w14:textId="5D422B95" w:rsidR="00992B7C" w:rsidRPr="00A27C9D" w:rsidRDefault="00992B7C" w:rsidP="00992B7C">
      <w:pPr>
        <w:jc w:val="center"/>
      </w:pPr>
      <w:r w:rsidRPr="00992B7C">
        <w:rPr>
          <w:noProof/>
        </w:rPr>
        <w:drawing>
          <wp:inline distT="0" distB="0" distL="0" distR="0" wp14:anchorId="4E8ECD7E" wp14:editId="02E35AFC">
            <wp:extent cx="943428" cy="401479"/>
            <wp:effectExtent l="0" t="0" r="9525" b="0"/>
            <wp:docPr id="1375653141" name="Picture 18" descr="A screenshot of a computer&#10;&#10;Description automatically generated">
              <a:extLst xmlns:a="http://schemas.openxmlformats.org/drawingml/2006/main">
                <a:ext uri="{FF2B5EF4-FFF2-40B4-BE49-F238E27FC236}">
                  <a16:creationId xmlns:a16="http://schemas.microsoft.com/office/drawing/2014/main" id="{76B989C8-CB98-1FA9-4033-86F7C1FF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53141" name="Picture 18" descr="A screenshot of a computer&#10;&#10;Description automatically generated">
                      <a:extLst>
                        <a:ext uri="{FF2B5EF4-FFF2-40B4-BE49-F238E27FC236}">
                          <a16:creationId xmlns:a16="http://schemas.microsoft.com/office/drawing/2014/main" id="{76B989C8-CB98-1FA9-4033-86F7C1FFE8BE}"/>
                        </a:ext>
                      </a:extLst>
                    </pic:cNvPr>
                    <pic:cNvPicPr>
                      <a:picLocks noChangeAspect="1"/>
                    </pic:cNvPicPr>
                  </pic:nvPicPr>
                  <pic:blipFill>
                    <a:blip r:embed="rId21"/>
                    <a:srcRect l="55493" t="67905" r="23647" b="21855"/>
                    <a:stretch/>
                  </pic:blipFill>
                  <pic:spPr>
                    <a:xfrm>
                      <a:off x="0" y="0"/>
                      <a:ext cx="943428" cy="401479"/>
                    </a:xfrm>
                    <a:prstGeom prst="rect">
                      <a:avLst/>
                    </a:prstGeom>
                  </pic:spPr>
                </pic:pic>
              </a:graphicData>
            </a:graphic>
          </wp:inline>
        </w:drawing>
      </w:r>
    </w:p>
    <w:p w14:paraId="2ECC1443" w14:textId="77777777" w:rsidR="00A27C9D" w:rsidRPr="00A27C9D" w:rsidRDefault="00A27C9D">
      <w:pPr>
        <w:numPr>
          <w:ilvl w:val="0"/>
          <w:numId w:val="16"/>
        </w:numPr>
      </w:pPr>
      <w:r w:rsidRPr="00A27C9D">
        <w:rPr>
          <w:b/>
          <w:bCs/>
        </w:rPr>
        <w:t>Description:</w:t>
      </w:r>
      <w:r w:rsidRPr="00A27C9D">
        <w:t xml:space="preserve"> Clears the entire OLED display.</w:t>
      </w:r>
    </w:p>
    <w:p w14:paraId="66321B4A" w14:textId="77777777" w:rsidR="00A27C9D" w:rsidRPr="00A27C9D" w:rsidRDefault="00A27C9D">
      <w:pPr>
        <w:numPr>
          <w:ilvl w:val="0"/>
          <w:numId w:val="16"/>
        </w:numPr>
      </w:pPr>
      <w:r w:rsidRPr="00A27C9D">
        <w:rPr>
          <w:b/>
          <w:bCs/>
        </w:rPr>
        <w:t>Example:</w:t>
      </w:r>
      <w:r w:rsidRPr="00A27C9D">
        <w:t xml:space="preserve"> Reset the display before showing new content.</w:t>
      </w:r>
    </w:p>
    <w:p w14:paraId="3BD49115" w14:textId="77777777" w:rsidR="00A27C9D" w:rsidRPr="00A27C9D" w:rsidRDefault="00A27C9D" w:rsidP="00A27C9D"/>
    <w:p w14:paraId="61DBC0A6" w14:textId="300D89F5" w:rsidR="008D2852" w:rsidRPr="008D2852" w:rsidRDefault="00992B7C" w:rsidP="00992B7C">
      <w:pPr>
        <w:jc w:val="left"/>
      </w:pPr>
      <w:r>
        <w:br w:type="page"/>
      </w:r>
    </w:p>
    <w:p w14:paraId="467A9112" w14:textId="77777777" w:rsidR="008D2852" w:rsidRPr="008D2852" w:rsidRDefault="008D2852" w:rsidP="00992B7C">
      <w:pPr>
        <w:pStyle w:val="Heading2"/>
      </w:pPr>
      <w:bookmarkStart w:id="14" w:name="_Toc187995085"/>
      <w:r w:rsidRPr="008D2852">
        <w:lastRenderedPageBreak/>
        <w:t>Reporter Blocks</w:t>
      </w:r>
      <w:bookmarkEnd w:id="14"/>
    </w:p>
    <w:p w14:paraId="671C478A" w14:textId="77777777" w:rsidR="008D2852" w:rsidRDefault="008D2852" w:rsidP="008D2852">
      <w:r w:rsidRPr="008D2852">
        <w:t>These blocks return data for analysis.</w:t>
      </w:r>
    </w:p>
    <w:p w14:paraId="070D690D" w14:textId="6E7637BC" w:rsidR="00992B7C" w:rsidRPr="008D2852" w:rsidRDefault="00992B7C" w:rsidP="00992B7C">
      <w:pPr>
        <w:pStyle w:val="Heading3"/>
      </w:pPr>
      <w:bookmarkStart w:id="15" w:name="_Toc187995086"/>
      <w:r>
        <w:t>Button</w:t>
      </w:r>
      <w:bookmarkEnd w:id="15"/>
    </w:p>
    <w:p w14:paraId="42F15778" w14:textId="77777777" w:rsidR="008D2852" w:rsidRPr="00992B7C" w:rsidRDefault="008D2852">
      <w:pPr>
        <w:numPr>
          <w:ilvl w:val="0"/>
          <w:numId w:val="8"/>
        </w:numPr>
      </w:pPr>
      <w:r w:rsidRPr="008D2852">
        <w:rPr>
          <w:b/>
          <w:bCs/>
        </w:rPr>
        <w:t>Get Button [BUTTON] State</w:t>
      </w:r>
    </w:p>
    <w:p w14:paraId="42CDA542" w14:textId="563CC544" w:rsidR="00992B7C" w:rsidRPr="008D2852" w:rsidRDefault="00992B7C" w:rsidP="00992B7C">
      <w:pPr>
        <w:ind w:left="360"/>
        <w:jc w:val="center"/>
      </w:pPr>
      <w:r w:rsidRPr="00992B7C">
        <w:rPr>
          <w:noProof/>
        </w:rPr>
        <w:drawing>
          <wp:inline distT="0" distB="0" distL="0" distR="0" wp14:anchorId="7468B58A" wp14:editId="0A770792">
            <wp:extent cx="1738313" cy="354331"/>
            <wp:effectExtent l="0" t="0" r="0" b="7620"/>
            <wp:docPr id="21" name="Picture 20" descr="A screenshot of a cell phone&#10;&#10;Description automatically generated">
              <a:extLst xmlns:a="http://schemas.openxmlformats.org/drawingml/2006/main">
                <a:ext uri="{FF2B5EF4-FFF2-40B4-BE49-F238E27FC236}">
                  <a16:creationId xmlns:a16="http://schemas.microsoft.com/office/drawing/2014/main" id="{920FB3CC-20C2-7296-753E-00349D3B9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screenshot of a cell phone&#10;&#10;Description automatically generated">
                      <a:extLst>
                        <a:ext uri="{FF2B5EF4-FFF2-40B4-BE49-F238E27FC236}">
                          <a16:creationId xmlns:a16="http://schemas.microsoft.com/office/drawing/2014/main" id="{920FB3CC-20C2-7296-753E-00349D3B9476}"/>
                        </a:ext>
                      </a:extLst>
                    </pic:cNvPr>
                    <pic:cNvPicPr>
                      <a:picLocks noChangeAspect="1"/>
                    </pic:cNvPicPr>
                  </pic:nvPicPr>
                  <pic:blipFill>
                    <a:blip r:embed="rId22"/>
                    <a:srcRect l="1288" r="7574" b="83445"/>
                    <a:stretch/>
                  </pic:blipFill>
                  <pic:spPr>
                    <a:xfrm>
                      <a:off x="0" y="0"/>
                      <a:ext cx="1738313" cy="354331"/>
                    </a:xfrm>
                    <a:prstGeom prst="rect">
                      <a:avLst/>
                    </a:prstGeom>
                  </pic:spPr>
                </pic:pic>
              </a:graphicData>
            </a:graphic>
          </wp:inline>
        </w:drawing>
      </w:r>
    </w:p>
    <w:p w14:paraId="3FB5645F" w14:textId="77777777" w:rsidR="008D2852" w:rsidRPr="008D2852" w:rsidRDefault="008D2852">
      <w:pPr>
        <w:numPr>
          <w:ilvl w:val="1"/>
          <w:numId w:val="8"/>
        </w:numPr>
      </w:pPr>
      <w:r w:rsidRPr="008D2852">
        <w:rPr>
          <w:b/>
          <w:bCs/>
        </w:rPr>
        <w:t>Description:</w:t>
      </w:r>
      <w:r w:rsidRPr="008D2852">
        <w:t xml:space="preserve"> Checks whether the specified button is pressed.</w:t>
      </w:r>
    </w:p>
    <w:p w14:paraId="2CD858D2" w14:textId="77777777" w:rsidR="008D2852" w:rsidRPr="008D2852" w:rsidRDefault="008D2852">
      <w:pPr>
        <w:numPr>
          <w:ilvl w:val="1"/>
          <w:numId w:val="8"/>
        </w:numPr>
      </w:pPr>
      <w:r w:rsidRPr="008D2852">
        <w:rPr>
          <w:b/>
          <w:bCs/>
        </w:rPr>
        <w:t>Options:</w:t>
      </w:r>
    </w:p>
    <w:p w14:paraId="02D42EA2" w14:textId="77777777" w:rsidR="008D2852" w:rsidRPr="008D2852" w:rsidRDefault="008D2852">
      <w:pPr>
        <w:numPr>
          <w:ilvl w:val="2"/>
          <w:numId w:val="8"/>
        </w:numPr>
      </w:pPr>
      <w:r w:rsidRPr="008D2852">
        <w:t>BUTTON:</w:t>
      </w:r>
    </w:p>
    <w:p w14:paraId="210DB520" w14:textId="77777777" w:rsidR="008D2852" w:rsidRPr="008D2852" w:rsidRDefault="008D2852">
      <w:pPr>
        <w:numPr>
          <w:ilvl w:val="3"/>
          <w:numId w:val="8"/>
        </w:numPr>
      </w:pPr>
      <w:r w:rsidRPr="008D2852">
        <w:rPr>
          <w:b/>
          <w:bCs/>
        </w:rPr>
        <w:t>Items:</w:t>
      </w:r>
      <w:r w:rsidRPr="008D2852">
        <w:t xml:space="preserve"> ['5', '6']</w:t>
      </w:r>
    </w:p>
    <w:p w14:paraId="25EA4FEA" w14:textId="77777777" w:rsidR="008D2852" w:rsidRDefault="008D2852">
      <w:pPr>
        <w:numPr>
          <w:ilvl w:val="1"/>
          <w:numId w:val="8"/>
        </w:numPr>
      </w:pPr>
      <w:r w:rsidRPr="008D2852">
        <w:rPr>
          <w:b/>
          <w:bCs/>
        </w:rPr>
        <w:t>Example:</w:t>
      </w:r>
      <w:r w:rsidRPr="008D2852">
        <w:t xml:space="preserve"> Check if button 5 is pressed.</w:t>
      </w:r>
    </w:p>
    <w:p w14:paraId="6BC5FFEA" w14:textId="77777777" w:rsidR="00992B7C" w:rsidRDefault="00992B7C" w:rsidP="00992B7C">
      <w:pPr>
        <w:ind w:left="1440"/>
      </w:pPr>
    </w:p>
    <w:p w14:paraId="1294E3EC" w14:textId="4973B5AB" w:rsidR="00992B7C" w:rsidRPr="008D2852" w:rsidRDefault="00992B7C" w:rsidP="00992B7C">
      <w:pPr>
        <w:pStyle w:val="Heading3"/>
      </w:pPr>
      <w:bookmarkStart w:id="16" w:name="_Toc187995087"/>
      <w:r>
        <w:t>Analog</w:t>
      </w:r>
      <w:bookmarkEnd w:id="16"/>
    </w:p>
    <w:p w14:paraId="290892D6" w14:textId="77777777" w:rsidR="008D2852" w:rsidRPr="00992B7C" w:rsidRDefault="008D2852">
      <w:pPr>
        <w:numPr>
          <w:ilvl w:val="0"/>
          <w:numId w:val="17"/>
        </w:numPr>
      </w:pPr>
      <w:r w:rsidRPr="008D2852">
        <w:rPr>
          <w:b/>
          <w:bCs/>
        </w:rPr>
        <w:t>Get Analog [ANALOG]</w:t>
      </w:r>
    </w:p>
    <w:p w14:paraId="25D88645" w14:textId="622F5B08" w:rsidR="00992B7C" w:rsidRPr="008D2852" w:rsidRDefault="00992B7C" w:rsidP="00992B7C">
      <w:pPr>
        <w:ind w:left="720"/>
        <w:jc w:val="center"/>
      </w:pPr>
      <w:r w:rsidRPr="00992B7C">
        <w:rPr>
          <w:noProof/>
        </w:rPr>
        <w:drawing>
          <wp:inline distT="0" distB="0" distL="0" distR="0" wp14:anchorId="4DC43DD6" wp14:editId="07BE894C">
            <wp:extent cx="1547814" cy="354331"/>
            <wp:effectExtent l="0" t="0" r="0" b="7620"/>
            <wp:docPr id="273761341" name="Picture 20" descr="A screenshot of a cell phone&#10;&#10;Description automatically generated">
              <a:extLst xmlns:a="http://schemas.openxmlformats.org/drawingml/2006/main">
                <a:ext uri="{FF2B5EF4-FFF2-40B4-BE49-F238E27FC236}">
                  <a16:creationId xmlns:a16="http://schemas.microsoft.com/office/drawing/2014/main" id="{920FB3CC-20C2-7296-753E-00349D3B9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1341" name="Picture 20" descr="A screenshot of a cell phone&#10;&#10;Description automatically generated">
                      <a:extLst>
                        <a:ext uri="{FF2B5EF4-FFF2-40B4-BE49-F238E27FC236}">
                          <a16:creationId xmlns:a16="http://schemas.microsoft.com/office/drawing/2014/main" id="{920FB3CC-20C2-7296-753E-00349D3B9476}"/>
                        </a:ext>
                      </a:extLst>
                    </pic:cNvPr>
                    <pic:cNvPicPr>
                      <a:picLocks noChangeAspect="1"/>
                    </pic:cNvPicPr>
                  </pic:nvPicPr>
                  <pic:blipFill>
                    <a:blip r:embed="rId22"/>
                    <a:srcRect l="3410" t="21829" r="15440" b="61616"/>
                    <a:stretch/>
                  </pic:blipFill>
                  <pic:spPr>
                    <a:xfrm>
                      <a:off x="0" y="0"/>
                      <a:ext cx="1547814" cy="354331"/>
                    </a:xfrm>
                    <a:prstGeom prst="rect">
                      <a:avLst/>
                    </a:prstGeom>
                  </pic:spPr>
                </pic:pic>
              </a:graphicData>
            </a:graphic>
          </wp:inline>
        </w:drawing>
      </w:r>
    </w:p>
    <w:p w14:paraId="48F5D284" w14:textId="77777777" w:rsidR="008D2852" w:rsidRPr="008D2852" w:rsidRDefault="008D2852">
      <w:pPr>
        <w:numPr>
          <w:ilvl w:val="1"/>
          <w:numId w:val="17"/>
        </w:numPr>
      </w:pPr>
      <w:r w:rsidRPr="008D2852">
        <w:rPr>
          <w:b/>
          <w:bCs/>
        </w:rPr>
        <w:t>Description:</w:t>
      </w:r>
      <w:r w:rsidRPr="008D2852">
        <w:t xml:space="preserve"> Reads an analog value.</w:t>
      </w:r>
    </w:p>
    <w:p w14:paraId="1999E354" w14:textId="77777777" w:rsidR="008D2852" w:rsidRPr="008D2852" w:rsidRDefault="008D2852">
      <w:pPr>
        <w:numPr>
          <w:ilvl w:val="1"/>
          <w:numId w:val="17"/>
        </w:numPr>
      </w:pPr>
      <w:r w:rsidRPr="008D2852">
        <w:rPr>
          <w:b/>
          <w:bCs/>
        </w:rPr>
        <w:t>Options:</w:t>
      </w:r>
    </w:p>
    <w:p w14:paraId="3FB2CB08" w14:textId="77777777" w:rsidR="008D2852" w:rsidRPr="008D2852" w:rsidRDefault="008D2852">
      <w:pPr>
        <w:numPr>
          <w:ilvl w:val="2"/>
          <w:numId w:val="17"/>
        </w:numPr>
      </w:pPr>
      <w:r w:rsidRPr="008D2852">
        <w:t>ANALOG:</w:t>
      </w:r>
    </w:p>
    <w:p w14:paraId="4923D09E" w14:textId="77777777" w:rsidR="008D2852" w:rsidRPr="008D2852" w:rsidRDefault="008D2852">
      <w:pPr>
        <w:numPr>
          <w:ilvl w:val="3"/>
          <w:numId w:val="17"/>
        </w:numPr>
      </w:pPr>
      <w:r w:rsidRPr="008D2852">
        <w:rPr>
          <w:b/>
          <w:bCs/>
        </w:rPr>
        <w:t>Items:</w:t>
      </w:r>
      <w:r w:rsidRPr="008D2852">
        <w:t xml:space="preserve"> ['AN0', 'AN1', 'Light Sensor', 'Vin Voltage']</w:t>
      </w:r>
    </w:p>
    <w:p w14:paraId="7E0707A6" w14:textId="77777777" w:rsidR="008D2852" w:rsidRDefault="008D2852">
      <w:pPr>
        <w:numPr>
          <w:ilvl w:val="1"/>
          <w:numId w:val="17"/>
        </w:numPr>
      </w:pPr>
      <w:r w:rsidRPr="008D2852">
        <w:rPr>
          <w:b/>
          <w:bCs/>
        </w:rPr>
        <w:t>Example:</w:t>
      </w:r>
      <w:r w:rsidRPr="008D2852">
        <w:t xml:space="preserve"> Get the light sensor reading.</w:t>
      </w:r>
    </w:p>
    <w:p w14:paraId="67216222" w14:textId="0407C144" w:rsidR="00992B7C" w:rsidRDefault="00992B7C" w:rsidP="00992B7C">
      <w:pPr>
        <w:jc w:val="left"/>
      </w:pPr>
      <w:r>
        <w:br w:type="page"/>
      </w:r>
    </w:p>
    <w:p w14:paraId="7FA80AC0" w14:textId="580D8DB7" w:rsidR="00992B7C" w:rsidRPr="00992B7C" w:rsidRDefault="00992B7C" w:rsidP="00992B7C">
      <w:pPr>
        <w:pStyle w:val="Heading3"/>
      </w:pPr>
      <w:bookmarkStart w:id="17" w:name="_Toc187995088"/>
      <w:r>
        <w:lastRenderedPageBreak/>
        <w:t>AHT20 Sensor</w:t>
      </w:r>
      <w:bookmarkEnd w:id="17"/>
    </w:p>
    <w:p w14:paraId="6E085D9D" w14:textId="77777777" w:rsidR="00992B7C" w:rsidRPr="00992B7C" w:rsidRDefault="008D2852">
      <w:pPr>
        <w:numPr>
          <w:ilvl w:val="0"/>
          <w:numId w:val="18"/>
        </w:numPr>
      </w:pPr>
      <w:r w:rsidRPr="008D2852">
        <w:rPr>
          <w:b/>
          <w:bCs/>
        </w:rPr>
        <w:t>Get Temperature in Celsius</w:t>
      </w:r>
    </w:p>
    <w:p w14:paraId="6EBD6BBB" w14:textId="0B238DEC" w:rsidR="008D2852" w:rsidRPr="008D2852" w:rsidRDefault="00992B7C" w:rsidP="00992B7C">
      <w:pPr>
        <w:ind w:left="720"/>
        <w:jc w:val="center"/>
      </w:pPr>
      <w:r w:rsidRPr="00992B7C">
        <w:rPr>
          <w:noProof/>
          <w:lang w:eastAsia="zh-CN"/>
        </w:rPr>
        <w:drawing>
          <wp:inline distT="0" distB="0" distL="0" distR="0" wp14:anchorId="7D407679" wp14:editId="2D0DF2AC">
            <wp:extent cx="1724025" cy="332899"/>
            <wp:effectExtent l="0" t="0" r="0" b="0"/>
            <wp:docPr id="1650133747" name="Picture 20" descr="A screenshot of a cell phone&#10;&#10;Description automatically generated">
              <a:extLst xmlns:a="http://schemas.openxmlformats.org/drawingml/2006/main">
                <a:ext uri="{FF2B5EF4-FFF2-40B4-BE49-F238E27FC236}">
                  <a16:creationId xmlns:a16="http://schemas.microsoft.com/office/drawing/2014/main" id="{920FB3CC-20C2-7296-753E-00349D3B9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33747" name="Picture 20" descr="A screenshot of a cell phone&#10;&#10;Description automatically generated">
                      <a:extLst>
                        <a:ext uri="{FF2B5EF4-FFF2-40B4-BE49-F238E27FC236}">
                          <a16:creationId xmlns:a16="http://schemas.microsoft.com/office/drawing/2014/main" id="{920FB3CC-20C2-7296-753E-00349D3B9476}"/>
                        </a:ext>
                      </a:extLst>
                    </pic:cNvPr>
                    <pic:cNvPicPr>
                      <a:picLocks noChangeAspect="1"/>
                    </pic:cNvPicPr>
                  </pic:nvPicPr>
                  <pic:blipFill>
                    <a:blip r:embed="rId22"/>
                    <a:srcRect l="3286" t="44303" r="6326" b="40143"/>
                    <a:stretch/>
                  </pic:blipFill>
                  <pic:spPr>
                    <a:xfrm>
                      <a:off x="0" y="0"/>
                      <a:ext cx="1724025" cy="332899"/>
                    </a:xfrm>
                    <a:prstGeom prst="rect">
                      <a:avLst/>
                    </a:prstGeom>
                  </pic:spPr>
                </pic:pic>
              </a:graphicData>
            </a:graphic>
          </wp:inline>
        </w:drawing>
      </w:r>
    </w:p>
    <w:p w14:paraId="73DACBA8" w14:textId="77777777" w:rsidR="008D2852" w:rsidRPr="008D2852" w:rsidRDefault="008D2852">
      <w:pPr>
        <w:numPr>
          <w:ilvl w:val="1"/>
          <w:numId w:val="18"/>
        </w:numPr>
      </w:pPr>
      <w:r w:rsidRPr="008D2852">
        <w:rPr>
          <w:b/>
          <w:bCs/>
        </w:rPr>
        <w:t>Description:</w:t>
      </w:r>
      <w:r w:rsidRPr="008D2852">
        <w:t xml:space="preserve"> Returns the current temperature.</w:t>
      </w:r>
    </w:p>
    <w:p w14:paraId="2BC3ED6F" w14:textId="77777777" w:rsidR="008D2852" w:rsidRDefault="008D2852">
      <w:pPr>
        <w:numPr>
          <w:ilvl w:val="1"/>
          <w:numId w:val="18"/>
        </w:numPr>
      </w:pPr>
      <w:r w:rsidRPr="008D2852">
        <w:rPr>
          <w:b/>
          <w:bCs/>
        </w:rPr>
        <w:t>Example:</w:t>
      </w:r>
      <w:r w:rsidRPr="008D2852">
        <w:t xml:space="preserve"> Display the temperature on the OLED.</w:t>
      </w:r>
    </w:p>
    <w:p w14:paraId="1AC66075" w14:textId="77777777" w:rsidR="00992B7C" w:rsidRPr="008D2852" w:rsidRDefault="00992B7C" w:rsidP="00992B7C">
      <w:pPr>
        <w:ind w:left="1080"/>
      </w:pPr>
    </w:p>
    <w:p w14:paraId="1678897A" w14:textId="77777777" w:rsidR="008D2852" w:rsidRPr="00992B7C" w:rsidRDefault="008D2852">
      <w:pPr>
        <w:numPr>
          <w:ilvl w:val="0"/>
          <w:numId w:val="18"/>
        </w:numPr>
      </w:pPr>
      <w:r w:rsidRPr="008D2852">
        <w:rPr>
          <w:b/>
          <w:bCs/>
        </w:rPr>
        <w:t>Get Humidity in Percentage</w:t>
      </w:r>
    </w:p>
    <w:p w14:paraId="5953EB9B" w14:textId="4A93E50C" w:rsidR="00992B7C" w:rsidRPr="008D2852" w:rsidRDefault="00992B7C" w:rsidP="00992B7C">
      <w:pPr>
        <w:ind w:left="720"/>
        <w:jc w:val="center"/>
      </w:pPr>
      <w:r w:rsidRPr="00992B7C">
        <w:rPr>
          <w:noProof/>
        </w:rPr>
        <w:drawing>
          <wp:inline distT="0" distB="0" distL="0" distR="0" wp14:anchorId="26C6CECF" wp14:editId="5ED609CB">
            <wp:extent cx="1724025" cy="332899"/>
            <wp:effectExtent l="0" t="0" r="0" b="0"/>
            <wp:docPr id="480303187" name="Picture 20" descr="A screenshot of a cell phone&#10;&#10;Description automatically generated">
              <a:extLst xmlns:a="http://schemas.openxmlformats.org/drawingml/2006/main">
                <a:ext uri="{FF2B5EF4-FFF2-40B4-BE49-F238E27FC236}">
                  <a16:creationId xmlns:a16="http://schemas.microsoft.com/office/drawing/2014/main" id="{920FB3CC-20C2-7296-753E-00349D3B9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03187" name="Picture 20" descr="A screenshot of a cell phone&#10;&#10;Description automatically generated">
                      <a:extLst>
                        <a:ext uri="{FF2B5EF4-FFF2-40B4-BE49-F238E27FC236}">
                          <a16:creationId xmlns:a16="http://schemas.microsoft.com/office/drawing/2014/main" id="{920FB3CC-20C2-7296-753E-00349D3B9476}"/>
                        </a:ext>
                      </a:extLst>
                    </pic:cNvPr>
                    <pic:cNvPicPr>
                      <a:picLocks noChangeAspect="1"/>
                    </pic:cNvPicPr>
                  </pic:nvPicPr>
                  <pic:blipFill>
                    <a:blip r:embed="rId22"/>
                    <a:srcRect l="2037" t="63551" r="7575" b="20895"/>
                    <a:stretch/>
                  </pic:blipFill>
                  <pic:spPr>
                    <a:xfrm>
                      <a:off x="0" y="0"/>
                      <a:ext cx="1724025" cy="332899"/>
                    </a:xfrm>
                    <a:prstGeom prst="rect">
                      <a:avLst/>
                    </a:prstGeom>
                  </pic:spPr>
                </pic:pic>
              </a:graphicData>
            </a:graphic>
          </wp:inline>
        </w:drawing>
      </w:r>
    </w:p>
    <w:p w14:paraId="293ED21B" w14:textId="77777777" w:rsidR="008D2852" w:rsidRPr="008D2852" w:rsidRDefault="008D2852">
      <w:pPr>
        <w:numPr>
          <w:ilvl w:val="1"/>
          <w:numId w:val="18"/>
        </w:numPr>
      </w:pPr>
      <w:r w:rsidRPr="008D2852">
        <w:rPr>
          <w:b/>
          <w:bCs/>
        </w:rPr>
        <w:t>Description:</w:t>
      </w:r>
      <w:r w:rsidRPr="008D2852">
        <w:t xml:space="preserve"> Returns the current humidity level.</w:t>
      </w:r>
    </w:p>
    <w:p w14:paraId="6A0F25E8" w14:textId="77777777" w:rsidR="008D2852" w:rsidRDefault="008D2852">
      <w:pPr>
        <w:numPr>
          <w:ilvl w:val="1"/>
          <w:numId w:val="18"/>
        </w:numPr>
      </w:pPr>
      <w:r w:rsidRPr="008D2852">
        <w:rPr>
          <w:b/>
          <w:bCs/>
        </w:rPr>
        <w:t>Example:</w:t>
      </w:r>
      <w:r w:rsidRPr="008D2852">
        <w:t xml:space="preserve"> Use humidity data to activate a fan.</w:t>
      </w:r>
    </w:p>
    <w:p w14:paraId="05C2F15B" w14:textId="77777777" w:rsidR="00992B7C" w:rsidRDefault="00992B7C" w:rsidP="00992B7C">
      <w:pPr>
        <w:ind w:left="1440"/>
      </w:pPr>
    </w:p>
    <w:p w14:paraId="441BF5DB" w14:textId="22E98762" w:rsidR="00992B7C" w:rsidRDefault="00992B7C" w:rsidP="00992B7C">
      <w:pPr>
        <w:pStyle w:val="Heading3"/>
      </w:pPr>
      <w:bookmarkStart w:id="18" w:name="_Toc187995089"/>
      <w:r>
        <w:t>Ultrasonic Sensor</w:t>
      </w:r>
      <w:bookmarkEnd w:id="18"/>
    </w:p>
    <w:p w14:paraId="18020BB6" w14:textId="0BE07F09" w:rsidR="00992B7C" w:rsidRPr="00992B7C" w:rsidRDefault="00992B7C" w:rsidP="00992B7C">
      <w:pPr>
        <w:jc w:val="center"/>
        <w:rPr>
          <w:lang w:val="en-US" w:eastAsia="zh-CN"/>
        </w:rPr>
      </w:pPr>
      <w:r w:rsidRPr="00992B7C">
        <w:rPr>
          <w:noProof/>
          <w:lang w:eastAsia="zh-CN"/>
        </w:rPr>
        <w:drawing>
          <wp:inline distT="0" distB="0" distL="0" distR="0" wp14:anchorId="3E762B53" wp14:editId="1DBA02BD">
            <wp:extent cx="1759745" cy="332899"/>
            <wp:effectExtent l="0" t="0" r="0" b="0"/>
            <wp:docPr id="1595745682" name="Picture 20" descr="A screenshot of a cell phone&#10;&#10;Description automatically generated">
              <a:extLst xmlns:a="http://schemas.openxmlformats.org/drawingml/2006/main">
                <a:ext uri="{FF2B5EF4-FFF2-40B4-BE49-F238E27FC236}">
                  <a16:creationId xmlns:a16="http://schemas.microsoft.com/office/drawing/2014/main" id="{920FB3CC-20C2-7296-753E-00349D3B9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45682" name="Picture 20" descr="A screenshot of a cell phone&#10;&#10;Description automatically generated">
                      <a:extLst>
                        <a:ext uri="{FF2B5EF4-FFF2-40B4-BE49-F238E27FC236}">
                          <a16:creationId xmlns:a16="http://schemas.microsoft.com/office/drawing/2014/main" id="{920FB3CC-20C2-7296-753E-00349D3B9476}"/>
                        </a:ext>
                      </a:extLst>
                    </pic:cNvPr>
                    <pic:cNvPicPr>
                      <a:picLocks noChangeAspect="1"/>
                    </pic:cNvPicPr>
                  </pic:nvPicPr>
                  <pic:blipFill>
                    <a:blip r:embed="rId22"/>
                    <a:srcRect l="2412" t="82688" r="5327" b="1758"/>
                    <a:stretch/>
                  </pic:blipFill>
                  <pic:spPr>
                    <a:xfrm>
                      <a:off x="0" y="0"/>
                      <a:ext cx="1759745" cy="332899"/>
                    </a:xfrm>
                    <a:prstGeom prst="rect">
                      <a:avLst/>
                    </a:prstGeom>
                  </pic:spPr>
                </pic:pic>
              </a:graphicData>
            </a:graphic>
          </wp:inline>
        </w:drawing>
      </w:r>
    </w:p>
    <w:p w14:paraId="622E15CA" w14:textId="77777777" w:rsidR="008D2852" w:rsidRPr="008D2852" w:rsidRDefault="008D2852">
      <w:pPr>
        <w:numPr>
          <w:ilvl w:val="0"/>
          <w:numId w:val="18"/>
        </w:numPr>
      </w:pPr>
      <w:r w:rsidRPr="008D2852">
        <w:rPr>
          <w:b/>
          <w:bCs/>
        </w:rPr>
        <w:t>Get Ultrasonic Sensor in cm</w:t>
      </w:r>
    </w:p>
    <w:p w14:paraId="1D06BE6D" w14:textId="77777777" w:rsidR="008D2852" w:rsidRPr="008D2852" w:rsidRDefault="008D2852">
      <w:pPr>
        <w:numPr>
          <w:ilvl w:val="1"/>
          <w:numId w:val="18"/>
        </w:numPr>
      </w:pPr>
      <w:r w:rsidRPr="008D2852">
        <w:rPr>
          <w:b/>
          <w:bCs/>
        </w:rPr>
        <w:t>Description:</w:t>
      </w:r>
      <w:r w:rsidRPr="008D2852">
        <w:t xml:space="preserve"> Measures the distance using an ultrasonic sensor.</w:t>
      </w:r>
    </w:p>
    <w:p w14:paraId="26C41F7C" w14:textId="77777777" w:rsidR="008D2852" w:rsidRPr="008D2852" w:rsidRDefault="008D2852">
      <w:pPr>
        <w:numPr>
          <w:ilvl w:val="1"/>
          <w:numId w:val="18"/>
        </w:numPr>
      </w:pPr>
      <w:r w:rsidRPr="008D2852">
        <w:rPr>
          <w:b/>
          <w:bCs/>
        </w:rPr>
        <w:t>Example:</w:t>
      </w:r>
      <w:r w:rsidRPr="008D2852">
        <w:t xml:space="preserve"> Trigger an alarm if an object is within 10 cm.</w:t>
      </w:r>
    </w:p>
    <w:p w14:paraId="1F7ABBB9" w14:textId="348638C0" w:rsidR="00567A7C" w:rsidRDefault="00567A7C" w:rsidP="006945A4"/>
    <w:bookmarkEnd w:id="1"/>
    <w:bookmarkEnd w:id="2"/>
    <w:p w14:paraId="55BBFEF4" w14:textId="57181FB2" w:rsidR="007C2611" w:rsidRPr="008F5F18" w:rsidRDefault="007C2611" w:rsidP="008F5F18">
      <w:pPr>
        <w:jc w:val="left"/>
        <w:rPr>
          <w:rFonts w:eastAsiaTheme="majorEastAsia" w:cstheme="majorBidi"/>
          <w:b/>
          <w:bCs/>
          <w:sz w:val="32"/>
          <w:szCs w:val="36"/>
        </w:rPr>
      </w:pPr>
    </w:p>
    <w:sectPr w:rsidR="007C2611" w:rsidRPr="008F5F18" w:rsidSect="003C3E2B">
      <w:headerReference w:type="default" r:id="rId23"/>
      <w:footerReference w:type="default" r:id="rId24"/>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A9755" w14:textId="77777777" w:rsidR="003E4FFF" w:rsidRDefault="003E4FFF" w:rsidP="00A24DB7">
      <w:pPr>
        <w:spacing w:after="0" w:line="240" w:lineRule="auto"/>
      </w:pPr>
      <w:r>
        <w:separator/>
      </w:r>
    </w:p>
  </w:endnote>
  <w:endnote w:type="continuationSeparator" w:id="0">
    <w:p w14:paraId="52063C95" w14:textId="77777777" w:rsidR="003E4FFF" w:rsidRDefault="003E4FFF" w:rsidP="00A24DB7">
      <w:pPr>
        <w:spacing w:after="0" w:line="240" w:lineRule="auto"/>
      </w:pPr>
      <w:r>
        <w:continuationSeparator/>
      </w:r>
    </w:p>
  </w:endnote>
  <w:endnote w:type="continuationNotice" w:id="1">
    <w:p w14:paraId="7376E0AB" w14:textId="77777777" w:rsidR="003E4FFF" w:rsidRDefault="003E4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4C25A" w14:textId="77777777" w:rsidR="00CA015F" w:rsidRDefault="00CA015F">
    <w:pPr>
      <w:pStyle w:val="Footer"/>
      <w:jc w:val="right"/>
    </w:pPr>
  </w:p>
  <w:p w14:paraId="7000DD58" w14:textId="77777777" w:rsidR="00CA015F" w:rsidRDefault="00CA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717205"/>
      <w:docPartObj>
        <w:docPartGallery w:val="Page Numbers (Bottom of Page)"/>
        <w:docPartUnique/>
      </w:docPartObj>
    </w:sdtPr>
    <w:sdtContent>
      <w:p w14:paraId="3310C8D0" w14:textId="77777777" w:rsidR="00CA015F" w:rsidRDefault="00CA015F">
        <w:pPr>
          <w:pStyle w:val="Footer"/>
          <w:jc w:val="right"/>
        </w:pPr>
        <w:r>
          <w:fldChar w:fldCharType="begin"/>
        </w:r>
        <w:r>
          <w:instrText>PAGE   \* MERGEFORMAT</w:instrText>
        </w:r>
        <w:r>
          <w:fldChar w:fldCharType="separate"/>
        </w:r>
        <w:r>
          <w:rPr>
            <w:lang w:val="en-GB"/>
          </w:rPr>
          <w:t>2</w:t>
        </w:r>
        <w:r>
          <w:fldChar w:fldCharType="end"/>
        </w:r>
      </w:p>
    </w:sdtContent>
  </w:sdt>
  <w:p w14:paraId="25F49DBE" w14:textId="77777777" w:rsidR="00CA015F" w:rsidRDefault="00CA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D7ECD" w14:textId="77777777" w:rsidR="003E4FFF" w:rsidRDefault="003E4FFF" w:rsidP="00A24DB7">
      <w:pPr>
        <w:spacing w:after="0" w:line="240" w:lineRule="auto"/>
      </w:pPr>
      <w:r>
        <w:separator/>
      </w:r>
    </w:p>
  </w:footnote>
  <w:footnote w:type="continuationSeparator" w:id="0">
    <w:p w14:paraId="55BA3389" w14:textId="77777777" w:rsidR="003E4FFF" w:rsidRDefault="003E4FFF" w:rsidP="00A24DB7">
      <w:pPr>
        <w:spacing w:after="0" w:line="240" w:lineRule="auto"/>
      </w:pPr>
      <w:r>
        <w:continuationSeparator/>
      </w:r>
    </w:p>
  </w:footnote>
  <w:footnote w:type="continuationNotice" w:id="1">
    <w:p w14:paraId="42187117" w14:textId="77777777" w:rsidR="003E4FFF" w:rsidRDefault="003E4F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4A90A0A" w14:paraId="04D2053F" w14:textId="77777777" w:rsidTr="54A90A0A">
      <w:trPr>
        <w:trHeight w:val="300"/>
      </w:trPr>
      <w:tc>
        <w:tcPr>
          <w:tcW w:w="3005" w:type="dxa"/>
        </w:tcPr>
        <w:p w14:paraId="739627A2" w14:textId="77777777" w:rsidR="54A90A0A" w:rsidRDefault="54A90A0A" w:rsidP="54A90A0A">
          <w:pPr>
            <w:pStyle w:val="Header"/>
            <w:ind w:left="-115"/>
            <w:jc w:val="left"/>
          </w:pPr>
        </w:p>
      </w:tc>
      <w:tc>
        <w:tcPr>
          <w:tcW w:w="3005" w:type="dxa"/>
        </w:tcPr>
        <w:p w14:paraId="627B793F" w14:textId="77777777" w:rsidR="54A90A0A" w:rsidRDefault="54A90A0A" w:rsidP="54A90A0A">
          <w:pPr>
            <w:pStyle w:val="Header"/>
            <w:jc w:val="center"/>
          </w:pPr>
        </w:p>
      </w:tc>
      <w:tc>
        <w:tcPr>
          <w:tcW w:w="3005" w:type="dxa"/>
        </w:tcPr>
        <w:p w14:paraId="35E7486B" w14:textId="77777777" w:rsidR="54A90A0A" w:rsidRDefault="54A90A0A" w:rsidP="54A90A0A">
          <w:pPr>
            <w:pStyle w:val="Header"/>
            <w:ind w:right="-115"/>
            <w:jc w:val="right"/>
          </w:pPr>
        </w:p>
      </w:tc>
    </w:tr>
  </w:tbl>
  <w:p w14:paraId="081FE33C" w14:textId="77777777" w:rsidR="0013101E" w:rsidRDefault="001310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4A90A0A" w14:paraId="0882B9AC" w14:textId="77777777" w:rsidTr="54A90A0A">
      <w:trPr>
        <w:trHeight w:val="300"/>
      </w:trPr>
      <w:tc>
        <w:tcPr>
          <w:tcW w:w="3005" w:type="dxa"/>
        </w:tcPr>
        <w:p w14:paraId="4CB2E88F" w14:textId="77777777" w:rsidR="54A90A0A" w:rsidRDefault="54A90A0A" w:rsidP="54A90A0A">
          <w:pPr>
            <w:pStyle w:val="Header"/>
            <w:ind w:left="-115"/>
            <w:jc w:val="left"/>
          </w:pPr>
        </w:p>
      </w:tc>
      <w:tc>
        <w:tcPr>
          <w:tcW w:w="3005" w:type="dxa"/>
        </w:tcPr>
        <w:p w14:paraId="06909CAE" w14:textId="77777777" w:rsidR="54A90A0A" w:rsidRDefault="54A90A0A" w:rsidP="54A90A0A">
          <w:pPr>
            <w:pStyle w:val="Header"/>
            <w:jc w:val="center"/>
          </w:pPr>
        </w:p>
      </w:tc>
      <w:tc>
        <w:tcPr>
          <w:tcW w:w="3005" w:type="dxa"/>
        </w:tcPr>
        <w:p w14:paraId="74D773CF" w14:textId="77777777" w:rsidR="54A90A0A" w:rsidRDefault="54A90A0A" w:rsidP="54A90A0A">
          <w:pPr>
            <w:pStyle w:val="Header"/>
            <w:ind w:right="-115"/>
            <w:jc w:val="right"/>
          </w:pPr>
        </w:p>
      </w:tc>
    </w:tr>
  </w:tbl>
  <w:p w14:paraId="1A19BD80" w14:textId="77777777" w:rsidR="0013101E" w:rsidRDefault="0013101E">
    <w:pPr>
      <w:pStyle w:val="Header"/>
    </w:pPr>
  </w:p>
</w:hdr>
</file>

<file path=word/intelligence2.xml><?xml version="1.0" encoding="utf-8"?>
<int2:intelligence xmlns:int2="http://schemas.microsoft.com/office/intelligence/2020/intelligence" xmlns:oel="http://schemas.microsoft.com/office/2019/extlst">
  <int2:observations>
    <int2:textHash int2:hashCode="7zWY4XBjt+HW2b" int2:id="706YMvDN">
      <int2:state int2:value="Rejected" int2:type="AugLoop_Text_Critique"/>
    </int2:textHash>
    <int2:textHash int2:hashCode="iqhSz4E5E2HRN2" int2:id="MGHLLkH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FA1"/>
    <w:multiLevelType w:val="multilevel"/>
    <w:tmpl w:val="368AC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D12"/>
    <w:multiLevelType w:val="multilevel"/>
    <w:tmpl w:val="24A67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A3326"/>
    <w:multiLevelType w:val="multilevel"/>
    <w:tmpl w:val="F1A26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47A17"/>
    <w:multiLevelType w:val="multilevel"/>
    <w:tmpl w:val="3C4EC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4017B"/>
    <w:multiLevelType w:val="multilevel"/>
    <w:tmpl w:val="D6E8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E3A3F"/>
    <w:multiLevelType w:val="multilevel"/>
    <w:tmpl w:val="9B4C5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339FA"/>
    <w:multiLevelType w:val="multilevel"/>
    <w:tmpl w:val="AD76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446F6"/>
    <w:multiLevelType w:val="multilevel"/>
    <w:tmpl w:val="AD76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A7AC3"/>
    <w:multiLevelType w:val="multilevel"/>
    <w:tmpl w:val="AD76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F1ABF"/>
    <w:multiLevelType w:val="multilevel"/>
    <w:tmpl w:val="AEC2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D76B2"/>
    <w:multiLevelType w:val="multilevel"/>
    <w:tmpl w:val="C2AA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B68D3"/>
    <w:multiLevelType w:val="multilevel"/>
    <w:tmpl w:val="9FEA4A64"/>
    <w:lvl w:ilvl="0">
      <w:start w:val="1"/>
      <w:numFmt w:val="decimal"/>
      <w:pStyle w:val="Heading1"/>
      <w:lvlText w:val="%1."/>
      <w:lvlJc w:val="left"/>
      <w:pPr>
        <w:ind w:left="360" w:hanging="360"/>
      </w:pPr>
      <w:rPr>
        <w:sz w:val="32"/>
        <w:szCs w:val="32"/>
      </w:rPr>
    </w:lvl>
    <w:lvl w:ilvl="1">
      <w:start w:val="1"/>
      <w:numFmt w:val="decimal"/>
      <w:pStyle w:val="Heading2"/>
      <w:lvlText w:val="%1.%2."/>
      <w:lvlJc w:val="left"/>
      <w:pPr>
        <w:ind w:left="4122" w:hanging="432"/>
      </w:pPr>
      <w:rPr>
        <w:sz w:val="32"/>
        <w:szCs w:val="32"/>
      </w:rPr>
    </w:lvl>
    <w:lvl w:ilvl="2">
      <w:start w:val="1"/>
      <w:numFmt w:val="decimal"/>
      <w:pStyle w:val="Heading3"/>
      <w:lvlText w:val="%1.%2.%3."/>
      <w:lvlJc w:val="left"/>
      <w:pPr>
        <w:ind w:left="5891"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42D6646"/>
    <w:multiLevelType w:val="multilevel"/>
    <w:tmpl w:val="ADA41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18638D"/>
    <w:multiLevelType w:val="multilevel"/>
    <w:tmpl w:val="EA7C5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11595"/>
    <w:multiLevelType w:val="multilevel"/>
    <w:tmpl w:val="554E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57484"/>
    <w:multiLevelType w:val="multilevel"/>
    <w:tmpl w:val="DA88251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CDA3E11"/>
    <w:multiLevelType w:val="multilevel"/>
    <w:tmpl w:val="BC1C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47C1A"/>
    <w:multiLevelType w:val="multilevel"/>
    <w:tmpl w:val="7800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A4855"/>
    <w:multiLevelType w:val="multilevel"/>
    <w:tmpl w:val="538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D7212"/>
    <w:multiLevelType w:val="multilevel"/>
    <w:tmpl w:val="E680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303113">
    <w:abstractNumId w:val="11"/>
  </w:num>
  <w:num w:numId="2" w16cid:durableId="325517758">
    <w:abstractNumId w:val="3"/>
  </w:num>
  <w:num w:numId="3" w16cid:durableId="2037733993">
    <w:abstractNumId w:val="1"/>
  </w:num>
  <w:num w:numId="4" w16cid:durableId="1467383705">
    <w:abstractNumId w:val="5"/>
  </w:num>
  <w:num w:numId="5" w16cid:durableId="737243654">
    <w:abstractNumId w:val="14"/>
  </w:num>
  <w:num w:numId="6" w16cid:durableId="1306424003">
    <w:abstractNumId w:val="2"/>
  </w:num>
  <w:num w:numId="7" w16cid:durableId="1611620329">
    <w:abstractNumId w:val="13"/>
  </w:num>
  <w:num w:numId="8" w16cid:durableId="992028978">
    <w:abstractNumId w:val="8"/>
  </w:num>
  <w:num w:numId="9" w16cid:durableId="1408453336">
    <w:abstractNumId w:val="10"/>
  </w:num>
  <w:num w:numId="10" w16cid:durableId="615480575">
    <w:abstractNumId w:val="19"/>
  </w:num>
  <w:num w:numId="11" w16cid:durableId="218397883">
    <w:abstractNumId w:val="0"/>
  </w:num>
  <w:num w:numId="12" w16cid:durableId="2101177612">
    <w:abstractNumId w:val="16"/>
  </w:num>
  <w:num w:numId="13" w16cid:durableId="47997130">
    <w:abstractNumId w:val="4"/>
  </w:num>
  <w:num w:numId="14" w16cid:durableId="845676755">
    <w:abstractNumId w:val="17"/>
  </w:num>
  <w:num w:numId="15" w16cid:durableId="1566337260">
    <w:abstractNumId w:val="9"/>
  </w:num>
  <w:num w:numId="16" w16cid:durableId="762527178">
    <w:abstractNumId w:val="18"/>
  </w:num>
  <w:num w:numId="17" w16cid:durableId="1536499733">
    <w:abstractNumId w:val="6"/>
  </w:num>
  <w:num w:numId="18" w16cid:durableId="108284586">
    <w:abstractNumId w:val="7"/>
  </w:num>
  <w:num w:numId="19" w16cid:durableId="814223266">
    <w:abstractNumId w:val="12"/>
  </w:num>
  <w:num w:numId="20" w16cid:durableId="78631439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9E"/>
    <w:rsid w:val="0000336E"/>
    <w:rsid w:val="0000391C"/>
    <w:rsid w:val="00003C38"/>
    <w:rsid w:val="00005E75"/>
    <w:rsid w:val="00006056"/>
    <w:rsid w:val="000061EA"/>
    <w:rsid w:val="00006AB5"/>
    <w:rsid w:val="00007081"/>
    <w:rsid w:val="0001020B"/>
    <w:rsid w:val="000141DF"/>
    <w:rsid w:val="00014415"/>
    <w:rsid w:val="000150A7"/>
    <w:rsid w:val="0001651A"/>
    <w:rsid w:val="000165BE"/>
    <w:rsid w:val="0002119E"/>
    <w:rsid w:val="000228D9"/>
    <w:rsid w:val="0002318B"/>
    <w:rsid w:val="00024292"/>
    <w:rsid w:val="00025D37"/>
    <w:rsid w:val="00034254"/>
    <w:rsid w:val="00034531"/>
    <w:rsid w:val="00035DEF"/>
    <w:rsid w:val="0003661E"/>
    <w:rsid w:val="000369D4"/>
    <w:rsid w:val="00040072"/>
    <w:rsid w:val="00040B58"/>
    <w:rsid w:val="00040CB9"/>
    <w:rsid w:val="00040D98"/>
    <w:rsid w:val="00043F1D"/>
    <w:rsid w:val="00043F8B"/>
    <w:rsid w:val="00045A42"/>
    <w:rsid w:val="00046904"/>
    <w:rsid w:val="000503C3"/>
    <w:rsid w:val="000513F7"/>
    <w:rsid w:val="00052BF0"/>
    <w:rsid w:val="00053537"/>
    <w:rsid w:val="0005420D"/>
    <w:rsid w:val="00060F4B"/>
    <w:rsid w:val="0006338B"/>
    <w:rsid w:val="00066C33"/>
    <w:rsid w:val="00070EAE"/>
    <w:rsid w:val="00073A8C"/>
    <w:rsid w:val="00074938"/>
    <w:rsid w:val="0007768F"/>
    <w:rsid w:val="00084BB6"/>
    <w:rsid w:val="00084C16"/>
    <w:rsid w:val="000873F9"/>
    <w:rsid w:val="000909C8"/>
    <w:rsid w:val="00092893"/>
    <w:rsid w:val="00094633"/>
    <w:rsid w:val="000952A9"/>
    <w:rsid w:val="00095736"/>
    <w:rsid w:val="000A0B2A"/>
    <w:rsid w:val="000A1EA4"/>
    <w:rsid w:val="000A6EEE"/>
    <w:rsid w:val="000A7006"/>
    <w:rsid w:val="000A7532"/>
    <w:rsid w:val="000A7FA9"/>
    <w:rsid w:val="000B0600"/>
    <w:rsid w:val="000B1759"/>
    <w:rsid w:val="000B37F3"/>
    <w:rsid w:val="000B5204"/>
    <w:rsid w:val="000C2556"/>
    <w:rsid w:val="000C33BE"/>
    <w:rsid w:val="000C7CCD"/>
    <w:rsid w:val="000C7E63"/>
    <w:rsid w:val="000C7F29"/>
    <w:rsid w:val="000D0649"/>
    <w:rsid w:val="000D31C3"/>
    <w:rsid w:val="000D408F"/>
    <w:rsid w:val="000D40EF"/>
    <w:rsid w:val="000D5FDB"/>
    <w:rsid w:val="000D74AC"/>
    <w:rsid w:val="000E036C"/>
    <w:rsid w:val="000E16AA"/>
    <w:rsid w:val="000E552E"/>
    <w:rsid w:val="000E6910"/>
    <w:rsid w:val="000F0410"/>
    <w:rsid w:val="000F19BC"/>
    <w:rsid w:val="000F1F3E"/>
    <w:rsid w:val="000F23D8"/>
    <w:rsid w:val="000F459E"/>
    <w:rsid w:val="000F6723"/>
    <w:rsid w:val="0010038B"/>
    <w:rsid w:val="00101BD9"/>
    <w:rsid w:val="00107C4C"/>
    <w:rsid w:val="0011243A"/>
    <w:rsid w:val="00114D45"/>
    <w:rsid w:val="00117882"/>
    <w:rsid w:val="00122AE6"/>
    <w:rsid w:val="001246EC"/>
    <w:rsid w:val="00124FAF"/>
    <w:rsid w:val="00127030"/>
    <w:rsid w:val="0013101E"/>
    <w:rsid w:val="00132A84"/>
    <w:rsid w:val="00133BBF"/>
    <w:rsid w:val="00134D9A"/>
    <w:rsid w:val="0013566B"/>
    <w:rsid w:val="00136CD8"/>
    <w:rsid w:val="00137436"/>
    <w:rsid w:val="00137471"/>
    <w:rsid w:val="001411B8"/>
    <w:rsid w:val="00141638"/>
    <w:rsid w:val="001437CF"/>
    <w:rsid w:val="00143E69"/>
    <w:rsid w:val="001453D9"/>
    <w:rsid w:val="00146F45"/>
    <w:rsid w:val="00150399"/>
    <w:rsid w:val="00153E47"/>
    <w:rsid w:val="00154BA2"/>
    <w:rsid w:val="00155FAB"/>
    <w:rsid w:val="00156538"/>
    <w:rsid w:val="001606BC"/>
    <w:rsid w:val="00160E48"/>
    <w:rsid w:val="00162F44"/>
    <w:rsid w:val="00164525"/>
    <w:rsid w:val="00164B81"/>
    <w:rsid w:val="001668C3"/>
    <w:rsid w:val="001669F9"/>
    <w:rsid w:val="00170F09"/>
    <w:rsid w:val="00171C6A"/>
    <w:rsid w:val="00173334"/>
    <w:rsid w:val="0017372C"/>
    <w:rsid w:val="00173BBE"/>
    <w:rsid w:val="00173E85"/>
    <w:rsid w:val="0017546E"/>
    <w:rsid w:val="0017617F"/>
    <w:rsid w:val="00177EA9"/>
    <w:rsid w:val="001811FE"/>
    <w:rsid w:val="001813B4"/>
    <w:rsid w:val="001818B1"/>
    <w:rsid w:val="00184501"/>
    <w:rsid w:val="00186306"/>
    <w:rsid w:val="0018760D"/>
    <w:rsid w:val="0019391E"/>
    <w:rsid w:val="00194D20"/>
    <w:rsid w:val="00197ADF"/>
    <w:rsid w:val="00197B1E"/>
    <w:rsid w:val="001A10E9"/>
    <w:rsid w:val="001A1AE5"/>
    <w:rsid w:val="001A354A"/>
    <w:rsid w:val="001A4581"/>
    <w:rsid w:val="001A6442"/>
    <w:rsid w:val="001A6EE6"/>
    <w:rsid w:val="001A7AE5"/>
    <w:rsid w:val="001B01C1"/>
    <w:rsid w:val="001B578A"/>
    <w:rsid w:val="001C1BCE"/>
    <w:rsid w:val="001C2B85"/>
    <w:rsid w:val="001C42B6"/>
    <w:rsid w:val="001C5D34"/>
    <w:rsid w:val="001C5D9D"/>
    <w:rsid w:val="001C6DDF"/>
    <w:rsid w:val="001C6F36"/>
    <w:rsid w:val="001C7D8B"/>
    <w:rsid w:val="001D1B66"/>
    <w:rsid w:val="001D24EC"/>
    <w:rsid w:val="001D409F"/>
    <w:rsid w:val="001D682D"/>
    <w:rsid w:val="001D7CB0"/>
    <w:rsid w:val="001D7EB3"/>
    <w:rsid w:val="001E0AA9"/>
    <w:rsid w:val="001E18AF"/>
    <w:rsid w:val="001E242B"/>
    <w:rsid w:val="001E3B44"/>
    <w:rsid w:val="001E4045"/>
    <w:rsid w:val="001E4C9D"/>
    <w:rsid w:val="001F15DE"/>
    <w:rsid w:val="001F1612"/>
    <w:rsid w:val="001F1A32"/>
    <w:rsid w:val="001F2C4D"/>
    <w:rsid w:val="001F4310"/>
    <w:rsid w:val="001F48C9"/>
    <w:rsid w:val="001F6EFC"/>
    <w:rsid w:val="001F76CC"/>
    <w:rsid w:val="00201A5A"/>
    <w:rsid w:val="00202E09"/>
    <w:rsid w:val="00205E20"/>
    <w:rsid w:val="00206513"/>
    <w:rsid w:val="0020732C"/>
    <w:rsid w:val="0021189E"/>
    <w:rsid w:val="002129C7"/>
    <w:rsid w:val="00212EF5"/>
    <w:rsid w:val="00213991"/>
    <w:rsid w:val="00215EE9"/>
    <w:rsid w:val="00217E40"/>
    <w:rsid w:val="00221423"/>
    <w:rsid w:val="002226CF"/>
    <w:rsid w:val="0022430E"/>
    <w:rsid w:val="00227815"/>
    <w:rsid w:val="0023073A"/>
    <w:rsid w:val="002311C9"/>
    <w:rsid w:val="002325C3"/>
    <w:rsid w:val="00233B81"/>
    <w:rsid w:val="00233FD5"/>
    <w:rsid w:val="00234489"/>
    <w:rsid w:val="00235E83"/>
    <w:rsid w:val="00240431"/>
    <w:rsid w:val="00241200"/>
    <w:rsid w:val="00243161"/>
    <w:rsid w:val="002436CE"/>
    <w:rsid w:val="00247CB7"/>
    <w:rsid w:val="00247EAE"/>
    <w:rsid w:val="00250032"/>
    <w:rsid w:val="00250759"/>
    <w:rsid w:val="00251ABA"/>
    <w:rsid w:val="002526A8"/>
    <w:rsid w:val="00252AA4"/>
    <w:rsid w:val="00252F86"/>
    <w:rsid w:val="00257B86"/>
    <w:rsid w:val="00257CEC"/>
    <w:rsid w:val="00260B26"/>
    <w:rsid w:val="00261D49"/>
    <w:rsid w:val="00262DA3"/>
    <w:rsid w:val="00262E4A"/>
    <w:rsid w:val="00266E78"/>
    <w:rsid w:val="002670A6"/>
    <w:rsid w:val="002704AE"/>
    <w:rsid w:val="002716EA"/>
    <w:rsid w:val="00272272"/>
    <w:rsid w:val="00272FD4"/>
    <w:rsid w:val="0027329A"/>
    <w:rsid w:val="002749E5"/>
    <w:rsid w:val="00275B44"/>
    <w:rsid w:val="00276132"/>
    <w:rsid w:val="002769CC"/>
    <w:rsid w:val="00280E77"/>
    <w:rsid w:val="00282175"/>
    <w:rsid w:val="00283D72"/>
    <w:rsid w:val="00284200"/>
    <w:rsid w:val="00286180"/>
    <w:rsid w:val="00286847"/>
    <w:rsid w:val="00286D4D"/>
    <w:rsid w:val="00287CBA"/>
    <w:rsid w:val="00291849"/>
    <w:rsid w:val="00295AEA"/>
    <w:rsid w:val="0029689A"/>
    <w:rsid w:val="0029752E"/>
    <w:rsid w:val="002A15CD"/>
    <w:rsid w:val="002A21C2"/>
    <w:rsid w:val="002A42EB"/>
    <w:rsid w:val="002A5F63"/>
    <w:rsid w:val="002A6534"/>
    <w:rsid w:val="002A76A6"/>
    <w:rsid w:val="002B1AAC"/>
    <w:rsid w:val="002B6DFC"/>
    <w:rsid w:val="002C0B2D"/>
    <w:rsid w:val="002C0F27"/>
    <w:rsid w:val="002C28DF"/>
    <w:rsid w:val="002C2A23"/>
    <w:rsid w:val="002C5EC5"/>
    <w:rsid w:val="002C6EC8"/>
    <w:rsid w:val="002D056C"/>
    <w:rsid w:val="002D0904"/>
    <w:rsid w:val="002D0C34"/>
    <w:rsid w:val="002D15E6"/>
    <w:rsid w:val="002D28E0"/>
    <w:rsid w:val="002D30DF"/>
    <w:rsid w:val="002D3EB7"/>
    <w:rsid w:val="002D4135"/>
    <w:rsid w:val="002D4852"/>
    <w:rsid w:val="002D49E1"/>
    <w:rsid w:val="002D4C4C"/>
    <w:rsid w:val="002D546C"/>
    <w:rsid w:val="002D56B1"/>
    <w:rsid w:val="002D5D8D"/>
    <w:rsid w:val="002D6903"/>
    <w:rsid w:val="002E1165"/>
    <w:rsid w:val="002E2754"/>
    <w:rsid w:val="002E3C4A"/>
    <w:rsid w:val="002E5AD7"/>
    <w:rsid w:val="002E645D"/>
    <w:rsid w:val="002E7325"/>
    <w:rsid w:val="002F025B"/>
    <w:rsid w:val="002F0A84"/>
    <w:rsid w:val="002F13CC"/>
    <w:rsid w:val="002F4119"/>
    <w:rsid w:val="002F4FB6"/>
    <w:rsid w:val="002F7BBA"/>
    <w:rsid w:val="003018C1"/>
    <w:rsid w:val="00301A41"/>
    <w:rsid w:val="00301C08"/>
    <w:rsid w:val="00301DB8"/>
    <w:rsid w:val="00301F0D"/>
    <w:rsid w:val="0030250B"/>
    <w:rsid w:val="00302C0E"/>
    <w:rsid w:val="00302E4B"/>
    <w:rsid w:val="00304AE8"/>
    <w:rsid w:val="00305883"/>
    <w:rsid w:val="00306158"/>
    <w:rsid w:val="003130C4"/>
    <w:rsid w:val="00313254"/>
    <w:rsid w:val="00315156"/>
    <w:rsid w:val="00315C72"/>
    <w:rsid w:val="003209BB"/>
    <w:rsid w:val="00320C45"/>
    <w:rsid w:val="00321BA0"/>
    <w:rsid w:val="00323D2E"/>
    <w:rsid w:val="00330F1C"/>
    <w:rsid w:val="00334294"/>
    <w:rsid w:val="00335FAD"/>
    <w:rsid w:val="00337A33"/>
    <w:rsid w:val="00347091"/>
    <w:rsid w:val="0035028B"/>
    <w:rsid w:val="003503A3"/>
    <w:rsid w:val="003507A6"/>
    <w:rsid w:val="003513BC"/>
    <w:rsid w:val="00351939"/>
    <w:rsid w:val="003546E9"/>
    <w:rsid w:val="0035496F"/>
    <w:rsid w:val="00355007"/>
    <w:rsid w:val="00355EC0"/>
    <w:rsid w:val="00356A8C"/>
    <w:rsid w:val="00357FA1"/>
    <w:rsid w:val="003611C0"/>
    <w:rsid w:val="003627B8"/>
    <w:rsid w:val="00362DCC"/>
    <w:rsid w:val="003638DD"/>
    <w:rsid w:val="00363989"/>
    <w:rsid w:val="003654DF"/>
    <w:rsid w:val="00365BC8"/>
    <w:rsid w:val="00365FBD"/>
    <w:rsid w:val="00366042"/>
    <w:rsid w:val="00372C0B"/>
    <w:rsid w:val="00373EBD"/>
    <w:rsid w:val="00374C18"/>
    <w:rsid w:val="00375505"/>
    <w:rsid w:val="00377021"/>
    <w:rsid w:val="0038730F"/>
    <w:rsid w:val="003874FE"/>
    <w:rsid w:val="00391063"/>
    <w:rsid w:val="00392A33"/>
    <w:rsid w:val="00392E68"/>
    <w:rsid w:val="0039526E"/>
    <w:rsid w:val="00397C9A"/>
    <w:rsid w:val="003A30FC"/>
    <w:rsid w:val="003A3418"/>
    <w:rsid w:val="003A540F"/>
    <w:rsid w:val="003A56DE"/>
    <w:rsid w:val="003A5BBF"/>
    <w:rsid w:val="003A7157"/>
    <w:rsid w:val="003A71E5"/>
    <w:rsid w:val="003A7CD7"/>
    <w:rsid w:val="003B0417"/>
    <w:rsid w:val="003B0A15"/>
    <w:rsid w:val="003B27B4"/>
    <w:rsid w:val="003B3567"/>
    <w:rsid w:val="003B4F14"/>
    <w:rsid w:val="003B62B6"/>
    <w:rsid w:val="003B6A02"/>
    <w:rsid w:val="003B7BAB"/>
    <w:rsid w:val="003C20C2"/>
    <w:rsid w:val="003C3E2B"/>
    <w:rsid w:val="003C42F9"/>
    <w:rsid w:val="003C6294"/>
    <w:rsid w:val="003D20A3"/>
    <w:rsid w:val="003D25E3"/>
    <w:rsid w:val="003D3178"/>
    <w:rsid w:val="003D32FD"/>
    <w:rsid w:val="003D5926"/>
    <w:rsid w:val="003D6248"/>
    <w:rsid w:val="003E00CE"/>
    <w:rsid w:val="003E3389"/>
    <w:rsid w:val="003E4E55"/>
    <w:rsid w:val="003E4FFF"/>
    <w:rsid w:val="003F2D92"/>
    <w:rsid w:val="003F3602"/>
    <w:rsid w:val="003F488C"/>
    <w:rsid w:val="003F4993"/>
    <w:rsid w:val="003F4E0F"/>
    <w:rsid w:val="003F6207"/>
    <w:rsid w:val="004007BA"/>
    <w:rsid w:val="004031EF"/>
    <w:rsid w:val="00403F6F"/>
    <w:rsid w:val="00403FF1"/>
    <w:rsid w:val="00404D42"/>
    <w:rsid w:val="00405542"/>
    <w:rsid w:val="004057A3"/>
    <w:rsid w:val="004079EC"/>
    <w:rsid w:val="00411ABF"/>
    <w:rsid w:val="004148EB"/>
    <w:rsid w:val="00415FBF"/>
    <w:rsid w:val="004175AC"/>
    <w:rsid w:val="00422D85"/>
    <w:rsid w:val="00423E52"/>
    <w:rsid w:val="00427098"/>
    <w:rsid w:val="0042764B"/>
    <w:rsid w:val="004310E1"/>
    <w:rsid w:val="0043190B"/>
    <w:rsid w:val="00432633"/>
    <w:rsid w:val="004350EA"/>
    <w:rsid w:val="004357CD"/>
    <w:rsid w:val="004402F5"/>
    <w:rsid w:val="00441937"/>
    <w:rsid w:val="0044271D"/>
    <w:rsid w:val="00443FAB"/>
    <w:rsid w:val="0044486E"/>
    <w:rsid w:val="00445846"/>
    <w:rsid w:val="00446A9E"/>
    <w:rsid w:val="004477B6"/>
    <w:rsid w:val="00447E1C"/>
    <w:rsid w:val="0045280F"/>
    <w:rsid w:val="00457378"/>
    <w:rsid w:val="00457B9C"/>
    <w:rsid w:val="004619EA"/>
    <w:rsid w:val="0046253A"/>
    <w:rsid w:val="00463A6C"/>
    <w:rsid w:val="00464984"/>
    <w:rsid w:val="004653F5"/>
    <w:rsid w:val="00466890"/>
    <w:rsid w:val="0047123B"/>
    <w:rsid w:val="00472B57"/>
    <w:rsid w:val="00474DA0"/>
    <w:rsid w:val="004763CD"/>
    <w:rsid w:val="00476785"/>
    <w:rsid w:val="0047794A"/>
    <w:rsid w:val="00481672"/>
    <w:rsid w:val="0048360A"/>
    <w:rsid w:val="00484210"/>
    <w:rsid w:val="00486129"/>
    <w:rsid w:val="004861AA"/>
    <w:rsid w:val="0048699C"/>
    <w:rsid w:val="004869E0"/>
    <w:rsid w:val="00487521"/>
    <w:rsid w:val="00490AA3"/>
    <w:rsid w:val="004939CF"/>
    <w:rsid w:val="004944DD"/>
    <w:rsid w:val="00495F53"/>
    <w:rsid w:val="00496788"/>
    <w:rsid w:val="004A107B"/>
    <w:rsid w:val="004A31A1"/>
    <w:rsid w:val="004A4FA1"/>
    <w:rsid w:val="004A65E5"/>
    <w:rsid w:val="004A66A1"/>
    <w:rsid w:val="004A790A"/>
    <w:rsid w:val="004B1AE0"/>
    <w:rsid w:val="004B2462"/>
    <w:rsid w:val="004B35BF"/>
    <w:rsid w:val="004B629A"/>
    <w:rsid w:val="004B6CA6"/>
    <w:rsid w:val="004C1823"/>
    <w:rsid w:val="004C3F64"/>
    <w:rsid w:val="004C4932"/>
    <w:rsid w:val="004C63B1"/>
    <w:rsid w:val="004C6DA8"/>
    <w:rsid w:val="004C76BA"/>
    <w:rsid w:val="004D07A8"/>
    <w:rsid w:val="004D2126"/>
    <w:rsid w:val="004D2714"/>
    <w:rsid w:val="004D27D5"/>
    <w:rsid w:val="004D31D7"/>
    <w:rsid w:val="004D4F43"/>
    <w:rsid w:val="004D6D24"/>
    <w:rsid w:val="004E1209"/>
    <w:rsid w:val="004E2500"/>
    <w:rsid w:val="004E3E2A"/>
    <w:rsid w:val="004E4F14"/>
    <w:rsid w:val="004E655F"/>
    <w:rsid w:val="004E6949"/>
    <w:rsid w:val="004F013D"/>
    <w:rsid w:val="004F413E"/>
    <w:rsid w:val="004F41D3"/>
    <w:rsid w:val="004F4466"/>
    <w:rsid w:val="004F4D53"/>
    <w:rsid w:val="004F5A1F"/>
    <w:rsid w:val="004F66A4"/>
    <w:rsid w:val="00500245"/>
    <w:rsid w:val="005011D9"/>
    <w:rsid w:val="00501DC3"/>
    <w:rsid w:val="005032A7"/>
    <w:rsid w:val="0050538C"/>
    <w:rsid w:val="005060FE"/>
    <w:rsid w:val="00507589"/>
    <w:rsid w:val="005075B7"/>
    <w:rsid w:val="00510B31"/>
    <w:rsid w:val="00510E71"/>
    <w:rsid w:val="00510F8E"/>
    <w:rsid w:val="005121AD"/>
    <w:rsid w:val="00514249"/>
    <w:rsid w:val="00514262"/>
    <w:rsid w:val="00514544"/>
    <w:rsid w:val="00514F71"/>
    <w:rsid w:val="00515201"/>
    <w:rsid w:val="005158DD"/>
    <w:rsid w:val="00515FE4"/>
    <w:rsid w:val="0052085E"/>
    <w:rsid w:val="005241DB"/>
    <w:rsid w:val="005245FC"/>
    <w:rsid w:val="00525A53"/>
    <w:rsid w:val="00526848"/>
    <w:rsid w:val="00527BFE"/>
    <w:rsid w:val="00530750"/>
    <w:rsid w:val="00530D8B"/>
    <w:rsid w:val="005318DB"/>
    <w:rsid w:val="0053347F"/>
    <w:rsid w:val="0053392F"/>
    <w:rsid w:val="005347BC"/>
    <w:rsid w:val="0053482C"/>
    <w:rsid w:val="00534BD9"/>
    <w:rsid w:val="005373C1"/>
    <w:rsid w:val="00537E8A"/>
    <w:rsid w:val="0054114A"/>
    <w:rsid w:val="00544C20"/>
    <w:rsid w:val="00547DF7"/>
    <w:rsid w:val="005501F8"/>
    <w:rsid w:val="00552518"/>
    <w:rsid w:val="0055534E"/>
    <w:rsid w:val="00555A3E"/>
    <w:rsid w:val="0055697D"/>
    <w:rsid w:val="005614F4"/>
    <w:rsid w:val="00561B7E"/>
    <w:rsid w:val="00561EC0"/>
    <w:rsid w:val="00563B34"/>
    <w:rsid w:val="00563DC4"/>
    <w:rsid w:val="00563F6C"/>
    <w:rsid w:val="00566EE1"/>
    <w:rsid w:val="0056758B"/>
    <w:rsid w:val="00567A7C"/>
    <w:rsid w:val="005701E1"/>
    <w:rsid w:val="005733A4"/>
    <w:rsid w:val="005738A9"/>
    <w:rsid w:val="00575CF4"/>
    <w:rsid w:val="00575FC7"/>
    <w:rsid w:val="005760A4"/>
    <w:rsid w:val="00583413"/>
    <w:rsid w:val="00584057"/>
    <w:rsid w:val="00584C14"/>
    <w:rsid w:val="0058624F"/>
    <w:rsid w:val="005868C2"/>
    <w:rsid w:val="00590756"/>
    <w:rsid w:val="00590CC8"/>
    <w:rsid w:val="00594231"/>
    <w:rsid w:val="0059612C"/>
    <w:rsid w:val="00596B95"/>
    <w:rsid w:val="00596EEC"/>
    <w:rsid w:val="005975A1"/>
    <w:rsid w:val="005A0993"/>
    <w:rsid w:val="005B0375"/>
    <w:rsid w:val="005B5336"/>
    <w:rsid w:val="005B536A"/>
    <w:rsid w:val="005B5893"/>
    <w:rsid w:val="005C0D91"/>
    <w:rsid w:val="005D0320"/>
    <w:rsid w:val="005D19B7"/>
    <w:rsid w:val="005D3662"/>
    <w:rsid w:val="005D3F63"/>
    <w:rsid w:val="005D665A"/>
    <w:rsid w:val="005E0E97"/>
    <w:rsid w:val="005E155B"/>
    <w:rsid w:val="005E2A08"/>
    <w:rsid w:val="005E3B74"/>
    <w:rsid w:val="005E4324"/>
    <w:rsid w:val="005E4657"/>
    <w:rsid w:val="005E5ADE"/>
    <w:rsid w:val="005E6C9B"/>
    <w:rsid w:val="005F1CA7"/>
    <w:rsid w:val="005F3A75"/>
    <w:rsid w:val="005F5646"/>
    <w:rsid w:val="006006A9"/>
    <w:rsid w:val="006009F1"/>
    <w:rsid w:val="0060432A"/>
    <w:rsid w:val="006050EA"/>
    <w:rsid w:val="006054D0"/>
    <w:rsid w:val="00606484"/>
    <w:rsid w:val="006111B7"/>
    <w:rsid w:val="0061159C"/>
    <w:rsid w:val="00612639"/>
    <w:rsid w:val="00614F56"/>
    <w:rsid w:val="0062260D"/>
    <w:rsid w:val="006235E5"/>
    <w:rsid w:val="00625E80"/>
    <w:rsid w:val="00626C5D"/>
    <w:rsid w:val="00627864"/>
    <w:rsid w:val="0063187D"/>
    <w:rsid w:val="0063544F"/>
    <w:rsid w:val="00635C1D"/>
    <w:rsid w:val="006362FC"/>
    <w:rsid w:val="0063A7BD"/>
    <w:rsid w:val="006413AF"/>
    <w:rsid w:val="0064178C"/>
    <w:rsid w:val="0064213E"/>
    <w:rsid w:val="0065002E"/>
    <w:rsid w:val="00651074"/>
    <w:rsid w:val="006514B6"/>
    <w:rsid w:val="00653238"/>
    <w:rsid w:val="00660071"/>
    <w:rsid w:val="00664909"/>
    <w:rsid w:val="0066512B"/>
    <w:rsid w:val="00667899"/>
    <w:rsid w:val="00667F17"/>
    <w:rsid w:val="00671322"/>
    <w:rsid w:val="006719F5"/>
    <w:rsid w:val="00672616"/>
    <w:rsid w:val="00676AE2"/>
    <w:rsid w:val="0068276E"/>
    <w:rsid w:val="00685308"/>
    <w:rsid w:val="006945A4"/>
    <w:rsid w:val="006945D4"/>
    <w:rsid w:val="0069501E"/>
    <w:rsid w:val="00695520"/>
    <w:rsid w:val="006959F1"/>
    <w:rsid w:val="00696B9A"/>
    <w:rsid w:val="00696BB0"/>
    <w:rsid w:val="00697B95"/>
    <w:rsid w:val="006A600B"/>
    <w:rsid w:val="006A72D8"/>
    <w:rsid w:val="006B0AE8"/>
    <w:rsid w:val="006B18BF"/>
    <w:rsid w:val="006B2A96"/>
    <w:rsid w:val="006C0994"/>
    <w:rsid w:val="006C0A63"/>
    <w:rsid w:val="006C1513"/>
    <w:rsid w:val="006C1AA5"/>
    <w:rsid w:val="006C1D6F"/>
    <w:rsid w:val="006C20AD"/>
    <w:rsid w:val="006C328D"/>
    <w:rsid w:val="006C414E"/>
    <w:rsid w:val="006C42F4"/>
    <w:rsid w:val="006C52C2"/>
    <w:rsid w:val="006C64CF"/>
    <w:rsid w:val="006C6B1D"/>
    <w:rsid w:val="006C6B51"/>
    <w:rsid w:val="006C7854"/>
    <w:rsid w:val="006D16A6"/>
    <w:rsid w:val="006D2DCC"/>
    <w:rsid w:val="006D465C"/>
    <w:rsid w:val="006D47CD"/>
    <w:rsid w:val="006D4828"/>
    <w:rsid w:val="006E091E"/>
    <w:rsid w:val="006E19B8"/>
    <w:rsid w:val="006E2617"/>
    <w:rsid w:val="006E567E"/>
    <w:rsid w:val="006E607C"/>
    <w:rsid w:val="006E6662"/>
    <w:rsid w:val="006E6F67"/>
    <w:rsid w:val="006F057D"/>
    <w:rsid w:val="006F0F23"/>
    <w:rsid w:val="006F1D9D"/>
    <w:rsid w:val="006F6DEA"/>
    <w:rsid w:val="00702353"/>
    <w:rsid w:val="0070278D"/>
    <w:rsid w:val="00702ECC"/>
    <w:rsid w:val="00703CFD"/>
    <w:rsid w:val="007041B0"/>
    <w:rsid w:val="0070575A"/>
    <w:rsid w:val="00710BEC"/>
    <w:rsid w:val="00710CE0"/>
    <w:rsid w:val="00717139"/>
    <w:rsid w:val="00717D06"/>
    <w:rsid w:val="007207D9"/>
    <w:rsid w:val="00722CE1"/>
    <w:rsid w:val="007255D9"/>
    <w:rsid w:val="00726AEE"/>
    <w:rsid w:val="0073220C"/>
    <w:rsid w:val="007324D5"/>
    <w:rsid w:val="007361C8"/>
    <w:rsid w:val="00741FFB"/>
    <w:rsid w:val="00744311"/>
    <w:rsid w:val="00744C08"/>
    <w:rsid w:val="007461A4"/>
    <w:rsid w:val="007503F9"/>
    <w:rsid w:val="007505AD"/>
    <w:rsid w:val="00754F2B"/>
    <w:rsid w:val="00757330"/>
    <w:rsid w:val="007600A8"/>
    <w:rsid w:val="00760A0A"/>
    <w:rsid w:val="00760BA8"/>
    <w:rsid w:val="00761F16"/>
    <w:rsid w:val="007663E8"/>
    <w:rsid w:val="007667F8"/>
    <w:rsid w:val="00766D60"/>
    <w:rsid w:val="00766E95"/>
    <w:rsid w:val="00766E97"/>
    <w:rsid w:val="0077135F"/>
    <w:rsid w:val="00772141"/>
    <w:rsid w:val="00775887"/>
    <w:rsid w:val="00775D88"/>
    <w:rsid w:val="00775EDA"/>
    <w:rsid w:val="007760A9"/>
    <w:rsid w:val="00777232"/>
    <w:rsid w:val="007813B4"/>
    <w:rsid w:val="00781AAB"/>
    <w:rsid w:val="00785046"/>
    <w:rsid w:val="00785F2A"/>
    <w:rsid w:val="00786C47"/>
    <w:rsid w:val="00792265"/>
    <w:rsid w:val="007934FE"/>
    <w:rsid w:val="00794777"/>
    <w:rsid w:val="00795BAB"/>
    <w:rsid w:val="00795F08"/>
    <w:rsid w:val="00796586"/>
    <w:rsid w:val="007A0343"/>
    <w:rsid w:val="007A06A0"/>
    <w:rsid w:val="007A0B29"/>
    <w:rsid w:val="007A4A8E"/>
    <w:rsid w:val="007A4E95"/>
    <w:rsid w:val="007A4E99"/>
    <w:rsid w:val="007A5282"/>
    <w:rsid w:val="007A5AF0"/>
    <w:rsid w:val="007B0580"/>
    <w:rsid w:val="007B1A64"/>
    <w:rsid w:val="007B3230"/>
    <w:rsid w:val="007B5460"/>
    <w:rsid w:val="007B7FB0"/>
    <w:rsid w:val="007C2611"/>
    <w:rsid w:val="007C2D44"/>
    <w:rsid w:val="007C46B1"/>
    <w:rsid w:val="007C54F5"/>
    <w:rsid w:val="007C5B89"/>
    <w:rsid w:val="007C6D5E"/>
    <w:rsid w:val="007D00BC"/>
    <w:rsid w:val="007D2A5C"/>
    <w:rsid w:val="007D3523"/>
    <w:rsid w:val="007D3F7A"/>
    <w:rsid w:val="007D3FE3"/>
    <w:rsid w:val="007E1A81"/>
    <w:rsid w:val="007E2C16"/>
    <w:rsid w:val="007E3E43"/>
    <w:rsid w:val="007E7D29"/>
    <w:rsid w:val="007F128D"/>
    <w:rsid w:val="007F23FC"/>
    <w:rsid w:val="007F2853"/>
    <w:rsid w:val="007F3953"/>
    <w:rsid w:val="007F462E"/>
    <w:rsid w:val="008000F6"/>
    <w:rsid w:val="00800B6C"/>
    <w:rsid w:val="00801311"/>
    <w:rsid w:val="008042E7"/>
    <w:rsid w:val="00804675"/>
    <w:rsid w:val="0080509B"/>
    <w:rsid w:val="00805148"/>
    <w:rsid w:val="00805E50"/>
    <w:rsid w:val="0080626C"/>
    <w:rsid w:val="0080657B"/>
    <w:rsid w:val="008075AF"/>
    <w:rsid w:val="008079DA"/>
    <w:rsid w:val="00811426"/>
    <w:rsid w:val="00812792"/>
    <w:rsid w:val="00812CA3"/>
    <w:rsid w:val="00813B32"/>
    <w:rsid w:val="00813C9A"/>
    <w:rsid w:val="008140FB"/>
    <w:rsid w:val="00814D92"/>
    <w:rsid w:val="008152E6"/>
    <w:rsid w:val="00815645"/>
    <w:rsid w:val="008166E8"/>
    <w:rsid w:val="0082275E"/>
    <w:rsid w:val="00825786"/>
    <w:rsid w:val="008257F6"/>
    <w:rsid w:val="00826306"/>
    <w:rsid w:val="00827040"/>
    <w:rsid w:val="0083274E"/>
    <w:rsid w:val="00834481"/>
    <w:rsid w:val="0083477F"/>
    <w:rsid w:val="008355DD"/>
    <w:rsid w:val="00836473"/>
    <w:rsid w:val="00836881"/>
    <w:rsid w:val="008379A6"/>
    <w:rsid w:val="0084005E"/>
    <w:rsid w:val="00844F10"/>
    <w:rsid w:val="00846266"/>
    <w:rsid w:val="00846F46"/>
    <w:rsid w:val="00852C95"/>
    <w:rsid w:val="00854F6E"/>
    <w:rsid w:val="0085565D"/>
    <w:rsid w:val="00856BA1"/>
    <w:rsid w:val="00857757"/>
    <w:rsid w:val="00857BAC"/>
    <w:rsid w:val="00861185"/>
    <w:rsid w:val="00862B4C"/>
    <w:rsid w:val="00864C56"/>
    <w:rsid w:val="00865774"/>
    <w:rsid w:val="0087110E"/>
    <w:rsid w:val="00871340"/>
    <w:rsid w:val="00872C68"/>
    <w:rsid w:val="00874CE1"/>
    <w:rsid w:val="008750DC"/>
    <w:rsid w:val="00877781"/>
    <w:rsid w:val="00880D25"/>
    <w:rsid w:val="0088227C"/>
    <w:rsid w:val="008827D6"/>
    <w:rsid w:val="008837D6"/>
    <w:rsid w:val="00883B46"/>
    <w:rsid w:val="00885094"/>
    <w:rsid w:val="008907C9"/>
    <w:rsid w:val="00894254"/>
    <w:rsid w:val="0089435F"/>
    <w:rsid w:val="008A0D4B"/>
    <w:rsid w:val="008A13BB"/>
    <w:rsid w:val="008A29B3"/>
    <w:rsid w:val="008A309A"/>
    <w:rsid w:val="008A691E"/>
    <w:rsid w:val="008B0456"/>
    <w:rsid w:val="008B2102"/>
    <w:rsid w:val="008B21AC"/>
    <w:rsid w:val="008B27D9"/>
    <w:rsid w:val="008B3284"/>
    <w:rsid w:val="008B484E"/>
    <w:rsid w:val="008B6C7D"/>
    <w:rsid w:val="008C21C3"/>
    <w:rsid w:val="008C2397"/>
    <w:rsid w:val="008C3B7A"/>
    <w:rsid w:val="008D2852"/>
    <w:rsid w:val="008D2D48"/>
    <w:rsid w:val="008D498F"/>
    <w:rsid w:val="008E5EEE"/>
    <w:rsid w:val="008F19B9"/>
    <w:rsid w:val="008F1FA8"/>
    <w:rsid w:val="008F2CE8"/>
    <w:rsid w:val="008F5F18"/>
    <w:rsid w:val="0090183A"/>
    <w:rsid w:val="009050A1"/>
    <w:rsid w:val="00905C53"/>
    <w:rsid w:val="00906088"/>
    <w:rsid w:val="0091101F"/>
    <w:rsid w:val="00912470"/>
    <w:rsid w:val="00913C48"/>
    <w:rsid w:val="009155F9"/>
    <w:rsid w:val="00917DFB"/>
    <w:rsid w:val="009200AF"/>
    <w:rsid w:val="00920503"/>
    <w:rsid w:val="009206F0"/>
    <w:rsid w:val="00920817"/>
    <w:rsid w:val="00923664"/>
    <w:rsid w:val="00923755"/>
    <w:rsid w:val="00923B96"/>
    <w:rsid w:val="009247F9"/>
    <w:rsid w:val="00924B72"/>
    <w:rsid w:val="009274F0"/>
    <w:rsid w:val="009310D5"/>
    <w:rsid w:val="0093150B"/>
    <w:rsid w:val="00931631"/>
    <w:rsid w:val="009324C4"/>
    <w:rsid w:val="009326C7"/>
    <w:rsid w:val="009347D2"/>
    <w:rsid w:val="009356A8"/>
    <w:rsid w:val="009421BA"/>
    <w:rsid w:val="0094273D"/>
    <w:rsid w:val="00943C88"/>
    <w:rsid w:val="00944336"/>
    <w:rsid w:val="00946BBF"/>
    <w:rsid w:val="009502AA"/>
    <w:rsid w:val="00950C79"/>
    <w:rsid w:val="0095427F"/>
    <w:rsid w:val="009542C5"/>
    <w:rsid w:val="00955E7C"/>
    <w:rsid w:val="00957C0E"/>
    <w:rsid w:val="00957F89"/>
    <w:rsid w:val="00965415"/>
    <w:rsid w:val="00965A5A"/>
    <w:rsid w:val="009679B5"/>
    <w:rsid w:val="00970CB9"/>
    <w:rsid w:val="009717D2"/>
    <w:rsid w:val="0097194B"/>
    <w:rsid w:val="00971EA8"/>
    <w:rsid w:val="009728CA"/>
    <w:rsid w:val="00974F84"/>
    <w:rsid w:val="009754D7"/>
    <w:rsid w:val="0097675B"/>
    <w:rsid w:val="00980EA5"/>
    <w:rsid w:val="00981C4F"/>
    <w:rsid w:val="00985392"/>
    <w:rsid w:val="00986314"/>
    <w:rsid w:val="0098635F"/>
    <w:rsid w:val="0098739C"/>
    <w:rsid w:val="00992B7C"/>
    <w:rsid w:val="0099394F"/>
    <w:rsid w:val="0099673C"/>
    <w:rsid w:val="00997779"/>
    <w:rsid w:val="00997B63"/>
    <w:rsid w:val="009A0D1A"/>
    <w:rsid w:val="009A1BA6"/>
    <w:rsid w:val="009A249D"/>
    <w:rsid w:val="009A5335"/>
    <w:rsid w:val="009A59F6"/>
    <w:rsid w:val="009A5A23"/>
    <w:rsid w:val="009A705D"/>
    <w:rsid w:val="009B17E4"/>
    <w:rsid w:val="009B1F92"/>
    <w:rsid w:val="009B4414"/>
    <w:rsid w:val="009B5064"/>
    <w:rsid w:val="009B5FF7"/>
    <w:rsid w:val="009B6310"/>
    <w:rsid w:val="009B6349"/>
    <w:rsid w:val="009B66DB"/>
    <w:rsid w:val="009B798A"/>
    <w:rsid w:val="009C0E32"/>
    <w:rsid w:val="009C2F2F"/>
    <w:rsid w:val="009C3CF3"/>
    <w:rsid w:val="009C645C"/>
    <w:rsid w:val="009C65BE"/>
    <w:rsid w:val="009C7856"/>
    <w:rsid w:val="009D0411"/>
    <w:rsid w:val="009D3B17"/>
    <w:rsid w:val="009D432A"/>
    <w:rsid w:val="009D4E2D"/>
    <w:rsid w:val="009D5316"/>
    <w:rsid w:val="009D719C"/>
    <w:rsid w:val="009D76AE"/>
    <w:rsid w:val="009E0563"/>
    <w:rsid w:val="009E22E8"/>
    <w:rsid w:val="009E31ED"/>
    <w:rsid w:val="009E3EE1"/>
    <w:rsid w:val="009E4E99"/>
    <w:rsid w:val="009E6631"/>
    <w:rsid w:val="009F287A"/>
    <w:rsid w:val="009F3B49"/>
    <w:rsid w:val="009F4E9E"/>
    <w:rsid w:val="00A01319"/>
    <w:rsid w:val="00A02020"/>
    <w:rsid w:val="00A030AD"/>
    <w:rsid w:val="00A034B2"/>
    <w:rsid w:val="00A04998"/>
    <w:rsid w:val="00A05BFD"/>
    <w:rsid w:val="00A0697B"/>
    <w:rsid w:val="00A072A3"/>
    <w:rsid w:val="00A119D2"/>
    <w:rsid w:val="00A1251F"/>
    <w:rsid w:val="00A12EDF"/>
    <w:rsid w:val="00A144DE"/>
    <w:rsid w:val="00A15735"/>
    <w:rsid w:val="00A17DAF"/>
    <w:rsid w:val="00A20002"/>
    <w:rsid w:val="00A20C83"/>
    <w:rsid w:val="00A21BBD"/>
    <w:rsid w:val="00A22A65"/>
    <w:rsid w:val="00A22EA8"/>
    <w:rsid w:val="00A23F7C"/>
    <w:rsid w:val="00A24DB7"/>
    <w:rsid w:val="00A254D9"/>
    <w:rsid w:val="00A264FC"/>
    <w:rsid w:val="00A27C9D"/>
    <w:rsid w:val="00A3410A"/>
    <w:rsid w:val="00A354A6"/>
    <w:rsid w:val="00A40519"/>
    <w:rsid w:val="00A41015"/>
    <w:rsid w:val="00A42917"/>
    <w:rsid w:val="00A42F8D"/>
    <w:rsid w:val="00A4388F"/>
    <w:rsid w:val="00A464DE"/>
    <w:rsid w:val="00A47368"/>
    <w:rsid w:val="00A52064"/>
    <w:rsid w:val="00A524FF"/>
    <w:rsid w:val="00A52DB5"/>
    <w:rsid w:val="00A54F44"/>
    <w:rsid w:val="00A6033E"/>
    <w:rsid w:val="00A608D2"/>
    <w:rsid w:val="00A60BB4"/>
    <w:rsid w:val="00A645C8"/>
    <w:rsid w:val="00A64621"/>
    <w:rsid w:val="00A703C7"/>
    <w:rsid w:val="00A71E6D"/>
    <w:rsid w:val="00A739C0"/>
    <w:rsid w:val="00A73F66"/>
    <w:rsid w:val="00A76AAA"/>
    <w:rsid w:val="00A7751A"/>
    <w:rsid w:val="00A776E6"/>
    <w:rsid w:val="00A861BF"/>
    <w:rsid w:val="00A8751D"/>
    <w:rsid w:val="00A905D8"/>
    <w:rsid w:val="00A90F21"/>
    <w:rsid w:val="00A9418E"/>
    <w:rsid w:val="00A97231"/>
    <w:rsid w:val="00AA1582"/>
    <w:rsid w:val="00AA474E"/>
    <w:rsid w:val="00AB1831"/>
    <w:rsid w:val="00AB1A8E"/>
    <w:rsid w:val="00AB1F4D"/>
    <w:rsid w:val="00AB3CC1"/>
    <w:rsid w:val="00AB440D"/>
    <w:rsid w:val="00AC3E40"/>
    <w:rsid w:val="00AC4EEE"/>
    <w:rsid w:val="00AC5600"/>
    <w:rsid w:val="00AC5721"/>
    <w:rsid w:val="00AC5EEF"/>
    <w:rsid w:val="00AC60F0"/>
    <w:rsid w:val="00AC6EAF"/>
    <w:rsid w:val="00AC79C1"/>
    <w:rsid w:val="00AD0E2A"/>
    <w:rsid w:val="00AD35F2"/>
    <w:rsid w:val="00AD4246"/>
    <w:rsid w:val="00AD5109"/>
    <w:rsid w:val="00AE2C77"/>
    <w:rsid w:val="00AE5990"/>
    <w:rsid w:val="00AE5F71"/>
    <w:rsid w:val="00AE7153"/>
    <w:rsid w:val="00AE7EE6"/>
    <w:rsid w:val="00AF04D0"/>
    <w:rsid w:val="00AF1B44"/>
    <w:rsid w:val="00AF6630"/>
    <w:rsid w:val="00AF77C4"/>
    <w:rsid w:val="00B001D9"/>
    <w:rsid w:val="00B007DA"/>
    <w:rsid w:val="00B007E8"/>
    <w:rsid w:val="00B02332"/>
    <w:rsid w:val="00B02A80"/>
    <w:rsid w:val="00B03321"/>
    <w:rsid w:val="00B064B8"/>
    <w:rsid w:val="00B06BCB"/>
    <w:rsid w:val="00B12390"/>
    <w:rsid w:val="00B129FA"/>
    <w:rsid w:val="00B12B02"/>
    <w:rsid w:val="00B12C47"/>
    <w:rsid w:val="00B13A9D"/>
    <w:rsid w:val="00B13BD0"/>
    <w:rsid w:val="00B14B9A"/>
    <w:rsid w:val="00B14F24"/>
    <w:rsid w:val="00B2056A"/>
    <w:rsid w:val="00B20EC9"/>
    <w:rsid w:val="00B219FF"/>
    <w:rsid w:val="00B226C3"/>
    <w:rsid w:val="00B22725"/>
    <w:rsid w:val="00B2289D"/>
    <w:rsid w:val="00B256EC"/>
    <w:rsid w:val="00B25FA0"/>
    <w:rsid w:val="00B27178"/>
    <w:rsid w:val="00B27E3D"/>
    <w:rsid w:val="00B3050F"/>
    <w:rsid w:val="00B329B8"/>
    <w:rsid w:val="00B3420A"/>
    <w:rsid w:val="00B34832"/>
    <w:rsid w:val="00B34D9F"/>
    <w:rsid w:val="00B34F73"/>
    <w:rsid w:val="00B35259"/>
    <w:rsid w:val="00B36C46"/>
    <w:rsid w:val="00B36F8D"/>
    <w:rsid w:val="00B37CB8"/>
    <w:rsid w:val="00B40786"/>
    <w:rsid w:val="00B40862"/>
    <w:rsid w:val="00B433A7"/>
    <w:rsid w:val="00B43BB4"/>
    <w:rsid w:val="00B45BD8"/>
    <w:rsid w:val="00B508AB"/>
    <w:rsid w:val="00B52A8B"/>
    <w:rsid w:val="00B54D49"/>
    <w:rsid w:val="00B55766"/>
    <w:rsid w:val="00B56D89"/>
    <w:rsid w:val="00B56FFB"/>
    <w:rsid w:val="00B5751A"/>
    <w:rsid w:val="00B60FCA"/>
    <w:rsid w:val="00B62145"/>
    <w:rsid w:val="00B62203"/>
    <w:rsid w:val="00B65012"/>
    <w:rsid w:val="00B7041D"/>
    <w:rsid w:val="00B707AA"/>
    <w:rsid w:val="00B72E35"/>
    <w:rsid w:val="00B73CF1"/>
    <w:rsid w:val="00B81D04"/>
    <w:rsid w:val="00B83ABD"/>
    <w:rsid w:val="00B84A02"/>
    <w:rsid w:val="00B861EF"/>
    <w:rsid w:val="00B922A8"/>
    <w:rsid w:val="00B947B8"/>
    <w:rsid w:val="00B952DC"/>
    <w:rsid w:val="00B9600D"/>
    <w:rsid w:val="00B96F59"/>
    <w:rsid w:val="00B9743B"/>
    <w:rsid w:val="00BA0D39"/>
    <w:rsid w:val="00BA0E74"/>
    <w:rsid w:val="00BA1F30"/>
    <w:rsid w:val="00BA35D8"/>
    <w:rsid w:val="00BA59EF"/>
    <w:rsid w:val="00BA7DEC"/>
    <w:rsid w:val="00BB2796"/>
    <w:rsid w:val="00BB2851"/>
    <w:rsid w:val="00BB544B"/>
    <w:rsid w:val="00BB5954"/>
    <w:rsid w:val="00BB59FA"/>
    <w:rsid w:val="00BC2094"/>
    <w:rsid w:val="00BC6FE1"/>
    <w:rsid w:val="00BD3E5D"/>
    <w:rsid w:val="00BD5B98"/>
    <w:rsid w:val="00BD6D51"/>
    <w:rsid w:val="00BD7701"/>
    <w:rsid w:val="00BE0805"/>
    <w:rsid w:val="00BE2C1D"/>
    <w:rsid w:val="00BE34C4"/>
    <w:rsid w:val="00BE569D"/>
    <w:rsid w:val="00BE581E"/>
    <w:rsid w:val="00BE5D10"/>
    <w:rsid w:val="00BF1614"/>
    <w:rsid w:val="00BF1971"/>
    <w:rsid w:val="00BF24CE"/>
    <w:rsid w:val="00BF25DB"/>
    <w:rsid w:val="00BF42A0"/>
    <w:rsid w:val="00BF60D7"/>
    <w:rsid w:val="00C005D8"/>
    <w:rsid w:val="00C00A2E"/>
    <w:rsid w:val="00C02B3C"/>
    <w:rsid w:val="00C069E7"/>
    <w:rsid w:val="00C12368"/>
    <w:rsid w:val="00C145EB"/>
    <w:rsid w:val="00C17412"/>
    <w:rsid w:val="00C17515"/>
    <w:rsid w:val="00C20CB0"/>
    <w:rsid w:val="00C21452"/>
    <w:rsid w:val="00C21F94"/>
    <w:rsid w:val="00C25F80"/>
    <w:rsid w:val="00C265A7"/>
    <w:rsid w:val="00C26DD7"/>
    <w:rsid w:val="00C30E0D"/>
    <w:rsid w:val="00C3131C"/>
    <w:rsid w:val="00C314C2"/>
    <w:rsid w:val="00C31749"/>
    <w:rsid w:val="00C4730F"/>
    <w:rsid w:val="00C47810"/>
    <w:rsid w:val="00C516BB"/>
    <w:rsid w:val="00C54425"/>
    <w:rsid w:val="00C548CF"/>
    <w:rsid w:val="00C57158"/>
    <w:rsid w:val="00C61026"/>
    <w:rsid w:val="00C61458"/>
    <w:rsid w:val="00C63D4A"/>
    <w:rsid w:val="00C705CE"/>
    <w:rsid w:val="00C71E31"/>
    <w:rsid w:val="00C726F3"/>
    <w:rsid w:val="00C73282"/>
    <w:rsid w:val="00C73681"/>
    <w:rsid w:val="00C73E87"/>
    <w:rsid w:val="00C746A6"/>
    <w:rsid w:val="00C74AA0"/>
    <w:rsid w:val="00C77FEF"/>
    <w:rsid w:val="00C8496C"/>
    <w:rsid w:val="00C85216"/>
    <w:rsid w:val="00C86A22"/>
    <w:rsid w:val="00C92A21"/>
    <w:rsid w:val="00CA015F"/>
    <w:rsid w:val="00CA02BA"/>
    <w:rsid w:val="00CA302C"/>
    <w:rsid w:val="00CA3860"/>
    <w:rsid w:val="00CA7A8B"/>
    <w:rsid w:val="00CB01DE"/>
    <w:rsid w:val="00CB2108"/>
    <w:rsid w:val="00CB34AF"/>
    <w:rsid w:val="00CB3D2E"/>
    <w:rsid w:val="00CB5294"/>
    <w:rsid w:val="00CB60F3"/>
    <w:rsid w:val="00CC0562"/>
    <w:rsid w:val="00CC0753"/>
    <w:rsid w:val="00CC1EDD"/>
    <w:rsid w:val="00CC425E"/>
    <w:rsid w:val="00CC4B43"/>
    <w:rsid w:val="00CC6755"/>
    <w:rsid w:val="00CC6AC7"/>
    <w:rsid w:val="00CD0EB0"/>
    <w:rsid w:val="00CE17F6"/>
    <w:rsid w:val="00CE184A"/>
    <w:rsid w:val="00CE20D6"/>
    <w:rsid w:val="00CE20E2"/>
    <w:rsid w:val="00CE4DB3"/>
    <w:rsid w:val="00CE65E4"/>
    <w:rsid w:val="00CF20D7"/>
    <w:rsid w:val="00CF2BF3"/>
    <w:rsid w:val="00CF57EF"/>
    <w:rsid w:val="00CF7D9B"/>
    <w:rsid w:val="00D00386"/>
    <w:rsid w:val="00D01A8B"/>
    <w:rsid w:val="00D01BAC"/>
    <w:rsid w:val="00D01BB8"/>
    <w:rsid w:val="00D04631"/>
    <w:rsid w:val="00D118DD"/>
    <w:rsid w:val="00D12D13"/>
    <w:rsid w:val="00D12DA5"/>
    <w:rsid w:val="00D15BD0"/>
    <w:rsid w:val="00D16800"/>
    <w:rsid w:val="00D169EB"/>
    <w:rsid w:val="00D21B9B"/>
    <w:rsid w:val="00D26EF2"/>
    <w:rsid w:val="00D27970"/>
    <w:rsid w:val="00D300DB"/>
    <w:rsid w:val="00D333A3"/>
    <w:rsid w:val="00D35038"/>
    <w:rsid w:val="00D37CAD"/>
    <w:rsid w:val="00D43DBC"/>
    <w:rsid w:val="00D515CE"/>
    <w:rsid w:val="00D523DA"/>
    <w:rsid w:val="00D5285E"/>
    <w:rsid w:val="00D536D4"/>
    <w:rsid w:val="00D54128"/>
    <w:rsid w:val="00D54229"/>
    <w:rsid w:val="00D570B1"/>
    <w:rsid w:val="00D61341"/>
    <w:rsid w:val="00D62126"/>
    <w:rsid w:val="00D62FB9"/>
    <w:rsid w:val="00D65E1B"/>
    <w:rsid w:val="00D65F74"/>
    <w:rsid w:val="00D665A7"/>
    <w:rsid w:val="00D67E36"/>
    <w:rsid w:val="00D70C38"/>
    <w:rsid w:val="00D74997"/>
    <w:rsid w:val="00D74FE0"/>
    <w:rsid w:val="00D76026"/>
    <w:rsid w:val="00D76B9C"/>
    <w:rsid w:val="00D77113"/>
    <w:rsid w:val="00D83B95"/>
    <w:rsid w:val="00D83E52"/>
    <w:rsid w:val="00D86D3A"/>
    <w:rsid w:val="00D96503"/>
    <w:rsid w:val="00DA0166"/>
    <w:rsid w:val="00DA1D5B"/>
    <w:rsid w:val="00DA2BF3"/>
    <w:rsid w:val="00DA39F4"/>
    <w:rsid w:val="00DA3D30"/>
    <w:rsid w:val="00DA6F01"/>
    <w:rsid w:val="00DA7077"/>
    <w:rsid w:val="00DB16A8"/>
    <w:rsid w:val="00DB4B5F"/>
    <w:rsid w:val="00DB6E9D"/>
    <w:rsid w:val="00DB76BC"/>
    <w:rsid w:val="00DC2A3B"/>
    <w:rsid w:val="00DC2F14"/>
    <w:rsid w:val="00DC51CE"/>
    <w:rsid w:val="00DC74C7"/>
    <w:rsid w:val="00DD06C6"/>
    <w:rsid w:val="00DD163D"/>
    <w:rsid w:val="00DD2228"/>
    <w:rsid w:val="00DD3840"/>
    <w:rsid w:val="00DD39EC"/>
    <w:rsid w:val="00DD3D08"/>
    <w:rsid w:val="00DD3DE8"/>
    <w:rsid w:val="00DD4B4B"/>
    <w:rsid w:val="00DD5448"/>
    <w:rsid w:val="00DD69FA"/>
    <w:rsid w:val="00DD7083"/>
    <w:rsid w:val="00DE1724"/>
    <w:rsid w:val="00DE199F"/>
    <w:rsid w:val="00DE3BFB"/>
    <w:rsid w:val="00DE5531"/>
    <w:rsid w:val="00DE7010"/>
    <w:rsid w:val="00DE7B41"/>
    <w:rsid w:val="00DF2126"/>
    <w:rsid w:val="00DF29EF"/>
    <w:rsid w:val="00DF33C2"/>
    <w:rsid w:val="00DF4650"/>
    <w:rsid w:val="00DF4726"/>
    <w:rsid w:val="00DF4E17"/>
    <w:rsid w:val="00DF5A12"/>
    <w:rsid w:val="00E01758"/>
    <w:rsid w:val="00E02524"/>
    <w:rsid w:val="00E02D8E"/>
    <w:rsid w:val="00E03C0A"/>
    <w:rsid w:val="00E05717"/>
    <w:rsid w:val="00E1307C"/>
    <w:rsid w:val="00E16602"/>
    <w:rsid w:val="00E17768"/>
    <w:rsid w:val="00E23EF2"/>
    <w:rsid w:val="00E25433"/>
    <w:rsid w:val="00E321A8"/>
    <w:rsid w:val="00E37506"/>
    <w:rsid w:val="00E402D3"/>
    <w:rsid w:val="00E4094A"/>
    <w:rsid w:val="00E40FDC"/>
    <w:rsid w:val="00E416C6"/>
    <w:rsid w:val="00E454ED"/>
    <w:rsid w:val="00E45E32"/>
    <w:rsid w:val="00E46ACB"/>
    <w:rsid w:val="00E52151"/>
    <w:rsid w:val="00E56B47"/>
    <w:rsid w:val="00E56ED0"/>
    <w:rsid w:val="00E57BCE"/>
    <w:rsid w:val="00E60C19"/>
    <w:rsid w:val="00E612AA"/>
    <w:rsid w:val="00E61E6C"/>
    <w:rsid w:val="00E6268D"/>
    <w:rsid w:val="00E6483A"/>
    <w:rsid w:val="00E66AE2"/>
    <w:rsid w:val="00E67C8A"/>
    <w:rsid w:val="00E70706"/>
    <w:rsid w:val="00E70E70"/>
    <w:rsid w:val="00E71AAF"/>
    <w:rsid w:val="00E734FE"/>
    <w:rsid w:val="00E735F5"/>
    <w:rsid w:val="00E749F8"/>
    <w:rsid w:val="00E77C75"/>
    <w:rsid w:val="00E8033C"/>
    <w:rsid w:val="00E8069C"/>
    <w:rsid w:val="00E81400"/>
    <w:rsid w:val="00E81ACD"/>
    <w:rsid w:val="00E8202F"/>
    <w:rsid w:val="00E82526"/>
    <w:rsid w:val="00E8492F"/>
    <w:rsid w:val="00E87A0B"/>
    <w:rsid w:val="00E90E31"/>
    <w:rsid w:val="00E92149"/>
    <w:rsid w:val="00E97839"/>
    <w:rsid w:val="00E97BEB"/>
    <w:rsid w:val="00EA02FC"/>
    <w:rsid w:val="00EA0824"/>
    <w:rsid w:val="00EA0C56"/>
    <w:rsid w:val="00EA13E5"/>
    <w:rsid w:val="00EA4A65"/>
    <w:rsid w:val="00EA51EE"/>
    <w:rsid w:val="00EA5ACC"/>
    <w:rsid w:val="00EA5CF9"/>
    <w:rsid w:val="00EA5FDE"/>
    <w:rsid w:val="00EA670F"/>
    <w:rsid w:val="00EA720E"/>
    <w:rsid w:val="00EB14A2"/>
    <w:rsid w:val="00EB2F3E"/>
    <w:rsid w:val="00EB3801"/>
    <w:rsid w:val="00EB3E2E"/>
    <w:rsid w:val="00EB48E6"/>
    <w:rsid w:val="00EB4BF1"/>
    <w:rsid w:val="00EB51FE"/>
    <w:rsid w:val="00EB6C38"/>
    <w:rsid w:val="00EC173C"/>
    <w:rsid w:val="00EC2A82"/>
    <w:rsid w:val="00EC493F"/>
    <w:rsid w:val="00EC4BF4"/>
    <w:rsid w:val="00EC5E46"/>
    <w:rsid w:val="00EC5FA5"/>
    <w:rsid w:val="00EC6D31"/>
    <w:rsid w:val="00EC6DF6"/>
    <w:rsid w:val="00ED1122"/>
    <w:rsid w:val="00ED1650"/>
    <w:rsid w:val="00ED33A2"/>
    <w:rsid w:val="00ED489C"/>
    <w:rsid w:val="00EE3081"/>
    <w:rsid w:val="00EE3B7D"/>
    <w:rsid w:val="00EE61CA"/>
    <w:rsid w:val="00EE6AB1"/>
    <w:rsid w:val="00EF0CD0"/>
    <w:rsid w:val="00EF1193"/>
    <w:rsid w:val="00EF11D6"/>
    <w:rsid w:val="00EF2119"/>
    <w:rsid w:val="00EF2F9E"/>
    <w:rsid w:val="00EF344F"/>
    <w:rsid w:val="00EF459C"/>
    <w:rsid w:val="00EF47D3"/>
    <w:rsid w:val="00EF48B2"/>
    <w:rsid w:val="00EF796D"/>
    <w:rsid w:val="00F044D0"/>
    <w:rsid w:val="00F04BDA"/>
    <w:rsid w:val="00F07BC0"/>
    <w:rsid w:val="00F10D9D"/>
    <w:rsid w:val="00F149A8"/>
    <w:rsid w:val="00F14B20"/>
    <w:rsid w:val="00F176F1"/>
    <w:rsid w:val="00F17FCF"/>
    <w:rsid w:val="00F22544"/>
    <w:rsid w:val="00F23098"/>
    <w:rsid w:val="00F23AE8"/>
    <w:rsid w:val="00F2554D"/>
    <w:rsid w:val="00F261D4"/>
    <w:rsid w:val="00F27148"/>
    <w:rsid w:val="00F32311"/>
    <w:rsid w:val="00F37982"/>
    <w:rsid w:val="00F40C6C"/>
    <w:rsid w:val="00F4184B"/>
    <w:rsid w:val="00F46769"/>
    <w:rsid w:val="00F47134"/>
    <w:rsid w:val="00F51111"/>
    <w:rsid w:val="00F514E5"/>
    <w:rsid w:val="00F525B7"/>
    <w:rsid w:val="00F540FF"/>
    <w:rsid w:val="00F572B2"/>
    <w:rsid w:val="00F605D3"/>
    <w:rsid w:val="00F62397"/>
    <w:rsid w:val="00F628E2"/>
    <w:rsid w:val="00F62D96"/>
    <w:rsid w:val="00F63183"/>
    <w:rsid w:val="00F64ADB"/>
    <w:rsid w:val="00F66AC9"/>
    <w:rsid w:val="00F67128"/>
    <w:rsid w:val="00F73490"/>
    <w:rsid w:val="00F74BCE"/>
    <w:rsid w:val="00F75771"/>
    <w:rsid w:val="00F75DB9"/>
    <w:rsid w:val="00F7735A"/>
    <w:rsid w:val="00F8244B"/>
    <w:rsid w:val="00F84FF3"/>
    <w:rsid w:val="00F93611"/>
    <w:rsid w:val="00F94CB3"/>
    <w:rsid w:val="00F95B1D"/>
    <w:rsid w:val="00FA16B5"/>
    <w:rsid w:val="00FA215F"/>
    <w:rsid w:val="00FA2B79"/>
    <w:rsid w:val="00FA2E45"/>
    <w:rsid w:val="00FA64D8"/>
    <w:rsid w:val="00FA7251"/>
    <w:rsid w:val="00FB037E"/>
    <w:rsid w:val="00FB0EAF"/>
    <w:rsid w:val="00FB417A"/>
    <w:rsid w:val="00FB4875"/>
    <w:rsid w:val="00FB4F27"/>
    <w:rsid w:val="00FB65FB"/>
    <w:rsid w:val="00FB7165"/>
    <w:rsid w:val="00FC167D"/>
    <w:rsid w:val="00FC3D5A"/>
    <w:rsid w:val="00FC6C0A"/>
    <w:rsid w:val="00FD034E"/>
    <w:rsid w:val="00FD2030"/>
    <w:rsid w:val="00FD37F9"/>
    <w:rsid w:val="00FE43B8"/>
    <w:rsid w:val="00FE46CB"/>
    <w:rsid w:val="00FE6F46"/>
    <w:rsid w:val="00FE7BF1"/>
    <w:rsid w:val="00FF0B62"/>
    <w:rsid w:val="00FF2BB5"/>
    <w:rsid w:val="00FF47D8"/>
    <w:rsid w:val="00FF56BD"/>
    <w:rsid w:val="00FF5A3E"/>
    <w:rsid w:val="00FF680A"/>
    <w:rsid w:val="01539766"/>
    <w:rsid w:val="01704598"/>
    <w:rsid w:val="019C63D0"/>
    <w:rsid w:val="019CFC0C"/>
    <w:rsid w:val="01A66DA6"/>
    <w:rsid w:val="01B10402"/>
    <w:rsid w:val="01C5BC26"/>
    <w:rsid w:val="01F9D7BC"/>
    <w:rsid w:val="01FF67DC"/>
    <w:rsid w:val="0210E5C9"/>
    <w:rsid w:val="0217C086"/>
    <w:rsid w:val="026E0C6E"/>
    <w:rsid w:val="029C6640"/>
    <w:rsid w:val="029D4D2F"/>
    <w:rsid w:val="02A83802"/>
    <w:rsid w:val="02B77DD9"/>
    <w:rsid w:val="02BEAA18"/>
    <w:rsid w:val="02C30A05"/>
    <w:rsid w:val="02C31D19"/>
    <w:rsid w:val="02FA012F"/>
    <w:rsid w:val="032B50C2"/>
    <w:rsid w:val="033D2D23"/>
    <w:rsid w:val="03454E77"/>
    <w:rsid w:val="036D1FFD"/>
    <w:rsid w:val="0389386E"/>
    <w:rsid w:val="039D9ACC"/>
    <w:rsid w:val="03A95F37"/>
    <w:rsid w:val="03CFB894"/>
    <w:rsid w:val="03D0E60C"/>
    <w:rsid w:val="03DD7154"/>
    <w:rsid w:val="03E0AD31"/>
    <w:rsid w:val="03FF8DEE"/>
    <w:rsid w:val="0404573B"/>
    <w:rsid w:val="04355A71"/>
    <w:rsid w:val="0473EEC7"/>
    <w:rsid w:val="04BC436D"/>
    <w:rsid w:val="0511E61A"/>
    <w:rsid w:val="05396B2D"/>
    <w:rsid w:val="0555B81D"/>
    <w:rsid w:val="05A58471"/>
    <w:rsid w:val="05ABC701"/>
    <w:rsid w:val="05C4C482"/>
    <w:rsid w:val="0603D84C"/>
    <w:rsid w:val="060A4838"/>
    <w:rsid w:val="060B7F05"/>
    <w:rsid w:val="064039F7"/>
    <w:rsid w:val="066B7F99"/>
    <w:rsid w:val="06779598"/>
    <w:rsid w:val="067D84B9"/>
    <w:rsid w:val="06901C7F"/>
    <w:rsid w:val="0690867E"/>
    <w:rsid w:val="069AD52C"/>
    <w:rsid w:val="06DBD204"/>
    <w:rsid w:val="06EA2181"/>
    <w:rsid w:val="06FFE6C3"/>
    <w:rsid w:val="070D24C2"/>
    <w:rsid w:val="0719AA8C"/>
    <w:rsid w:val="072DACCA"/>
    <w:rsid w:val="07307490"/>
    <w:rsid w:val="07334129"/>
    <w:rsid w:val="076F6C42"/>
    <w:rsid w:val="07793C77"/>
    <w:rsid w:val="07AEA66B"/>
    <w:rsid w:val="07C1C2A5"/>
    <w:rsid w:val="07C669CE"/>
    <w:rsid w:val="07E8FC7C"/>
    <w:rsid w:val="082EF8D7"/>
    <w:rsid w:val="085E7A08"/>
    <w:rsid w:val="08791EEF"/>
    <w:rsid w:val="089FB45B"/>
    <w:rsid w:val="08C97D2B"/>
    <w:rsid w:val="08FF363A"/>
    <w:rsid w:val="09163388"/>
    <w:rsid w:val="0934A937"/>
    <w:rsid w:val="094A76CC"/>
    <w:rsid w:val="09751940"/>
    <w:rsid w:val="09826BA9"/>
    <w:rsid w:val="09974AF3"/>
    <w:rsid w:val="09AEA44E"/>
    <w:rsid w:val="0A05F5B3"/>
    <w:rsid w:val="0A0CDC50"/>
    <w:rsid w:val="0A95197D"/>
    <w:rsid w:val="0A9F3219"/>
    <w:rsid w:val="0AA7B97E"/>
    <w:rsid w:val="0AACBFCA"/>
    <w:rsid w:val="0AD777A5"/>
    <w:rsid w:val="0AFBC035"/>
    <w:rsid w:val="0B11F866"/>
    <w:rsid w:val="0B21CD4B"/>
    <w:rsid w:val="0B3EFFEF"/>
    <w:rsid w:val="0B69219C"/>
    <w:rsid w:val="0B6B7B28"/>
    <w:rsid w:val="0B961ACA"/>
    <w:rsid w:val="0BD61A6D"/>
    <w:rsid w:val="0C50C3EE"/>
    <w:rsid w:val="0C5607E3"/>
    <w:rsid w:val="0C7574F7"/>
    <w:rsid w:val="0CA212FE"/>
    <w:rsid w:val="0CB711E7"/>
    <w:rsid w:val="0CC9C66C"/>
    <w:rsid w:val="0CEE646C"/>
    <w:rsid w:val="0D040CB2"/>
    <w:rsid w:val="0D12D7FE"/>
    <w:rsid w:val="0D156DA1"/>
    <w:rsid w:val="0D31EB2B"/>
    <w:rsid w:val="0D499C7E"/>
    <w:rsid w:val="0D7E54AD"/>
    <w:rsid w:val="0DBA7C1A"/>
    <w:rsid w:val="0DCB60BE"/>
    <w:rsid w:val="0E9A2143"/>
    <w:rsid w:val="0E9C4D31"/>
    <w:rsid w:val="0EA74DA6"/>
    <w:rsid w:val="0EB0B4A8"/>
    <w:rsid w:val="0EB8154E"/>
    <w:rsid w:val="0ECDBB8C"/>
    <w:rsid w:val="0F1422AB"/>
    <w:rsid w:val="0F364C3F"/>
    <w:rsid w:val="0F381207"/>
    <w:rsid w:val="0F4F9C6A"/>
    <w:rsid w:val="0F6BE0F7"/>
    <w:rsid w:val="0F9D4FE4"/>
    <w:rsid w:val="0FAE1C70"/>
    <w:rsid w:val="0FD2C354"/>
    <w:rsid w:val="0FD6B5F4"/>
    <w:rsid w:val="0FFB49AF"/>
    <w:rsid w:val="1022A097"/>
    <w:rsid w:val="1038A1C6"/>
    <w:rsid w:val="10502722"/>
    <w:rsid w:val="1087A0E9"/>
    <w:rsid w:val="10AB1254"/>
    <w:rsid w:val="10CCDC94"/>
    <w:rsid w:val="11148402"/>
    <w:rsid w:val="11252E6A"/>
    <w:rsid w:val="1137DD19"/>
    <w:rsid w:val="113E9BAF"/>
    <w:rsid w:val="11483E6C"/>
    <w:rsid w:val="1172899D"/>
    <w:rsid w:val="117F3C80"/>
    <w:rsid w:val="11DABCAC"/>
    <w:rsid w:val="11DBA4E7"/>
    <w:rsid w:val="11EFEB6E"/>
    <w:rsid w:val="12337E0F"/>
    <w:rsid w:val="124BB8D5"/>
    <w:rsid w:val="1252995A"/>
    <w:rsid w:val="126A7063"/>
    <w:rsid w:val="128273E2"/>
    <w:rsid w:val="12CEA6FB"/>
    <w:rsid w:val="12EC14A1"/>
    <w:rsid w:val="132EA808"/>
    <w:rsid w:val="13457541"/>
    <w:rsid w:val="135D64B0"/>
    <w:rsid w:val="135F4974"/>
    <w:rsid w:val="13768D0D"/>
    <w:rsid w:val="1399A707"/>
    <w:rsid w:val="13D7A573"/>
    <w:rsid w:val="13E09C1E"/>
    <w:rsid w:val="13EFD5BD"/>
    <w:rsid w:val="140A6F1E"/>
    <w:rsid w:val="141A165E"/>
    <w:rsid w:val="14200AAB"/>
    <w:rsid w:val="144EF84E"/>
    <w:rsid w:val="145802C6"/>
    <w:rsid w:val="1478FD2C"/>
    <w:rsid w:val="1488A248"/>
    <w:rsid w:val="148C20E9"/>
    <w:rsid w:val="15125D6E"/>
    <w:rsid w:val="151F1428"/>
    <w:rsid w:val="1534E286"/>
    <w:rsid w:val="15C1036A"/>
    <w:rsid w:val="15C215FD"/>
    <w:rsid w:val="15DDB73E"/>
    <w:rsid w:val="15F05950"/>
    <w:rsid w:val="16399564"/>
    <w:rsid w:val="169EA447"/>
    <w:rsid w:val="16AFB60E"/>
    <w:rsid w:val="170CCAC3"/>
    <w:rsid w:val="173AEDBC"/>
    <w:rsid w:val="17772CBE"/>
    <w:rsid w:val="17889A66"/>
    <w:rsid w:val="17B67BE1"/>
    <w:rsid w:val="17BB71D7"/>
    <w:rsid w:val="17C332BF"/>
    <w:rsid w:val="1834FD9C"/>
    <w:rsid w:val="184210AA"/>
    <w:rsid w:val="185681D2"/>
    <w:rsid w:val="1881519B"/>
    <w:rsid w:val="1898F967"/>
    <w:rsid w:val="18A42B23"/>
    <w:rsid w:val="18E90EA9"/>
    <w:rsid w:val="18F291E6"/>
    <w:rsid w:val="190B3E7A"/>
    <w:rsid w:val="1969397D"/>
    <w:rsid w:val="198585A1"/>
    <w:rsid w:val="198CA1A7"/>
    <w:rsid w:val="199D0E4B"/>
    <w:rsid w:val="19CCA634"/>
    <w:rsid w:val="19DB2882"/>
    <w:rsid w:val="1A022C8B"/>
    <w:rsid w:val="1A185BB9"/>
    <w:rsid w:val="1A3FFB84"/>
    <w:rsid w:val="1A5F8214"/>
    <w:rsid w:val="1AA0130E"/>
    <w:rsid w:val="1B09C9CF"/>
    <w:rsid w:val="1B63F278"/>
    <w:rsid w:val="1BAE1466"/>
    <w:rsid w:val="1BD87E00"/>
    <w:rsid w:val="1BDA6055"/>
    <w:rsid w:val="1BFC8B77"/>
    <w:rsid w:val="1C117684"/>
    <w:rsid w:val="1C211216"/>
    <w:rsid w:val="1C4BA498"/>
    <w:rsid w:val="1C9090EF"/>
    <w:rsid w:val="1C921A50"/>
    <w:rsid w:val="1CB2AC8E"/>
    <w:rsid w:val="1CB7B2DA"/>
    <w:rsid w:val="1CDCAB1B"/>
    <w:rsid w:val="1CE8D2E0"/>
    <w:rsid w:val="1D13F308"/>
    <w:rsid w:val="1D1A13BF"/>
    <w:rsid w:val="1D4FF35F"/>
    <w:rsid w:val="1D75A8C1"/>
    <w:rsid w:val="1DBA3A0E"/>
    <w:rsid w:val="1DDC23D7"/>
    <w:rsid w:val="1E07F269"/>
    <w:rsid w:val="1E693F0D"/>
    <w:rsid w:val="1E757A1C"/>
    <w:rsid w:val="1E89A450"/>
    <w:rsid w:val="1E950D6F"/>
    <w:rsid w:val="1F1FECB9"/>
    <w:rsid w:val="1FCC820F"/>
    <w:rsid w:val="1FCD5BB5"/>
    <w:rsid w:val="1FD47EF2"/>
    <w:rsid w:val="20551015"/>
    <w:rsid w:val="2097F882"/>
    <w:rsid w:val="213DDA22"/>
    <w:rsid w:val="21978769"/>
    <w:rsid w:val="21C1C654"/>
    <w:rsid w:val="21DAA2C0"/>
    <w:rsid w:val="226B02B2"/>
    <w:rsid w:val="22C8E0A5"/>
    <w:rsid w:val="22D929F5"/>
    <w:rsid w:val="22F25252"/>
    <w:rsid w:val="23005D9C"/>
    <w:rsid w:val="2314FAD1"/>
    <w:rsid w:val="23150959"/>
    <w:rsid w:val="2330FDDA"/>
    <w:rsid w:val="233357CA"/>
    <w:rsid w:val="23363216"/>
    <w:rsid w:val="2343C9EC"/>
    <w:rsid w:val="236C6D38"/>
    <w:rsid w:val="2371EABB"/>
    <w:rsid w:val="237B4465"/>
    <w:rsid w:val="237D4AD7"/>
    <w:rsid w:val="23F7254C"/>
    <w:rsid w:val="23FC0044"/>
    <w:rsid w:val="2412EE7E"/>
    <w:rsid w:val="2456EC9E"/>
    <w:rsid w:val="24E83193"/>
    <w:rsid w:val="251A2986"/>
    <w:rsid w:val="25239779"/>
    <w:rsid w:val="255B0E60"/>
    <w:rsid w:val="257FFAF5"/>
    <w:rsid w:val="25837842"/>
    <w:rsid w:val="259D7210"/>
    <w:rsid w:val="25A3DFB9"/>
    <w:rsid w:val="25F1B824"/>
    <w:rsid w:val="25F78A98"/>
    <w:rsid w:val="26031BCE"/>
    <w:rsid w:val="26344581"/>
    <w:rsid w:val="263A6403"/>
    <w:rsid w:val="2667BA6A"/>
    <w:rsid w:val="267E61ED"/>
    <w:rsid w:val="268FA2BE"/>
    <w:rsid w:val="2699E5CB"/>
    <w:rsid w:val="26AB6A7C"/>
    <w:rsid w:val="26AE5FD4"/>
    <w:rsid w:val="26C45199"/>
    <w:rsid w:val="27255996"/>
    <w:rsid w:val="272DD076"/>
    <w:rsid w:val="273BE068"/>
    <w:rsid w:val="273FB01A"/>
    <w:rsid w:val="2777A040"/>
    <w:rsid w:val="27877078"/>
    <w:rsid w:val="283494A8"/>
    <w:rsid w:val="283CB404"/>
    <w:rsid w:val="283E0554"/>
    <w:rsid w:val="2846F99D"/>
    <w:rsid w:val="28790E97"/>
    <w:rsid w:val="292C2C83"/>
    <w:rsid w:val="294F5FD5"/>
    <w:rsid w:val="29BFB227"/>
    <w:rsid w:val="29D0E38F"/>
    <w:rsid w:val="29D8DA84"/>
    <w:rsid w:val="29DDAE69"/>
    <w:rsid w:val="2A0C3A64"/>
    <w:rsid w:val="2A35311C"/>
    <w:rsid w:val="2A4CD1CB"/>
    <w:rsid w:val="2ABD6494"/>
    <w:rsid w:val="2B0D5621"/>
    <w:rsid w:val="2B24CFD7"/>
    <w:rsid w:val="2B2D443F"/>
    <w:rsid w:val="2B5B8288"/>
    <w:rsid w:val="2B7E805E"/>
    <w:rsid w:val="2B856764"/>
    <w:rsid w:val="2BB757A8"/>
    <w:rsid w:val="2C1AD343"/>
    <w:rsid w:val="2D26EFA4"/>
    <w:rsid w:val="2D289B28"/>
    <w:rsid w:val="2D39C8AA"/>
    <w:rsid w:val="2D5D0717"/>
    <w:rsid w:val="2D959304"/>
    <w:rsid w:val="2DCEA218"/>
    <w:rsid w:val="2DFA5F0E"/>
    <w:rsid w:val="2E4487F0"/>
    <w:rsid w:val="2E55CAAA"/>
    <w:rsid w:val="2E6E828D"/>
    <w:rsid w:val="2EF4E78B"/>
    <w:rsid w:val="2F327EB8"/>
    <w:rsid w:val="2F4557D5"/>
    <w:rsid w:val="2F7A7F4B"/>
    <w:rsid w:val="2FA2108E"/>
    <w:rsid w:val="2FB42046"/>
    <w:rsid w:val="2FB7ACFD"/>
    <w:rsid w:val="2FBC45C7"/>
    <w:rsid w:val="2FEBE5E9"/>
    <w:rsid w:val="2FF0DBCE"/>
    <w:rsid w:val="30372B12"/>
    <w:rsid w:val="30520B82"/>
    <w:rsid w:val="306D08B6"/>
    <w:rsid w:val="30E7A8A0"/>
    <w:rsid w:val="30EF49D0"/>
    <w:rsid w:val="30FDB5CD"/>
    <w:rsid w:val="3168EB05"/>
    <w:rsid w:val="31723E7D"/>
    <w:rsid w:val="31912DC2"/>
    <w:rsid w:val="319F36D3"/>
    <w:rsid w:val="31EEBC11"/>
    <w:rsid w:val="31F7E0F7"/>
    <w:rsid w:val="31FA97C9"/>
    <w:rsid w:val="32093DBE"/>
    <w:rsid w:val="3249CC93"/>
    <w:rsid w:val="3257E3B0"/>
    <w:rsid w:val="325CC5B3"/>
    <w:rsid w:val="32B52162"/>
    <w:rsid w:val="32F79E0E"/>
    <w:rsid w:val="331FD748"/>
    <w:rsid w:val="3337CFBA"/>
    <w:rsid w:val="333EBB1F"/>
    <w:rsid w:val="3348B404"/>
    <w:rsid w:val="337FFA33"/>
    <w:rsid w:val="33A5AAC3"/>
    <w:rsid w:val="33CBEDD0"/>
    <w:rsid w:val="33E64668"/>
    <w:rsid w:val="340843A1"/>
    <w:rsid w:val="344303F3"/>
    <w:rsid w:val="345E575F"/>
    <w:rsid w:val="348436D0"/>
    <w:rsid w:val="348E2985"/>
    <w:rsid w:val="34AFFC5F"/>
    <w:rsid w:val="3518D9FF"/>
    <w:rsid w:val="354379C9"/>
    <w:rsid w:val="356FDFD3"/>
    <w:rsid w:val="3571D811"/>
    <w:rsid w:val="35A13902"/>
    <w:rsid w:val="3657780A"/>
    <w:rsid w:val="36691EA1"/>
    <w:rsid w:val="36728D12"/>
    <w:rsid w:val="36AAF69A"/>
    <w:rsid w:val="36CB40E3"/>
    <w:rsid w:val="36E722CB"/>
    <w:rsid w:val="36F9A07C"/>
    <w:rsid w:val="37116718"/>
    <w:rsid w:val="3725EAA9"/>
    <w:rsid w:val="3763117D"/>
    <w:rsid w:val="376DF258"/>
    <w:rsid w:val="378254B3"/>
    <w:rsid w:val="379ED243"/>
    <w:rsid w:val="37AAACE0"/>
    <w:rsid w:val="37DC3E5E"/>
    <w:rsid w:val="38A9442E"/>
    <w:rsid w:val="38C612EA"/>
    <w:rsid w:val="38CAC08C"/>
    <w:rsid w:val="38CCDC18"/>
    <w:rsid w:val="396B77EC"/>
    <w:rsid w:val="3993314F"/>
    <w:rsid w:val="39AA2DD4"/>
    <w:rsid w:val="39D1E073"/>
    <w:rsid w:val="39E103C5"/>
    <w:rsid w:val="39E3C2FC"/>
    <w:rsid w:val="39EA83E7"/>
    <w:rsid w:val="39EBD804"/>
    <w:rsid w:val="39FC8907"/>
    <w:rsid w:val="3A2EB188"/>
    <w:rsid w:val="3A45C691"/>
    <w:rsid w:val="3A98D842"/>
    <w:rsid w:val="3AD1613F"/>
    <w:rsid w:val="3AEA57AD"/>
    <w:rsid w:val="3B17D28C"/>
    <w:rsid w:val="3B45FE35"/>
    <w:rsid w:val="3B49AF86"/>
    <w:rsid w:val="3B903A0C"/>
    <w:rsid w:val="3BA7F220"/>
    <w:rsid w:val="3BAE3912"/>
    <w:rsid w:val="3BBEE924"/>
    <w:rsid w:val="3BE7AE04"/>
    <w:rsid w:val="3C12A006"/>
    <w:rsid w:val="3C3B1499"/>
    <w:rsid w:val="3C3FF417"/>
    <w:rsid w:val="3C8CF283"/>
    <w:rsid w:val="3CBE8BA1"/>
    <w:rsid w:val="3CFA09FF"/>
    <w:rsid w:val="3D0D8164"/>
    <w:rsid w:val="3D383DA9"/>
    <w:rsid w:val="3D42E49D"/>
    <w:rsid w:val="3D4532CA"/>
    <w:rsid w:val="3DF3EB42"/>
    <w:rsid w:val="3E092631"/>
    <w:rsid w:val="3E3B0D95"/>
    <w:rsid w:val="3E802158"/>
    <w:rsid w:val="3EB03CC2"/>
    <w:rsid w:val="3EB0FFCA"/>
    <w:rsid w:val="3EBA3828"/>
    <w:rsid w:val="3EC2A668"/>
    <w:rsid w:val="3EE3AB44"/>
    <w:rsid w:val="3EF89EA5"/>
    <w:rsid w:val="3F22DFE1"/>
    <w:rsid w:val="3F75DC89"/>
    <w:rsid w:val="3F89FA74"/>
    <w:rsid w:val="3FC4F6A5"/>
    <w:rsid w:val="3FFAF682"/>
    <w:rsid w:val="4025F9C6"/>
    <w:rsid w:val="40274B49"/>
    <w:rsid w:val="4038007B"/>
    <w:rsid w:val="4053E9D4"/>
    <w:rsid w:val="40613DFE"/>
    <w:rsid w:val="40682F4C"/>
    <w:rsid w:val="406C2A75"/>
    <w:rsid w:val="4074A27F"/>
    <w:rsid w:val="40A72E47"/>
    <w:rsid w:val="40A86B5D"/>
    <w:rsid w:val="40AB171C"/>
    <w:rsid w:val="40B05CD3"/>
    <w:rsid w:val="40DA249F"/>
    <w:rsid w:val="40ED57B4"/>
    <w:rsid w:val="41586F6D"/>
    <w:rsid w:val="415D519C"/>
    <w:rsid w:val="41729C2F"/>
    <w:rsid w:val="41833CB4"/>
    <w:rsid w:val="418E7F67"/>
    <w:rsid w:val="41A51758"/>
    <w:rsid w:val="41AB6691"/>
    <w:rsid w:val="41C078EE"/>
    <w:rsid w:val="41FD0E5F"/>
    <w:rsid w:val="423F9D9F"/>
    <w:rsid w:val="425E9781"/>
    <w:rsid w:val="427106A1"/>
    <w:rsid w:val="4284E07F"/>
    <w:rsid w:val="429FCF44"/>
    <w:rsid w:val="42AC12F1"/>
    <w:rsid w:val="43055FE0"/>
    <w:rsid w:val="4337FEB1"/>
    <w:rsid w:val="434F5035"/>
    <w:rsid w:val="4360087B"/>
    <w:rsid w:val="4360B823"/>
    <w:rsid w:val="43D4FC56"/>
    <w:rsid w:val="43E00C1F"/>
    <w:rsid w:val="4408C591"/>
    <w:rsid w:val="4411C561"/>
    <w:rsid w:val="449FEA40"/>
    <w:rsid w:val="44B124EA"/>
    <w:rsid w:val="45016C0F"/>
    <w:rsid w:val="45027CD1"/>
    <w:rsid w:val="450E4CB5"/>
    <w:rsid w:val="451E7181"/>
    <w:rsid w:val="4538ED52"/>
    <w:rsid w:val="4562488E"/>
    <w:rsid w:val="4581235C"/>
    <w:rsid w:val="45A114B5"/>
    <w:rsid w:val="45A97612"/>
    <w:rsid w:val="45ADD620"/>
    <w:rsid w:val="45D747CD"/>
    <w:rsid w:val="45E325CF"/>
    <w:rsid w:val="45E67AB0"/>
    <w:rsid w:val="45FEAB97"/>
    <w:rsid w:val="46033B8E"/>
    <w:rsid w:val="46303C1A"/>
    <w:rsid w:val="4660E9BA"/>
    <w:rsid w:val="46701E65"/>
    <w:rsid w:val="4681A909"/>
    <w:rsid w:val="46851284"/>
    <w:rsid w:val="46A57A9F"/>
    <w:rsid w:val="46D2344A"/>
    <w:rsid w:val="46DEA377"/>
    <w:rsid w:val="470BD2CF"/>
    <w:rsid w:val="472C371F"/>
    <w:rsid w:val="474865C8"/>
    <w:rsid w:val="47569EE2"/>
    <w:rsid w:val="47588473"/>
    <w:rsid w:val="477C6615"/>
    <w:rsid w:val="4781EC5B"/>
    <w:rsid w:val="47DA765C"/>
    <w:rsid w:val="47DDC2EA"/>
    <w:rsid w:val="47FD9818"/>
    <w:rsid w:val="480BADBC"/>
    <w:rsid w:val="4812878C"/>
    <w:rsid w:val="48342946"/>
    <w:rsid w:val="48374256"/>
    <w:rsid w:val="4846B7C0"/>
    <w:rsid w:val="485FABAF"/>
    <w:rsid w:val="489CB04D"/>
    <w:rsid w:val="48BB6AC8"/>
    <w:rsid w:val="48F93DF9"/>
    <w:rsid w:val="4915A1B9"/>
    <w:rsid w:val="4920EE22"/>
    <w:rsid w:val="494E913B"/>
    <w:rsid w:val="4955C94D"/>
    <w:rsid w:val="4969EC7D"/>
    <w:rsid w:val="497231DF"/>
    <w:rsid w:val="4987F5A5"/>
    <w:rsid w:val="49C91E9D"/>
    <w:rsid w:val="49D84F60"/>
    <w:rsid w:val="4A0B796F"/>
    <w:rsid w:val="4A4C0FC1"/>
    <w:rsid w:val="4A63D7E1"/>
    <w:rsid w:val="4A82CD87"/>
    <w:rsid w:val="4A86082F"/>
    <w:rsid w:val="4A8EC46F"/>
    <w:rsid w:val="4AAEDC3D"/>
    <w:rsid w:val="4AE4F635"/>
    <w:rsid w:val="4B076511"/>
    <w:rsid w:val="4B13C2E9"/>
    <w:rsid w:val="4B431096"/>
    <w:rsid w:val="4B64EEFE"/>
    <w:rsid w:val="4B6EC681"/>
    <w:rsid w:val="4B76D09E"/>
    <w:rsid w:val="4C513863"/>
    <w:rsid w:val="4C857C89"/>
    <w:rsid w:val="4C930824"/>
    <w:rsid w:val="4C9B18F8"/>
    <w:rsid w:val="4CA93091"/>
    <w:rsid w:val="4CD1E563"/>
    <w:rsid w:val="4D045A85"/>
    <w:rsid w:val="4D825046"/>
    <w:rsid w:val="4DB777EE"/>
    <w:rsid w:val="4DC6718B"/>
    <w:rsid w:val="4DE580E0"/>
    <w:rsid w:val="4E5C62E7"/>
    <w:rsid w:val="4EBA2729"/>
    <w:rsid w:val="4ED77D6B"/>
    <w:rsid w:val="4EE1D5F1"/>
    <w:rsid w:val="4EEAA44C"/>
    <w:rsid w:val="4EEF0A47"/>
    <w:rsid w:val="4F150AF0"/>
    <w:rsid w:val="4F28525C"/>
    <w:rsid w:val="4F4E649E"/>
    <w:rsid w:val="4F7BC19B"/>
    <w:rsid w:val="4FDABF6D"/>
    <w:rsid w:val="500E664D"/>
    <w:rsid w:val="5050360E"/>
    <w:rsid w:val="509F4497"/>
    <w:rsid w:val="50A5D05C"/>
    <w:rsid w:val="50B3B834"/>
    <w:rsid w:val="50DA84A3"/>
    <w:rsid w:val="50DC7180"/>
    <w:rsid w:val="50DD0E7D"/>
    <w:rsid w:val="51330B4B"/>
    <w:rsid w:val="51422D29"/>
    <w:rsid w:val="5143D28A"/>
    <w:rsid w:val="518332A5"/>
    <w:rsid w:val="51A54918"/>
    <w:rsid w:val="51A885C6"/>
    <w:rsid w:val="51EBEC54"/>
    <w:rsid w:val="521FAB71"/>
    <w:rsid w:val="523DD805"/>
    <w:rsid w:val="5262E876"/>
    <w:rsid w:val="52712E7B"/>
    <w:rsid w:val="52747D2D"/>
    <w:rsid w:val="527841E1"/>
    <w:rsid w:val="5296EF1A"/>
    <w:rsid w:val="52D27F07"/>
    <w:rsid w:val="52D6D60B"/>
    <w:rsid w:val="53291D56"/>
    <w:rsid w:val="5395EA79"/>
    <w:rsid w:val="539AEE16"/>
    <w:rsid w:val="53ADBE6A"/>
    <w:rsid w:val="53D7AFA2"/>
    <w:rsid w:val="53F191CA"/>
    <w:rsid w:val="53FE1D6F"/>
    <w:rsid w:val="54285C5A"/>
    <w:rsid w:val="54451B24"/>
    <w:rsid w:val="544EA89B"/>
    <w:rsid w:val="54581F1A"/>
    <w:rsid w:val="5459E2CB"/>
    <w:rsid w:val="54967905"/>
    <w:rsid w:val="54A90A0A"/>
    <w:rsid w:val="54B24F64"/>
    <w:rsid w:val="54BDF41E"/>
    <w:rsid w:val="54CC410F"/>
    <w:rsid w:val="54D62C3F"/>
    <w:rsid w:val="54F2B185"/>
    <w:rsid w:val="552D5A24"/>
    <w:rsid w:val="554B1A39"/>
    <w:rsid w:val="555CC01E"/>
    <w:rsid w:val="55720FBA"/>
    <w:rsid w:val="559DEDCF"/>
    <w:rsid w:val="55B188FF"/>
    <w:rsid w:val="55EA78FC"/>
    <w:rsid w:val="55ED46E4"/>
    <w:rsid w:val="55F6AE41"/>
    <w:rsid w:val="562C5ECF"/>
    <w:rsid w:val="562EF936"/>
    <w:rsid w:val="56637558"/>
    <w:rsid w:val="56694C50"/>
    <w:rsid w:val="566CA749"/>
    <w:rsid w:val="5698B74A"/>
    <w:rsid w:val="57294CA7"/>
    <w:rsid w:val="577EB424"/>
    <w:rsid w:val="57A00109"/>
    <w:rsid w:val="57B4A8A0"/>
    <w:rsid w:val="57CAC997"/>
    <w:rsid w:val="57D01CB6"/>
    <w:rsid w:val="57D57DE8"/>
    <w:rsid w:val="580AD0DC"/>
    <w:rsid w:val="5826DA7A"/>
    <w:rsid w:val="582720A0"/>
    <w:rsid w:val="5843478D"/>
    <w:rsid w:val="58B89CF6"/>
    <w:rsid w:val="58CCF073"/>
    <w:rsid w:val="58E3FF8A"/>
    <w:rsid w:val="58E8F477"/>
    <w:rsid w:val="590D4051"/>
    <w:rsid w:val="591EA414"/>
    <w:rsid w:val="59233B59"/>
    <w:rsid w:val="5951EBCA"/>
    <w:rsid w:val="5985B9C0"/>
    <w:rsid w:val="59FA777F"/>
    <w:rsid w:val="5A29E570"/>
    <w:rsid w:val="5A2B2062"/>
    <w:rsid w:val="5A34BE61"/>
    <w:rsid w:val="5A4DB3FC"/>
    <w:rsid w:val="5A6B12DB"/>
    <w:rsid w:val="5A83B936"/>
    <w:rsid w:val="5ABBA26A"/>
    <w:rsid w:val="5B046AC7"/>
    <w:rsid w:val="5B07BD78"/>
    <w:rsid w:val="5B1D43BC"/>
    <w:rsid w:val="5B3547C1"/>
    <w:rsid w:val="5B7FAF0C"/>
    <w:rsid w:val="5B9C93B5"/>
    <w:rsid w:val="5BA64F21"/>
    <w:rsid w:val="5BD8AE1E"/>
    <w:rsid w:val="5BDA0AB3"/>
    <w:rsid w:val="5BF73350"/>
    <w:rsid w:val="5BFB46DB"/>
    <w:rsid w:val="5C3030F6"/>
    <w:rsid w:val="5C7BC1B8"/>
    <w:rsid w:val="5CA38DD9"/>
    <w:rsid w:val="5CAD4F3B"/>
    <w:rsid w:val="5CB0E137"/>
    <w:rsid w:val="5CF7FEA1"/>
    <w:rsid w:val="5CFCF247"/>
    <w:rsid w:val="5D5C1B3F"/>
    <w:rsid w:val="5D70ED7E"/>
    <w:rsid w:val="5DBB59F8"/>
    <w:rsid w:val="5E0AE743"/>
    <w:rsid w:val="5E4F1D52"/>
    <w:rsid w:val="5E710757"/>
    <w:rsid w:val="5E8A8AB6"/>
    <w:rsid w:val="5E8B222E"/>
    <w:rsid w:val="5F002E7C"/>
    <w:rsid w:val="5F02A0D9"/>
    <w:rsid w:val="5F62D8E9"/>
    <w:rsid w:val="5F742A7C"/>
    <w:rsid w:val="5F9B099E"/>
    <w:rsid w:val="5FA6202C"/>
    <w:rsid w:val="60066A87"/>
    <w:rsid w:val="60A085BB"/>
    <w:rsid w:val="60A649B2"/>
    <w:rsid w:val="61007F70"/>
    <w:rsid w:val="610EB88A"/>
    <w:rsid w:val="6113C41B"/>
    <w:rsid w:val="611B2D55"/>
    <w:rsid w:val="6156901A"/>
    <w:rsid w:val="61627329"/>
    <w:rsid w:val="61770D6B"/>
    <w:rsid w:val="617880EF"/>
    <w:rsid w:val="6178A102"/>
    <w:rsid w:val="618E0AB9"/>
    <w:rsid w:val="61909F9B"/>
    <w:rsid w:val="61A96351"/>
    <w:rsid w:val="61C7DE6C"/>
    <w:rsid w:val="61D47BA1"/>
    <w:rsid w:val="61D7ADE5"/>
    <w:rsid w:val="61FAAA9A"/>
    <w:rsid w:val="623B3DBA"/>
    <w:rsid w:val="6252804A"/>
    <w:rsid w:val="625D7F22"/>
    <w:rsid w:val="628C49ED"/>
    <w:rsid w:val="62A7244E"/>
    <w:rsid w:val="62B4ED0B"/>
    <w:rsid w:val="62C09D7D"/>
    <w:rsid w:val="62C40F69"/>
    <w:rsid w:val="62DC5616"/>
    <w:rsid w:val="62E47F84"/>
    <w:rsid w:val="62E986F4"/>
    <w:rsid w:val="62EF67D4"/>
    <w:rsid w:val="63137544"/>
    <w:rsid w:val="631A54C0"/>
    <w:rsid w:val="6383A4CE"/>
    <w:rsid w:val="639DFA9A"/>
    <w:rsid w:val="63AB84E6"/>
    <w:rsid w:val="63C69C93"/>
    <w:rsid w:val="63C745E2"/>
    <w:rsid w:val="642BA7A4"/>
    <w:rsid w:val="645025C9"/>
    <w:rsid w:val="64776640"/>
    <w:rsid w:val="64A196A3"/>
    <w:rsid w:val="64AB17C0"/>
    <w:rsid w:val="64C244E8"/>
    <w:rsid w:val="64DF44D0"/>
    <w:rsid w:val="64EEDBCF"/>
    <w:rsid w:val="64FB7887"/>
    <w:rsid w:val="650C085C"/>
    <w:rsid w:val="652CDEF6"/>
    <w:rsid w:val="652E1FCA"/>
    <w:rsid w:val="656719BE"/>
    <w:rsid w:val="657016C9"/>
    <w:rsid w:val="659A752B"/>
    <w:rsid w:val="65C4C2C7"/>
    <w:rsid w:val="660E2FEB"/>
    <w:rsid w:val="6634FBB7"/>
    <w:rsid w:val="66361175"/>
    <w:rsid w:val="663BEE21"/>
    <w:rsid w:val="66473881"/>
    <w:rsid w:val="669748E8"/>
    <w:rsid w:val="66AE08CA"/>
    <w:rsid w:val="66B7B83A"/>
    <w:rsid w:val="66C19366"/>
    <w:rsid w:val="66CEA700"/>
    <w:rsid w:val="670BE258"/>
    <w:rsid w:val="673AD77E"/>
    <w:rsid w:val="677FC1B1"/>
    <w:rsid w:val="679F2DEC"/>
    <w:rsid w:val="67A2EC92"/>
    <w:rsid w:val="67C38878"/>
    <w:rsid w:val="67CEB4F3"/>
    <w:rsid w:val="67FAA26C"/>
    <w:rsid w:val="680667B8"/>
    <w:rsid w:val="6846EF69"/>
    <w:rsid w:val="684C28F0"/>
    <w:rsid w:val="6868F957"/>
    <w:rsid w:val="68726D08"/>
    <w:rsid w:val="68C0DB16"/>
    <w:rsid w:val="68D7DCC1"/>
    <w:rsid w:val="68F27BA3"/>
    <w:rsid w:val="6930BDCA"/>
    <w:rsid w:val="6992F580"/>
    <w:rsid w:val="69B5A992"/>
    <w:rsid w:val="69D2F051"/>
    <w:rsid w:val="6A53C6A4"/>
    <w:rsid w:val="6A5BCBE5"/>
    <w:rsid w:val="6ACF214E"/>
    <w:rsid w:val="6ADFEA29"/>
    <w:rsid w:val="6AF9287F"/>
    <w:rsid w:val="6B0FDC08"/>
    <w:rsid w:val="6B537231"/>
    <w:rsid w:val="6B55379E"/>
    <w:rsid w:val="6B630A20"/>
    <w:rsid w:val="6B939094"/>
    <w:rsid w:val="6BE23E22"/>
    <w:rsid w:val="6BF87BD8"/>
    <w:rsid w:val="6C1CDB82"/>
    <w:rsid w:val="6C2C6C7A"/>
    <w:rsid w:val="6C6AF1AF"/>
    <w:rsid w:val="6C77CBD0"/>
    <w:rsid w:val="6C7D716F"/>
    <w:rsid w:val="6CCC2A5F"/>
    <w:rsid w:val="6CE68BBE"/>
    <w:rsid w:val="6D0A9113"/>
    <w:rsid w:val="6D1705C4"/>
    <w:rsid w:val="6D566E1D"/>
    <w:rsid w:val="6D5E288B"/>
    <w:rsid w:val="6D8F7D3A"/>
    <w:rsid w:val="6DB7BEE8"/>
    <w:rsid w:val="6E06C210"/>
    <w:rsid w:val="6E139C31"/>
    <w:rsid w:val="6E9396F6"/>
    <w:rsid w:val="6EA2AB4E"/>
    <w:rsid w:val="6EE20731"/>
    <w:rsid w:val="6EF6C241"/>
    <w:rsid w:val="6F14A884"/>
    <w:rsid w:val="6F5043D2"/>
    <w:rsid w:val="6F7E0FDA"/>
    <w:rsid w:val="6F8A6D9C"/>
    <w:rsid w:val="6F98EA16"/>
    <w:rsid w:val="6FB51231"/>
    <w:rsid w:val="6FBB84AF"/>
    <w:rsid w:val="7005929F"/>
    <w:rsid w:val="70228A95"/>
    <w:rsid w:val="70C1D938"/>
    <w:rsid w:val="70C23E65"/>
    <w:rsid w:val="70C89167"/>
    <w:rsid w:val="70F31A56"/>
    <w:rsid w:val="7134BA77"/>
    <w:rsid w:val="7153FF28"/>
    <w:rsid w:val="716D803A"/>
    <w:rsid w:val="7186E295"/>
    <w:rsid w:val="71AF9166"/>
    <w:rsid w:val="71E6F2FB"/>
    <w:rsid w:val="7213DA5C"/>
    <w:rsid w:val="7224C593"/>
    <w:rsid w:val="72517FA6"/>
    <w:rsid w:val="7251A03D"/>
    <w:rsid w:val="7267FE9C"/>
    <w:rsid w:val="727D6C9B"/>
    <w:rsid w:val="728AC2F3"/>
    <w:rsid w:val="729BF72A"/>
    <w:rsid w:val="72C45780"/>
    <w:rsid w:val="72CB7ABD"/>
    <w:rsid w:val="72D08AD8"/>
    <w:rsid w:val="7361D70C"/>
    <w:rsid w:val="737FFDA5"/>
    <w:rsid w:val="73884FD2"/>
    <w:rsid w:val="73E646E5"/>
    <w:rsid w:val="73EF2F8F"/>
    <w:rsid w:val="744F51B1"/>
    <w:rsid w:val="747A869B"/>
    <w:rsid w:val="749F25B1"/>
    <w:rsid w:val="74BEC19F"/>
    <w:rsid w:val="74CF8204"/>
    <w:rsid w:val="758635C1"/>
    <w:rsid w:val="7593385A"/>
    <w:rsid w:val="75E94453"/>
    <w:rsid w:val="75EA4106"/>
    <w:rsid w:val="75F6ADB4"/>
    <w:rsid w:val="7628911D"/>
    <w:rsid w:val="762A60C7"/>
    <w:rsid w:val="770F501A"/>
    <w:rsid w:val="7713A6E1"/>
    <w:rsid w:val="773CD9F4"/>
    <w:rsid w:val="7744F0DC"/>
    <w:rsid w:val="774BBC92"/>
    <w:rsid w:val="776C9189"/>
    <w:rsid w:val="77795594"/>
    <w:rsid w:val="77A647D0"/>
    <w:rsid w:val="77ACF577"/>
    <w:rsid w:val="77F8DC44"/>
    <w:rsid w:val="782D07A3"/>
    <w:rsid w:val="78AABF32"/>
    <w:rsid w:val="78C01D25"/>
    <w:rsid w:val="78DAC373"/>
    <w:rsid w:val="78F003D6"/>
    <w:rsid w:val="792D0D3F"/>
    <w:rsid w:val="796786F2"/>
    <w:rsid w:val="796AB9B0"/>
    <w:rsid w:val="7975325C"/>
    <w:rsid w:val="798AADC9"/>
    <w:rsid w:val="7999A51A"/>
    <w:rsid w:val="79B8994C"/>
    <w:rsid w:val="79D3D29D"/>
    <w:rsid w:val="79DD944B"/>
    <w:rsid w:val="79E95574"/>
    <w:rsid w:val="7A240F4D"/>
    <w:rsid w:val="7A2FDFFA"/>
    <w:rsid w:val="7A682406"/>
    <w:rsid w:val="7A7CD8D4"/>
    <w:rsid w:val="7A7E3857"/>
    <w:rsid w:val="7A9BAD4D"/>
    <w:rsid w:val="7ADFBC9D"/>
    <w:rsid w:val="7AED0101"/>
    <w:rsid w:val="7B154370"/>
    <w:rsid w:val="7B162F59"/>
    <w:rsid w:val="7B1C4CDF"/>
    <w:rsid w:val="7B9BF052"/>
    <w:rsid w:val="7BF00527"/>
    <w:rsid w:val="7C0CC3F1"/>
    <w:rsid w:val="7C1F9DF2"/>
    <w:rsid w:val="7C4FDAB7"/>
    <w:rsid w:val="7C68BF0A"/>
    <w:rsid w:val="7C69C476"/>
    <w:rsid w:val="7C6C5E34"/>
    <w:rsid w:val="7C7BC343"/>
    <w:rsid w:val="7CD1E7AD"/>
    <w:rsid w:val="7D0B735F"/>
    <w:rsid w:val="7D13155E"/>
    <w:rsid w:val="7D25461F"/>
    <w:rsid w:val="7D294F1F"/>
    <w:rsid w:val="7D2DF3D7"/>
    <w:rsid w:val="7D3BE400"/>
    <w:rsid w:val="7D9082B5"/>
    <w:rsid w:val="7D9793EA"/>
    <w:rsid w:val="7DA06B96"/>
    <w:rsid w:val="7DA6D659"/>
    <w:rsid w:val="7E1B3A56"/>
    <w:rsid w:val="7E24C97D"/>
    <w:rsid w:val="7E31C194"/>
    <w:rsid w:val="7E8E1B63"/>
    <w:rsid w:val="7E9BA717"/>
    <w:rsid w:val="7EA743C0"/>
    <w:rsid w:val="7EC6F752"/>
    <w:rsid w:val="7EE84DDA"/>
    <w:rsid w:val="7EEB6505"/>
    <w:rsid w:val="7F5C7609"/>
    <w:rsid w:val="7F9D9768"/>
    <w:rsid w:val="7FA0FA37"/>
    <w:rsid w:val="7FB52A34"/>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7CAB"/>
  <w15:chartTrackingRefBased/>
  <w15:docId w15:val="{6824A9BB-DC2C-4889-AE2D-CD2187DA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178"/>
    <w:pPr>
      <w:jc w:val="both"/>
    </w:pPr>
    <w:rPr>
      <w:rFonts w:ascii="Times New Roman" w:hAnsi="Times New Roman"/>
      <w:sz w:val="24"/>
    </w:rPr>
  </w:style>
  <w:style w:type="paragraph" w:styleId="Heading1">
    <w:name w:val="heading 1"/>
    <w:basedOn w:val="Normal"/>
    <w:next w:val="Normal"/>
    <w:link w:val="Heading1Char"/>
    <w:uiPriority w:val="9"/>
    <w:qFormat/>
    <w:rsid w:val="003A7157"/>
    <w:pPr>
      <w:keepNext/>
      <w:keepLines/>
      <w:numPr>
        <w:numId w:val="1"/>
      </w:numPr>
      <w:spacing w:before="240" w:after="120" w:line="240" w:lineRule="auto"/>
      <w:outlineLvl w:val="0"/>
    </w:pPr>
    <w:rPr>
      <w:rFonts w:eastAsiaTheme="majorEastAsia" w:cstheme="majorBidi"/>
      <w:b/>
      <w:sz w:val="32"/>
      <w:szCs w:val="36"/>
    </w:rPr>
  </w:style>
  <w:style w:type="paragraph" w:styleId="Heading2">
    <w:name w:val="heading 2"/>
    <w:basedOn w:val="Heading1"/>
    <w:next w:val="Normal"/>
    <w:link w:val="Heading2Char"/>
    <w:uiPriority w:val="9"/>
    <w:unhideWhenUsed/>
    <w:qFormat/>
    <w:rsid w:val="008D2852"/>
    <w:pPr>
      <w:numPr>
        <w:ilvl w:val="1"/>
      </w:numPr>
      <w:spacing w:before="0"/>
      <w:ind w:left="567" w:hanging="572"/>
      <w:contextualSpacing/>
      <w:outlineLvl w:val="1"/>
    </w:pPr>
  </w:style>
  <w:style w:type="paragraph" w:styleId="Heading3">
    <w:name w:val="heading 3"/>
    <w:basedOn w:val="Heading2"/>
    <w:next w:val="Normal"/>
    <w:link w:val="Heading3Char"/>
    <w:uiPriority w:val="9"/>
    <w:unhideWhenUsed/>
    <w:qFormat/>
    <w:rsid w:val="008D2852"/>
    <w:pPr>
      <w:numPr>
        <w:ilvl w:val="2"/>
      </w:numPr>
      <w:tabs>
        <w:tab w:val="left" w:pos="0"/>
      </w:tabs>
      <w:ind w:left="0" w:firstLine="0"/>
      <w:outlineLvl w:val="2"/>
    </w:pPr>
    <w:rPr>
      <w:sz w:val="24"/>
      <w:szCs w:val="28"/>
      <w:lang w:val="en-US" w:eastAsia="zh-CN"/>
    </w:rPr>
  </w:style>
  <w:style w:type="paragraph" w:styleId="Heading4">
    <w:name w:val="heading 4"/>
    <w:basedOn w:val="Normal"/>
    <w:next w:val="Normal"/>
    <w:link w:val="Heading4Char"/>
    <w:uiPriority w:val="9"/>
    <w:semiHidden/>
    <w:unhideWhenUsed/>
    <w:qFormat/>
    <w:rsid w:val="00575C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34E"/>
    <w:rPr>
      <w:color w:val="0563C1" w:themeColor="hyperlink"/>
      <w:u w:val="single"/>
    </w:rPr>
  </w:style>
  <w:style w:type="character" w:styleId="UnresolvedMention">
    <w:name w:val="Unresolved Mention"/>
    <w:basedOn w:val="DefaultParagraphFont"/>
    <w:uiPriority w:val="99"/>
    <w:semiHidden/>
    <w:unhideWhenUsed/>
    <w:rsid w:val="00FD034E"/>
    <w:rPr>
      <w:color w:val="605E5C"/>
      <w:shd w:val="clear" w:color="auto" w:fill="E1DFDD"/>
    </w:rPr>
  </w:style>
  <w:style w:type="character" w:customStyle="1" w:styleId="Heading1Char">
    <w:name w:val="Heading 1 Char"/>
    <w:basedOn w:val="DefaultParagraphFont"/>
    <w:link w:val="Heading1"/>
    <w:uiPriority w:val="9"/>
    <w:rsid w:val="003A7157"/>
    <w:rPr>
      <w:rFonts w:ascii="Times New Roman" w:eastAsiaTheme="majorEastAsia" w:hAnsi="Times New Roman" w:cstheme="majorBidi"/>
      <w:b/>
      <w:sz w:val="32"/>
      <w:szCs w:val="36"/>
    </w:rPr>
  </w:style>
  <w:style w:type="character" w:customStyle="1" w:styleId="Heading2Char">
    <w:name w:val="Heading 2 Char"/>
    <w:basedOn w:val="DefaultParagraphFont"/>
    <w:link w:val="Heading2"/>
    <w:uiPriority w:val="9"/>
    <w:rsid w:val="008D2852"/>
    <w:rPr>
      <w:rFonts w:ascii="Times New Roman" w:eastAsiaTheme="majorEastAsia" w:hAnsi="Times New Roman" w:cstheme="majorBidi"/>
      <w:b/>
      <w:sz w:val="32"/>
      <w:szCs w:val="36"/>
    </w:rPr>
  </w:style>
  <w:style w:type="paragraph" w:styleId="Title">
    <w:name w:val="Title"/>
    <w:basedOn w:val="Normal"/>
    <w:next w:val="Normal"/>
    <w:link w:val="TitleChar"/>
    <w:uiPriority w:val="10"/>
    <w:qFormat/>
    <w:rsid w:val="0030250B"/>
    <w:pPr>
      <w:jc w:val="center"/>
    </w:pPr>
    <w:rPr>
      <w:rFonts w:cs="Times New Roman"/>
      <w:b/>
      <w:bCs/>
      <w:sz w:val="40"/>
      <w:szCs w:val="40"/>
    </w:rPr>
  </w:style>
  <w:style w:type="character" w:customStyle="1" w:styleId="TitleChar">
    <w:name w:val="Title Char"/>
    <w:basedOn w:val="DefaultParagraphFont"/>
    <w:link w:val="Title"/>
    <w:uiPriority w:val="10"/>
    <w:rsid w:val="0030250B"/>
    <w:rPr>
      <w:rFonts w:ascii="Times New Roman" w:hAnsi="Times New Roman" w:cs="Times New Roman"/>
      <w:b/>
      <w:bCs/>
      <w:sz w:val="40"/>
      <w:szCs w:val="40"/>
    </w:rPr>
  </w:style>
  <w:style w:type="paragraph" w:styleId="TOCHeading">
    <w:name w:val="TOC Heading"/>
    <w:basedOn w:val="Heading1"/>
    <w:next w:val="Normal"/>
    <w:uiPriority w:val="39"/>
    <w:unhideWhenUsed/>
    <w:qFormat/>
    <w:rsid w:val="004B629A"/>
    <w:pPr>
      <w:numPr>
        <w:numId w:val="0"/>
      </w:numPr>
      <w:spacing w:after="0" w:line="259" w:lineRule="auto"/>
      <w:jc w:val="left"/>
      <w:outlineLvl w:val="9"/>
    </w:pPr>
    <w:rPr>
      <w:rFonts w:asciiTheme="majorHAnsi" w:hAnsiTheme="majorHAnsi"/>
      <w:b w:val="0"/>
      <w:color w:val="2F5496" w:themeColor="accent1" w:themeShade="BF"/>
      <w:szCs w:val="32"/>
      <w:lang w:val="en-US"/>
    </w:rPr>
  </w:style>
  <w:style w:type="paragraph" w:styleId="TOC1">
    <w:name w:val="toc 1"/>
    <w:basedOn w:val="Normal"/>
    <w:next w:val="Normal"/>
    <w:autoRedefine/>
    <w:uiPriority w:val="39"/>
    <w:unhideWhenUsed/>
    <w:rsid w:val="00DB6E9D"/>
    <w:pPr>
      <w:tabs>
        <w:tab w:val="left" w:pos="284"/>
        <w:tab w:val="right" w:leader="dot" w:pos="9016"/>
      </w:tabs>
      <w:spacing w:before="120" w:after="120"/>
      <w:jc w:val="left"/>
    </w:pPr>
    <w:rPr>
      <w:rFonts w:cs="Times New Roman"/>
      <w:b/>
      <w:bCs/>
      <w:caps/>
      <w:noProof/>
      <w:sz w:val="22"/>
    </w:rPr>
  </w:style>
  <w:style w:type="paragraph" w:styleId="TOC2">
    <w:name w:val="toc 2"/>
    <w:basedOn w:val="Normal"/>
    <w:next w:val="Normal"/>
    <w:autoRedefine/>
    <w:uiPriority w:val="39"/>
    <w:unhideWhenUsed/>
    <w:rsid w:val="008C21C3"/>
    <w:pPr>
      <w:tabs>
        <w:tab w:val="left" w:pos="567"/>
        <w:tab w:val="right" w:leader="dot" w:pos="9016"/>
      </w:tabs>
      <w:spacing w:after="0" w:line="360" w:lineRule="auto"/>
      <w:ind w:left="238"/>
      <w:jc w:val="left"/>
    </w:pPr>
    <w:rPr>
      <w:rFonts w:cstheme="minorHAnsi"/>
      <w:noProof/>
      <w:sz w:val="20"/>
      <w:szCs w:val="20"/>
      <w:lang w:val="en-US"/>
    </w:rPr>
  </w:style>
  <w:style w:type="paragraph" w:styleId="Caption">
    <w:name w:val="caption"/>
    <w:basedOn w:val="Normal"/>
    <w:next w:val="Normal"/>
    <w:uiPriority w:val="35"/>
    <w:unhideWhenUsed/>
    <w:qFormat/>
    <w:rsid w:val="004F66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4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DB7"/>
    <w:rPr>
      <w:rFonts w:ascii="Times New Roman" w:hAnsi="Times New Roman"/>
      <w:sz w:val="24"/>
    </w:rPr>
  </w:style>
  <w:style w:type="paragraph" w:styleId="Footer">
    <w:name w:val="footer"/>
    <w:basedOn w:val="Normal"/>
    <w:link w:val="FooterChar"/>
    <w:uiPriority w:val="99"/>
    <w:unhideWhenUsed/>
    <w:rsid w:val="00A24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DB7"/>
    <w:rPr>
      <w:rFonts w:ascii="Times New Roman" w:hAnsi="Times New Roman"/>
      <w:sz w:val="24"/>
    </w:rPr>
  </w:style>
  <w:style w:type="table" w:styleId="TableGrid">
    <w:name w:val="Table Grid"/>
    <w:basedOn w:val="TableNormal"/>
    <w:uiPriority w:val="39"/>
    <w:rsid w:val="00040CB9"/>
    <w:pPr>
      <w:spacing w:after="0" w:line="240" w:lineRule="auto"/>
    </w:pPr>
    <w:rPr>
      <w:rFonts w:eastAsiaTheme="minorEastAsia"/>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007E8"/>
    <w:pPr>
      <w:spacing w:after="0"/>
    </w:pPr>
  </w:style>
  <w:style w:type="paragraph" w:styleId="NoSpacing">
    <w:name w:val="No Spacing"/>
    <w:uiPriority w:val="1"/>
    <w:qFormat/>
    <w:rsid w:val="00045A42"/>
    <w:pPr>
      <w:spacing w:after="0" w:line="240" w:lineRule="auto"/>
      <w:jc w:val="both"/>
    </w:pPr>
    <w:rPr>
      <w:rFonts w:ascii="Times New Roman" w:hAnsi="Times New Roman"/>
      <w:sz w:val="24"/>
    </w:rPr>
  </w:style>
  <w:style w:type="paragraph" w:customStyle="1" w:styleId="paragraph">
    <w:name w:val="paragraph"/>
    <w:basedOn w:val="Normal"/>
    <w:rsid w:val="008837D6"/>
    <w:pPr>
      <w:spacing w:before="100" w:beforeAutospacing="1" w:after="100" w:afterAutospacing="1" w:line="240" w:lineRule="auto"/>
      <w:jc w:val="left"/>
    </w:pPr>
    <w:rPr>
      <w:rFonts w:eastAsia="Times New Roman" w:cs="Times New Roman"/>
      <w:szCs w:val="24"/>
      <w:lang w:eastAsia="en-MY"/>
    </w:rPr>
  </w:style>
  <w:style w:type="character" w:customStyle="1" w:styleId="normaltextrun">
    <w:name w:val="normaltextrun"/>
    <w:basedOn w:val="DefaultParagraphFont"/>
    <w:rsid w:val="008837D6"/>
  </w:style>
  <w:style w:type="character" w:customStyle="1" w:styleId="eop">
    <w:name w:val="eop"/>
    <w:basedOn w:val="DefaultParagraphFont"/>
    <w:rsid w:val="008837D6"/>
  </w:style>
  <w:style w:type="paragraph" w:styleId="ListParagraph">
    <w:name w:val="List Paragraph"/>
    <w:basedOn w:val="Normal"/>
    <w:uiPriority w:val="34"/>
    <w:qFormat/>
    <w:rsid w:val="000B37F3"/>
    <w:pPr>
      <w:spacing w:line="256" w:lineRule="auto"/>
      <w:ind w:left="720"/>
      <w:contextualSpacing/>
      <w:jc w:val="left"/>
    </w:pPr>
    <w:rPr>
      <w:rFonts w:eastAsiaTheme="minorEastAsia"/>
      <w:lang w:val="en-US" w:eastAsia="zh-CN"/>
    </w:rPr>
  </w:style>
  <w:style w:type="character" w:customStyle="1" w:styleId="Heading3Char">
    <w:name w:val="Heading 3 Char"/>
    <w:basedOn w:val="DefaultParagraphFont"/>
    <w:link w:val="Heading3"/>
    <w:uiPriority w:val="9"/>
    <w:rsid w:val="008D2852"/>
    <w:rPr>
      <w:rFonts w:ascii="Times New Roman" w:eastAsiaTheme="majorEastAsia" w:hAnsi="Times New Roman" w:cstheme="majorBidi"/>
      <w:b/>
      <w:sz w:val="24"/>
      <w:szCs w:val="28"/>
      <w:lang w:val="en-US" w:eastAsia="zh-CN"/>
    </w:rPr>
  </w:style>
  <w:style w:type="paragraph" w:styleId="TOC3">
    <w:name w:val="toc 3"/>
    <w:basedOn w:val="Normal"/>
    <w:next w:val="Normal"/>
    <w:autoRedefine/>
    <w:uiPriority w:val="39"/>
    <w:unhideWhenUsed/>
    <w:rsid w:val="008C21C3"/>
    <w:pPr>
      <w:tabs>
        <w:tab w:val="right" w:leader="dot" w:pos="9016"/>
      </w:tabs>
      <w:spacing w:after="0" w:line="360" w:lineRule="auto"/>
      <w:ind w:left="720" w:hanging="153"/>
      <w:jc w:val="left"/>
    </w:pPr>
    <w:rPr>
      <w:rFonts w:cstheme="minorHAnsi"/>
      <w:iCs/>
      <w:sz w:val="20"/>
      <w:szCs w:val="20"/>
    </w:rPr>
  </w:style>
  <w:style w:type="paragraph" w:styleId="TOC5">
    <w:name w:val="toc 5"/>
    <w:basedOn w:val="Normal"/>
    <w:next w:val="Normal"/>
    <w:autoRedefine/>
    <w:uiPriority w:val="39"/>
    <w:unhideWhenUsed/>
    <w:rsid w:val="003A7157"/>
    <w:pPr>
      <w:spacing w:after="0"/>
      <w:ind w:left="960"/>
      <w:jc w:val="left"/>
    </w:pPr>
    <w:rPr>
      <w:rFonts w:asciiTheme="minorHAnsi" w:hAnsiTheme="minorHAnsi" w:cstheme="minorHAnsi"/>
      <w:sz w:val="18"/>
      <w:szCs w:val="18"/>
    </w:rPr>
  </w:style>
  <w:style w:type="paragraph" w:styleId="TOC4">
    <w:name w:val="toc 4"/>
    <w:basedOn w:val="Normal"/>
    <w:next w:val="Normal"/>
    <w:autoRedefine/>
    <w:uiPriority w:val="39"/>
    <w:unhideWhenUsed/>
    <w:rsid w:val="001B01C1"/>
    <w:pPr>
      <w:spacing w:after="0"/>
      <w:ind w:left="7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3A7157"/>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A7157"/>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A7157"/>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A7157"/>
    <w:pPr>
      <w:spacing w:after="0"/>
      <w:ind w:left="1920"/>
      <w:jc w:val="left"/>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4E6949"/>
    <w:rPr>
      <w:color w:val="954F72" w:themeColor="followedHyperlink"/>
      <w:u w:val="single"/>
    </w:rPr>
  </w:style>
  <w:style w:type="character" w:styleId="PlaceholderText">
    <w:name w:val="Placeholder Text"/>
    <w:basedOn w:val="DefaultParagraphFont"/>
    <w:uiPriority w:val="99"/>
    <w:semiHidden/>
    <w:rsid w:val="009E31ED"/>
    <w:rPr>
      <w:color w:val="808080"/>
    </w:rPr>
  </w:style>
  <w:style w:type="character" w:customStyle="1" w:styleId="Heading4Char">
    <w:name w:val="Heading 4 Char"/>
    <w:basedOn w:val="DefaultParagraphFont"/>
    <w:link w:val="Heading4"/>
    <w:uiPriority w:val="9"/>
    <w:semiHidden/>
    <w:rsid w:val="00575CF4"/>
    <w:rPr>
      <w:rFonts w:asciiTheme="majorHAnsi" w:eastAsiaTheme="majorEastAsia" w:hAnsiTheme="majorHAnsi" w:cstheme="majorBidi"/>
      <w:i/>
      <w:iCs/>
      <w:color w:val="2F5496" w:themeColor="accent1" w:themeShade="BF"/>
      <w:sz w:val="24"/>
    </w:rPr>
  </w:style>
  <w:style w:type="table" w:styleId="TableGridLight">
    <w:name w:val="Grid Table Light"/>
    <w:basedOn w:val="TableNormal"/>
    <w:uiPriority w:val="40"/>
    <w:rsid w:val="00795B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D3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8636">
      <w:bodyDiv w:val="1"/>
      <w:marLeft w:val="0"/>
      <w:marRight w:val="0"/>
      <w:marTop w:val="0"/>
      <w:marBottom w:val="0"/>
      <w:divBdr>
        <w:top w:val="none" w:sz="0" w:space="0" w:color="auto"/>
        <w:left w:val="none" w:sz="0" w:space="0" w:color="auto"/>
        <w:bottom w:val="none" w:sz="0" w:space="0" w:color="auto"/>
        <w:right w:val="none" w:sz="0" w:space="0" w:color="auto"/>
      </w:divBdr>
    </w:div>
    <w:div w:id="137959454">
      <w:bodyDiv w:val="1"/>
      <w:marLeft w:val="0"/>
      <w:marRight w:val="0"/>
      <w:marTop w:val="0"/>
      <w:marBottom w:val="0"/>
      <w:divBdr>
        <w:top w:val="none" w:sz="0" w:space="0" w:color="auto"/>
        <w:left w:val="none" w:sz="0" w:space="0" w:color="auto"/>
        <w:bottom w:val="none" w:sz="0" w:space="0" w:color="auto"/>
        <w:right w:val="none" w:sz="0" w:space="0" w:color="auto"/>
      </w:divBdr>
    </w:div>
    <w:div w:id="178979303">
      <w:bodyDiv w:val="1"/>
      <w:marLeft w:val="0"/>
      <w:marRight w:val="0"/>
      <w:marTop w:val="0"/>
      <w:marBottom w:val="0"/>
      <w:divBdr>
        <w:top w:val="none" w:sz="0" w:space="0" w:color="auto"/>
        <w:left w:val="none" w:sz="0" w:space="0" w:color="auto"/>
        <w:bottom w:val="none" w:sz="0" w:space="0" w:color="auto"/>
        <w:right w:val="none" w:sz="0" w:space="0" w:color="auto"/>
      </w:divBdr>
    </w:div>
    <w:div w:id="237325518">
      <w:bodyDiv w:val="1"/>
      <w:marLeft w:val="0"/>
      <w:marRight w:val="0"/>
      <w:marTop w:val="0"/>
      <w:marBottom w:val="0"/>
      <w:divBdr>
        <w:top w:val="none" w:sz="0" w:space="0" w:color="auto"/>
        <w:left w:val="none" w:sz="0" w:space="0" w:color="auto"/>
        <w:bottom w:val="none" w:sz="0" w:space="0" w:color="auto"/>
        <w:right w:val="none" w:sz="0" w:space="0" w:color="auto"/>
      </w:divBdr>
    </w:div>
    <w:div w:id="285695328">
      <w:bodyDiv w:val="1"/>
      <w:marLeft w:val="0"/>
      <w:marRight w:val="0"/>
      <w:marTop w:val="0"/>
      <w:marBottom w:val="0"/>
      <w:divBdr>
        <w:top w:val="none" w:sz="0" w:space="0" w:color="auto"/>
        <w:left w:val="none" w:sz="0" w:space="0" w:color="auto"/>
        <w:bottom w:val="none" w:sz="0" w:space="0" w:color="auto"/>
        <w:right w:val="none" w:sz="0" w:space="0" w:color="auto"/>
      </w:divBdr>
    </w:div>
    <w:div w:id="369765126">
      <w:bodyDiv w:val="1"/>
      <w:marLeft w:val="0"/>
      <w:marRight w:val="0"/>
      <w:marTop w:val="0"/>
      <w:marBottom w:val="0"/>
      <w:divBdr>
        <w:top w:val="none" w:sz="0" w:space="0" w:color="auto"/>
        <w:left w:val="none" w:sz="0" w:space="0" w:color="auto"/>
        <w:bottom w:val="none" w:sz="0" w:space="0" w:color="auto"/>
        <w:right w:val="none" w:sz="0" w:space="0" w:color="auto"/>
      </w:divBdr>
      <w:divsChild>
        <w:div w:id="56709253">
          <w:marLeft w:val="0"/>
          <w:marRight w:val="0"/>
          <w:marTop w:val="0"/>
          <w:marBottom w:val="0"/>
          <w:divBdr>
            <w:top w:val="none" w:sz="0" w:space="0" w:color="auto"/>
            <w:left w:val="none" w:sz="0" w:space="0" w:color="auto"/>
            <w:bottom w:val="none" w:sz="0" w:space="0" w:color="auto"/>
            <w:right w:val="none" w:sz="0" w:space="0" w:color="auto"/>
          </w:divBdr>
        </w:div>
      </w:divsChild>
    </w:div>
    <w:div w:id="421728376">
      <w:bodyDiv w:val="1"/>
      <w:marLeft w:val="0"/>
      <w:marRight w:val="0"/>
      <w:marTop w:val="0"/>
      <w:marBottom w:val="0"/>
      <w:divBdr>
        <w:top w:val="none" w:sz="0" w:space="0" w:color="auto"/>
        <w:left w:val="none" w:sz="0" w:space="0" w:color="auto"/>
        <w:bottom w:val="none" w:sz="0" w:space="0" w:color="auto"/>
        <w:right w:val="none" w:sz="0" w:space="0" w:color="auto"/>
      </w:divBdr>
    </w:div>
    <w:div w:id="451826537">
      <w:bodyDiv w:val="1"/>
      <w:marLeft w:val="0"/>
      <w:marRight w:val="0"/>
      <w:marTop w:val="0"/>
      <w:marBottom w:val="0"/>
      <w:divBdr>
        <w:top w:val="none" w:sz="0" w:space="0" w:color="auto"/>
        <w:left w:val="none" w:sz="0" w:space="0" w:color="auto"/>
        <w:bottom w:val="none" w:sz="0" w:space="0" w:color="auto"/>
        <w:right w:val="none" w:sz="0" w:space="0" w:color="auto"/>
      </w:divBdr>
    </w:div>
    <w:div w:id="484586077">
      <w:bodyDiv w:val="1"/>
      <w:marLeft w:val="0"/>
      <w:marRight w:val="0"/>
      <w:marTop w:val="0"/>
      <w:marBottom w:val="0"/>
      <w:divBdr>
        <w:top w:val="none" w:sz="0" w:space="0" w:color="auto"/>
        <w:left w:val="none" w:sz="0" w:space="0" w:color="auto"/>
        <w:bottom w:val="none" w:sz="0" w:space="0" w:color="auto"/>
        <w:right w:val="none" w:sz="0" w:space="0" w:color="auto"/>
      </w:divBdr>
      <w:divsChild>
        <w:div w:id="1708527167">
          <w:marLeft w:val="0"/>
          <w:marRight w:val="0"/>
          <w:marTop w:val="0"/>
          <w:marBottom w:val="0"/>
          <w:divBdr>
            <w:top w:val="none" w:sz="0" w:space="0" w:color="auto"/>
            <w:left w:val="none" w:sz="0" w:space="0" w:color="auto"/>
            <w:bottom w:val="none" w:sz="0" w:space="0" w:color="auto"/>
            <w:right w:val="none" w:sz="0" w:space="0" w:color="auto"/>
          </w:divBdr>
        </w:div>
      </w:divsChild>
    </w:div>
    <w:div w:id="506023290">
      <w:bodyDiv w:val="1"/>
      <w:marLeft w:val="0"/>
      <w:marRight w:val="0"/>
      <w:marTop w:val="0"/>
      <w:marBottom w:val="0"/>
      <w:divBdr>
        <w:top w:val="none" w:sz="0" w:space="0" w:color="auto"/>
        <w:left w:val="none" w:sz="0" w:space="0" w:color="auto"/>
        <w:bottom w:val="none" w:sz="0" w:space="0" w:color="auto"/>
        <w:right w:val="none" w:sz="0" w:space="0" w:color="auto"/>
      </w:divBdr>
    </w:div>
    <w:div w:id="519054276">
      <w:bodyDiv w:val="1"/>
      <w:marLeft w:val="0"/>
      <w:marRight w:val="0"/>
      <w:marTop w:val="0"/>
      <w:marBottom w:val="0"/>
      <w:divBdr>
        <w:top w:val="none" w:sz="0" w:space="0" w:color="auto"/>
        <w:left w:val="none" w:sz="0" w:space="0" w:color="auto"/>
        <w:bottom w:val="none" w:sz="0" w:space="0" w:color="auto"/>
        <w:right w:val="none" w:sz="0" w:space="0" w:color="auto"/>
      </w:divBdr>
    </w:div>
    <w:div w:id="529728918">
      <w:bodyDiv w:val="1"/>
      <w:marLeft w:val="0"/>
      <w:marRight w:val="0"/>
      <w:marTop w:val="0"/>
      <w:marBottom w:val="0"/>
      <w:divBdr>
        <w:top w:val="none" w:sz="0" w:space="0" w:color="auto"/>
        <w:left w:val="none" w:sz="0" w:space="0" w:color="auto"/>
        <w:bottom w:val="none" w:sz="0" w:space="0" w:color="auto"/>
        <w:right w:val="none" w:sz="0" w:space="0" w:color="auto"/>
      </w:divBdr>
      <w:divsChild>
        <w:div w:id="1384866760">
          <w:marLeft w:val="0"/>
          <w:marRight w:val="0"/>
          <w:marTop w:val="0"/>
          <w:marBottom w:val="0"/>
          <w:divBdr>
            <w:top w:val="none" w:sz="0" w:space="0" w:color="auto"/>
            <w:left w:val="none" w:sz="0" w:space="0" w:color="auto"/>
            <w:bottom w:val="none" w:sz="0" w:space="0" w:color="auto"/>
            <w:right w:val="none" w:sz="0" w:space="0" w:color="auto"/>
          </w:divBdr>
        </w:div>
      </w:divsChild>
    </w:div>
    <w:div w:id="572862212">
      <w:bodyDiv w:val="1"/>
      <w:marLeft w:val="0"/>
      <w:marRight w:val="0"/>
      <w:marTop w:val="0"/>
      <w:marBottom w:val="0"/>
      <w:divBdr>
        <w:top w:val="none" w:sz="0" w:space="0" w:color="auto"/>
        <w:left w:val="none" w:sz="0" w:space="0" w:color="auto"/>
        <w:bottom w:val="none" w:sz="0" w:space="0" w:color="auto"/>
        <w:right w:val="none" w:sz="0" w:space="0" w:color="auto"/>
      </w:divBdr>
      <w:divsChild>
        <w:div w:id="1234774477">
          <w:marLeft w:val="0"/>
          <w:marRight w:val="0"/>
          <w:marTop w:val="0"/>
          <w:marBottom w:val="0"/>
          <w:divBdr>
            <w:top w:val="none" w:sz="0" w:space="0" w:color="auto"/>
            <w:left w:val="none" w:sz="0" w:space="0" w:color="auto"/>
            <w:bottom w:val="none" w:sz="0" w:space="0" w:color="auto"/>
            <w:right w:val="none" w:sz="0" w:space="0" w:color="auto"/>
          </w:divBdr>
        </w:div>
      </w:divsChild>
    </w:div>
    <w:div w:id="593561393">
      <w:bodyDiv w:val="1"/>
      <w:marLeft w:val="0"/>
      <w:marRight w:val="0"/>
      <w:marTop w:val="0"/>
      <w:marBottom w:val="0"/>
      <w:divBdr>
        <w:top w:val="none" w:sz="0" w:space="0" w:color="auto"/>
        <w:left w:val="none" w:sz="0" w:space="0" w:color="auto"/>
        <w:bottom w:val="none" w:sz="0" w:space="0" w:color="auto"/>
        <w:right w:val="none" w:sz="0" w:space="0" w:color="auto"/>
      </w:divBdr>
    </w:div>
    <w:div w:id="637808942">
      <w:bodyDiv w:val="1"/>
      <w:marLeft w:val="0"/>
      <w:marRight w:val="0"/>
      <w:marTop w:val="0"/>
      <w:marBottom w:val="0"/>
      <w:divBdr>
        <w:top w:val="none" w:sz="0" w:space="0" w:color="auto"/>
        <w:left w:val="none" w:sz="0" w:space="0" w:color="auto"/>
        <w:bottom w:val="none" w:sz="0" w:space="0" w:color="auto"/>
        <w:right w:val="none" w:sz="0" w:space="0" w:color="auto"/>
      </w:divBdr>
    </w:div>
    <w:div w:id="675694255">
      <w:bodyDiv w:val="1"/>
      <w:marLeft w:val="0"/>
      <w:marRight w:val="0"/>
      <w:marTop w:val="0"/>
      <w:marBottom w:val="0"/>
      <w:divBdr>
        <w:top w:val="none" w:sz="0" w:space="0" w:color="auto"/>
        <w:left w:val="none" w:sz="0" w:space="0" w:color="auto"/>
        <w:bottom w:val="none" w:sz="0" w:space="0" w:color="auto"/>
        <w:right w:val="none" w:sz="0" w:space="0" w:color="auto"/>
      </w:divBdr>
    </w:div>
    <w:div w:id="716202571">
      <w:bodyDiv w:val="1"/>
      <w:marLeft w:val="0"/>
      <w:marRight w:val="0"/>
      <w:marTop w:val="0"/>
      <w:marBottom w:val="0"/>
      <w:divBdr>
        <w:top w:val="none" w:sz="0" w:space="0" w:color="auto"/>
        <w:left w:val="none" w:sz="0" w:space="0" w:color="auto"/>
        <w:bottom w:val="none" w:sz="0" w:space="0" w:color="auto"/>
        <w:right w:val="none" w:sz="0" w:space="0" w:color="auto"/>
      </w:divBdr>
    </w:div>
    <w:div w:id="718088024">
      <w:bodyDiv w:val="1"/>
      <w:marLeft w:val="0"/>
      <w:marRight w:val="0"/>
      <w:marTop w:val="0"/>
      <w:marBottom w:val="0"/>
      <w:divBdr>
        <w:top w:val="none" w:sz="0" w:space="0" w:color="auto"/>
        <w:left w:val="none" w:sz="0" w:space="0" w:color="auto"/>
        <w:bottom w:val="none" w:sz="0" w:space="0" w:color="auto"/>
        <w:right w:val="none" w:sz="0" w:space="0" w:color="auto"/>
      </w:divBdr>
    </w:div>
    <w:div w:id="742874982">
      <w:bodyDiv w:val="1"/>
      <w:marLeft w:val="0"/>
      <w:marRight w:val="0"/>
      <w:marTop w:val="0"/>
      <w:marBottom w:val="0"/>
      <w:divBdr>
        <w:top w:val="none" w:sz="0" w:space="0" w:color="auto"/>
        <w:left w:val="none" w:sz="0" w:space="0" w:color="auto"/>
        <w:bottom w:val="none" w:sz="0" w:space="0" w:color="auto"/>
        <w:right w:val="none" w:sz="0" w:space="0" w:color="auto"/>
      </w:divBdr>
    </w:div>
    <w:div w:id="757404895">
      <w:bodyDiv w:val="1"/>
      <w:marLeft w:val="0"/>
      <w:marRight w:val="0"/>
      <w:marTop w:val="0"/>
      <w:marBottom w:val="0"/>
      <w:divBdr>
        <w:top w:val="none" w:sz="0" w:space="0" w:color="auto"/>
        <w:left w:val="none" w:sz="0" w:space="0" w:color="auto"/>
        <w:bottom w:val="none" w:sz="0" w:space="0" w:color="auto"/>
        <w:right w:val="none" w:sz="0" w:space="0" w:color="auto"/>
      </w:divBdr>
    </w:div>
    <w:div w:id="784344556">
      <w:bodyDiv w:val="1"/>
      <w:marLeft w:val="0"/>
      <w:marRight w:val="0"/>
      <w:marTop w:val="0"/>
      <w:marBottom w:val="0"/>
      <w:divBdr>
        <w:top w:val="none" w:sz="0" w:space="0" w:color="auto"/>
        <w:left w:val="none" w:sz="0" w:space="0" w:color="auto"/>
        <w:bottom w:val="none" w:sz="0" w:space="0" w:color="auto"/>
        <w:right w:val="none" w:sz="0" w:space="0" w:color="auto"/>
      </w:divBdr>
    </w:div>
    <w:div w:id="814489515">
      <w:bodyDiv w:val="1"/>
      <w:marLeft w:val="0"/>
      <w:marRight w:val="0"/>
      <w:marTop w:val="0"/>
      <w:marBottom w:val="0"/>
      <w:divBdr>
        <w:top w:val="none" w:sz="0" w:space="0" w:color="auto"/>
        <w:left w:val="none" w:sz="0" w:space="0" w:color="auto"/>
        <w:bottom w:val="none" w:sz="0" w:space="0" w:color="auto"/>
        <w:right w:val="none" w:sz="0" w:space="0" w:color="auto"/>
      </w:divBdr>
    </w:div>
    <w:div w:id="832261355">
      <w:bodyDiv w:val="1"/>
      <w:marLeft w:val="0"/>
      <w:marRight w:val="0"/>
      <w:marTop w:val="0"/>
      <w:marBottom w:val="0"/>
      <w:divBdr>
        <w:top w:val="none" w:sz="0" w:space="0" w:color="auto"/>
        <w:left w:val="none" w:sz="0" w:space="0" w:color="auto"/>
        <w:bottom w:val="none" w:sz="0" w:space="0" w:color="auto"/>
        <w:right w:val="none" w:sz="0" w:space="0" w:color="auto"/>
      </w:divBdr>
    </w:div>
    <w:div w:id="851991433">
      <w:bodyDiv w:val="1"/>
      <w:marLeft w:val="0"/>
      <w:marRight w:val="0"/>
      <w:marTop w:val="0"/>
      <w:marBottom w:val="0"/>
      <w:divBdr>
        <w:top w:val="none" w:sz="0" w:space="0" w:color="auto"/>
        <w:left w:val="none" w:sz="0" w:space="0" w:color="auto"/>
        <w:bottom w:val="none" w:sz="0" w:space="0" w:color="auto"/>
        <w:right w:val="none" w:sz="0" w:space="0" w:color="auto"/>
      </w:divBdr>
    </w:div>
    <w:div w:id="933516193">
      <w:bodyDiv w:val="1"/>
      <w:marLeft w:val="0"/>
      <w:marRight w:val="0"/>
      <w:marTop w:val="0"/>
      <w:marBottom w:val="0"/>
      <w:divBdr>
        <w:top w:val="none" w:sz="0" w:space="0" w:color="auto"/>
        <w:left w:val="none" w:sz="0" w:space="0" w:color="auto"/>
        <w:bottom w:val="none" w:sz="0" w:space="0" w:color="auto"/>
        <w:right w:val="none" w:sz="0" w:space="0" w:color="auto"/>
      </w:divBdr>
    </w:div>
    <w:div w:id="941498169">
      <w:bodyDiv w:val="1"/>
      <w:marLeft w:val="0"/>
      <w:marRight w:val="0"/>
      <w:marTop w:val="0"/>
      <w:marBottom w:val="0"/>
      <w:divBdr>
        <w:top w:val="none" w:sz="0" w:space="0" w:color="auto"/>
        <w:left w:val="none" w:sz="0" w:space="0" w:color="auto"/>
        <w:bottom w:val="none" w:sz="0" w:space="0" w:color="auto"/>
        <w:right w:val="none" w:sz="0" w:space="0" w:color="auto"/>
      </w:divBdr>
    </w:div>
    <w:div w:id="951395426">
      <w:bodyDiv w:val="1"/>
      <w:marLeft w:val="0"/>
      <w:marRight w:val="0"/>
      <w:marTop w:val="0"/>
      <w:marBottom w:val="0"/>
      <w:divBdr>
        <w:top w:val="none" w:sz="0" w:space="0" w:color="auto"/>
        <w:left w:val="none" w:sz="0" w:space="0" w:color="auto"/>
        <w:bottom w:val="none" w:sz="0" w:space="0" w:color="auto"/>
        <w:right w:val="none" w:sz="0" w:space="0" w:color="auto"/>
      </w:divBdr>
      <w:divsChild>
        <w:div w:id="46299042">
          <w:marLeft w:val="0"/>
          <w:marRight w:val="0"/>
          <w:marTop w:val="0"/>
          <w:marBottom w:val="0"/>
          <w:divBdr>
            <w:top w:val="none" w:sz="0" w:space="0" w:color="auto"/>
            <w:left w:val="none" w:sz="0" w:space="0" w:color="auto"/>
            <w:bottom w:val="none" w:sz="0" w:space="0" w:color="auto"/>
            <w:right w:val="none" w:sz="0" w:space="0" w:color="auto"/>
          </w:divBdr>
        </w:div>
      </w:divsChild>
    </w:div>
    <w:div w:id="1016813608">
      <w:bodyDiv w:val="1"/>
      <w:marLeft w:val="0"/>
      <w:marRight w:val="0"/>
      <w:marTop w:val="0"/>
      <w:marBottom w:val="0"/>
      <w:divBdr>
        <w:top w:val="none" w:sz="0" w:space="0" w:color="auto"/>
        <w:left w:val="none" w:sz="0" w:space="0" w:color="auto"/>
        <w:bottom w:val="none" w:sz="0" w:space="0" w:color="auto"/>
        <w:right w:val="none" w:sz="0" w:space="0" w:color="auto"/>
      </w:divBdr>
    </w:div>
    <w:div w:id="1033962799">
      <w:bodyDiv w:val="1"/>
      <w:marLeft w:val="0"/>
      <w:marRight w:val="0"/>
      <w:marTop w:val="0"/>
      <w:marBottom w:val="0"/>
      <w:divBdr>
        <w:top w:val="none" w:sz="0" w:space="0" w:color="auto"/>
        <w:left w:val="none" w:sz="0" w:space="0" w:color="auto"/>
        <w:bottom w:val="none" w:sz="0" w:space="0" w:color="auto"/>
        <w:right w:val="none" w:sz="0" w:space="0" w:color="auto"/>
      </w:divBdr>
      <w:divsChild>
        <w:div w:id="1107237147">
          <w:marLeft w:val="0"/>
          <w:marRight w:val="0"/>
          <w:marTop w:val="0"/>
          <w:marBottom w:val="0"/>
          <w:divBdr>
            <w:top w:val="none" w:sz="0" w:space="0" w:color="auto"/>
            <w:left w:val="none" w:sz="0" w:space="0" w:color="auto"/>
            <w:bottom w:val="none" w:sz="0" w:space="0" w:color="auto"/>
            <w:right w:val="none" w:sz="0" w:space="0" w:color="auto"/>
          </w:divBdr>
        </w:div>
      </w:divsChild>
    </w:div>
    <w:div w:id="1062296210">
      <w:bodyDiv w:val="1"/>
      <w:marLeft w:val="0"/>
      <w:marRight w:val="0"/>
      <w:marTop w:val="0"/>
      <w:marBottom w:val="0"/>
      <w:divBdr>
        <w:top w:val="none" w:sz="0" w:space="0" w:color="auto"/>
        <w:left w:val="none" w:sz="0" w:space="0" w:color="auto"/>
        <w:bottom w:val="none" w:sz="0" w:space="0" w:color="auto"/>
        <w:right w:val="none" w:sz="0" w:space="0" w:color="auto"/>
      </w:divBdr>
    </w:div>
    <w:div w:id="1187447301">
      <w:bodyDiv w:val="1"/>
      <w:marLeft w:val="0"/>
      <w:marRight w:val="0"/>
      <w:marTop w:val="0"/>
      <w:marBottom w:val="0"/>
      <w:divBdr>
        <w:top w:val="none" w:sz="0" w:space="0" w:color="auto"/>
        <w:left w:val="none" w:sz="0" w:space="0" w:color="auto"/>
        <w:bottom w:val="none" w:sz="0" w:space="0" w:color="auto"/>
        <w:right w:val="none" w:sz="0" w:space="0" w:color="auto"/>
      </w:divBdr>
    </w:div>
    <w:div w:id="1259170193">
      <w:bodyDiv w:val="1"/>
      <w:marLeft w:val="0"/>
      <w:marRight w:val="0"/>
      <w:marTop w:val="0"/>
      <w:marBottom w:val="0"/>
      <w:divBdr>
        <w:top w:val="none" w:sz="0" w:space="0" w:color="auto"/>
        <w:left w:val="none" w:sz="0" w:space="0" w:color="auto"/>
        <w:bottom w:val="none" w:sz="0" w:space="0" w:color="auto"/>
        <w:right w:val="none" w:sz="0" w:space="0" w:color="auto"/>
      </w:divBdr>
    </w:div>
    <w:div w:id="1262180065">
      <w:bodyDiv w:val="1"/>
      <w:marLeft w:val="0"/>
      <w:marRight w:val="0"/>
      <w:marTop w:val="0"/>
      <w:marBottom w:val="0"/>
      <w:divBdr>
        <w:top w:val="none" w:sz="0" w:space="0" w:color="auto"/>
        <w:left w:val="none" w:sz="0" w:space="0" w:color="auto"/>
        <w:bottom w:val="none" w:sz="0" w:space="0" w:color="auto"/>
        <w:right w:val="none" w:sz="0" w:space="0" w:color="auto"/>
      </w:divBdr>
    </w:div>
    <w:div w:id="1269579329">
      <w:bodyDiv w:val="1"/>
      <w:marLeft w:val="0"/>
      <w:marRight w:val="0"/>
      <w:marTop w:val="0"/>
      <w:marBottom w:val="0"/>
      <w:divBdr>
        <w:top w:val="none" w:sz="0" w:space="0" w:color="auto"/>
        <w:left w:val="none" w:sz="0" w:space="0" w:color="auto"/>
        <w:bottom w:val="none" w:sz="0" w:space="0" w:color="auto"/>
        <w:right w:val="none" w:sz="0" w:space="0" w:color="auto"/>
      </w:divBdr>
    </w:div>
    <w:div w:id="1287810413">
      <w:bodyDiv w:val="1"/>
      <w:marLeft w:val="0"/>
      <w:marRight w:val="0"/>
      <w:marTop w:val="0"/>
      <w:marBottom w:val="0"/>
      <w:divBdr>
        <w:top w:val="none" w:sz="0" w:space="0" w:color="auto"/>
        <w:left w:val="none" w:sz="0" w:space="0" w:color="auto"/>
        <w:bottom w:val="none" w:sz="0" w:space="0" w:color="auto"/>
        <w:right w:val="none" w:sz="0" w:space="0" w:color="auto"/>
      </w:divBdr>
    </w:div>
    <w:div w:id="1303773729">
      <w:bodyDiv w:val="1"/>
      <w:marLeft w:val="0"/>
      <w:marRight w:val="0"/>
      <w:marTop w:val="0"/>
      <w:marBottom w:val="0"/>
      <w:divBdr>
        <w:top w:val="none" w:sz="0" w:space="0" w:color="auto"/>
        <w:left w:val="none" w:sz="0" w:space="0" w:color="auto"/>
        <w:bottom w:val="none" w:sz="0" w:space="0" w:color="auto"/>
        <w:right w:val="none" w:sz="0" w:space="0" w:color="auto"/>
      </w:divBdr>
    </w:div>
    <w:div w:id="1332639958">
      <w:bodyDiv w:val="1"/>
      <w:marLeft w:val="0"/>
      <w:marRight w:val="0"/>
      <w:marTop w:val="0"/>
      <w:marBottom w:val="0"/>
      <w:divBdr>
        <w:top w:val="none" w:sz="0" w:space="0" w:color="auto"/>
        <w:left w:val="none" w:sz="0" w:space="0" w:color="auto"/>
        <w:bottom w:val="none" w:sz="0" w:space="0" w:color="auto"/>
        <w:right w:val="none" w:sz="0" w:space="0" w:color="auto"/>
      </w:divBdr>
    </w:div>
    <w:div w:id="1366977459">
      <w:bodyDiv w:val="1"/>
      <w:marLeft w:val="0"/>
      <w:marRight w:val="0"/>
      <w:marTop w:val="0"/>
      <w:marBottom w:val="0"/>
      <w:divBdr>
        <w:top w:val="none" w:sz="0" w:space="0" w:color="auto"/>
        <w:left w:val="none" w:sz="0" w:space="0" w:color="auto"/>
        <w:bottom w:val="none" w:sz="0" w:space="0" w:color="auto"/>
        <w:right w:val="none" w:sz="0" w:space="0" w:color="auto"/>
      </w:divBdr>
      <w:divsChild>
        <w:div w:id="1735813287">
          <w:marLeft w:val="0"/>
          <w:marRight w:val="0"/>
          <w:marTop w:val="0"/>
          <w:marBottom w:val="0"/>
          <w:divBdr>
            <w:top w:val="none" w:sz="0" w:space="0" w:color="auto"/>
            <w:left w:val="none" w:sz="0" w:space="0" w:color="auto"/>
            <w:bottom w:val="none" w:sz="0" w:space="0" w:color="auto"/>
            <w:right w:val="none" w:sz="0" w:space="0" w:color="auto"/>
          </w:divBdr>
        </w:div>
        <w:div w:id="2052530964">
          <w:marLeft w:val="0"/>
          <w:marRight w:val="0"/>
          <w:marTop w:val="0"/>
          <w:marBottom w:val="0"/>
          <w:divBdr>
            <w:top w:val="none" w:sz="0" w:space="0" w:color="auto"/>
            <w:left w:val="none" w:sz="0" w:space="0" w:color="auto"/>
            <w:bottom w:val="none" w:sz="0" w:space="0" w:color="auto"/>
            <w:right w:val="none" w:sz="0" w:space="0" w:color="auto"/>
          </w:divBdr>
        </w:div>
      </w:divsChild>
    </w:div>
    <w:div w:id="1405108497">
      <w:bodyDiv w:val="1"/>
      <w:marLeft w:val="0"/>
      <w:marRight w:val="0"/>
      <w:marTop w:val="0"/>
      <w:marBottom w:val="0"/>
      <w:divBdr>
        <w:top w:val="none" w:sz="0" w:space="0" w:color="auto"/>
        <w:left w:val="none" w:sz="0" w:space="0" w:color="auto"/>
        <w:bottom w:val="none" w:sz="0" w:space="0" w:color="auto"/>
        <w:right w:val="none" w:sz="0" w:space="0" w:color="auto"/>
      </w:divBdr>
    </w:div>
    <w:div w:id="1411122899">
      <w:bodyDiv w:val="1"/>
      <w:marLeft w:val="0"/>
      <w:marRight w:val="0"/>
      <w:marTop w:val="0"/>
      <w:marBottom w:val="0"/>
      <w:divBdr>
        <w:top w:val="none" w:sz="0" w:space="0" w:color="auto"/>
        <w:left w:val="none" w:sz="0" w:space="0" w:color="auto"/>
        <w:bottom w:val="none" w:sz="0" w:space="0" w:color="auto"/>
        <w:right w:val="none" w:sz="0" w:space="0" w:color="auto"/>
      </w:divBdr>
      <w:divsChild>
        <w:div w:id="41105091">
          <w:marLeft w:val="0"/>
          <w:marRight w:val="0"/>
          <w:marTop w:val="0"/>
          <w:marBottom w:val="0"/>
          <w:divBdr>
            <w:top w:val="none" w:sz="0" w:space="0" w:color="auto"/>
            <w:left w:val="none" w:sz="0" w:space="0" w:color="auto"/>
            <w:bottom w:val="none" w:sz="0" w:space="0" w:color="auto"/>
            <w:right w:val="none" w:sz="0" w:space="0" w:color="auto"/>
          </w:divBdr>
        </w:div>
        <w:div w:id="63727892">
          <w:marLeft w:val="0"/>
          <w:marRight w:val="0"/>
          <w:marTop w:val="0"/>
          <w:marBottom w:val="0"/>
          <w:divBdr>
            <w:top w:val="none" w:sz="0" w:space="0" w:color="auto"/>
            <w:left w:val="none" w:sz="0" w:space="0" w:color="auto"/>
            <w:bottom w:val="none" w:sz="0" w:space="0" w:color="auto"/>
            <w:right w:val="none" w:sz="0" w:space="0" w:color="auto"/>
          </w:divBdr>
        </w:div>
        <w:div w:id="132841565">
          <w:marLeft w:val="0"/>
          <w:marRight w:val="0"/>
          <w:marTop w:val="0"/>
          <w:marBottom w:val="0"/>
          <w:divBdr>
            <w:top w:val="none" w:sz="0" w:space="0" w:color="auto"/>
            <w:left w:val="none" w:sz="0" w:space="0" w:color="auto"/>
            <w:bottom w:val="none" w:sz="0" w:space="0" w:color="auto"/>
            <w:right w:val="none" w:sz="0" w:space="0" w:color="auto"/>
          </w:divBdr>
        </w:div>
        <w:div w:id="182716183">
          <w:marLeft w:val="0"/>
          <w:marRight w:val="0"/>
          <w:marTop w:val="0"/>
          <w:marBottom w:val="0"/>
          <w:divBdr>
            <w:top w:val="none" w:sz="0" w:space="0" w:color="auto"/>
            <w:left w:val="none" w:sz="0" w:space="0" w:color="auto"/>
            <w:bottom w:val="none" w:sz="0" w:space="0" w:color="auto"/>
            <w:right w:val="none" w:sz="0" w:space="0" w:color="auto"/>
          </w:divBdr>
        </w:div>
        <w:div w:id="1418210466">
          <w:marLeft w:val="0"/>
          <w:marRight w:val="0"/>
          <w:marTop w:val="0"/>
          <w:marBottom w:val="0"/>
          <w:divBdr>
            <w:top w:val="none" w:sz="0" w:space="0" w:color="auto"/>
            <w:left w:val="none" w:sz="0" w:space="0" w:color="auto"/>
            <w:bottom w:val="none" w:sz="0" w:space="0" w:color="auto"/>
            <w:right w:val="none" w:sz="0" w:space="0" w:color="auto"/>
          </w:divBdr>
        </w:div>
        <w:div w:id="1963412806">
          <w:marLeft w:val="0"/>
          <w:marRight w:val="0"/>
          <w:marTop w:val="0"/>
          <w:marBottom w:val="0"/>
          <w:divBdr>
            <w:top w:val="none" w:sz="0" w:space="0" w:color="auto"/>
            <w:left w:val="none" w:sz="0" w:space="0" w:color="auto"/>
            <w:bottom w:val="none" w:sz="0" w:space="0" w:color="auto"/>
            <w:right w:val="none" w:sz="0" w:space="0" w:color="auto"/>
          </w:divBdr>
        </w:div>
        <w:div w:id="2097558852">
          <w:marLeft w:val="0"/>
          <w:marRight w:val="0"/>
          <w:marTop w:val="0"/>
          <w:marBottom w:val="0"/>
          <w:divBdr>
            <w:top w:val="none" w:sz="0" w:space="0" w:color="auto"/>
            <w:left w:val="none" w:sz="0" w:space="0" w:color="auto"/>
            <w:bottom w:val="none" w:sz="0" w:space="0" w:color="auto"/>
            <w:right w:val="none" w:sz="0" w:space="0" w:color="auto"/>
          </w:divBdr>
        </w:div>
      </w:divsChild>
    </w:div>
    <w:div w:id="1420324436">
      <w:bodyDiv w:val="1"/>
      <w:marLeft w:val="0"/>
      <w:marRight w:val="0"/>
      <w:marTop w:val="0"/>
      <w:marBottom w:val="0"/>
      <w:divBdr>
        <w:top w:val="none" w:sz="0" w:space="0" w:color="auto"/>
        <w:left w:val="none" w:sz="0" w:space="0" w:color="auto"/>
        <w:bottom w:val="none" w:sz="0" w:space="0" w:color="auto"/>
        <w:right w:val="none" w:sz="0" w:space="0" w:color="auto"/>
      </w:divBdr>
    </w:div>
    <w:div w:id="1423837212">
      <w:bodyDiv w:val="1"/>
      <w:marLeft w:val="0"/>
      <w:marRight w:val="0"/>
      <w:marTop w:val="0"/>
      <w:marBottom w:val="0"/>
      <w:divBdr>
        <w:top w:val="none" w:sz="0" w:space="0" w:color="auto"/>
        <w:left w:val="none" w:sz="0" w:space="0" w:color="auto"/>
        <w:bottom w:val="none" w:sz="0" w:space="0" w:color="auto"/>
        <w:right w:val="none" w:sz="0" w:space="0" w:color="auto"/>
      </w:divBdr>
    </w:div>
    <w:div w:id="1480001451">
      <w:bodyDiv w:val="1"/>
      <w:marLeft w:val="0"/>
      <w:marRight w:val="0"/>
      <w:marTop w:val="0"/>
      <w:marBottom w:val="0"/>
      <w:divBdr>
        <w:top w:val="none" w:sz="0" w:space="0" w:color="auto"/>
        <w:left w:val="none" w:sz="0" w:space="0" w:color="auto"/>
        <w:bottom w:val="none" w:sz="0" w:space="0" w:color="auto"/>
        <w:right w:val="none" w:sz="0" w:space="0" w:color="auto"/>
      </w:divBdr>
    </w:div>
    <w:div w:id="1503466714">
      <w:bodyDiv w:val="1"/>
      <w:marLeft w:val="0"/>
      <w:marRight w:val="0"/>
      <w:marTop w:val="0"/>
      <w:marBottom w:val="0"/>
      <w:divBdr>
        <w:top w:val="none" w:sz="0" w:space="0" w:color="auto"/>
        <w:left w:val="none" w:sz="0" w:space="0" w:color="auto"/>
        <w:bottom w:val="none" w:sz="0" w:space="0" w:color="auto"/>
        <w:right w:val="none" w:sz="0" w:space="0" w:color="auto"/>
      </w:divBdr>
    </w:div>
    <w:div w:id="1548451480">
      <w:bodyDiv w:val="1"/>
      <w:marLeft w:val="0"/>
      <w:marRight w:val="0"/>
      <w:marTop w:val="0"/>
      <w:marBottom w:val="0"/>
      <w:divBdr>
        <w:top w:val="none" w:sz="0" w:space="0" w:color="auto"/>
        <w:left w:val="none" w:sz="0" w:space="0" w:color="auto"/>
        <w:bottom w:val="none" w:sz="0" w:space="0" w:color="auto"/>
        <w:right w:val="none" w:sz="0" w:space="0" w:color="auto"/>
      </w:divBdr>
    </w:div>
    <w:div w:id="1565677615">
      <w:bodyDiv w:val="1"/>
      <w:marLeft w:val="0"/>
      <w:marRight w:val="0"/>
      <w:marTop w:val="0"/>
      <w:marBottom w:val="0"/>
      <w:divBdr>
        <w:top w:val="none" w:sz="0" w:space="0" w:color="auto"/>
        <w:left w:val="none" w:sz="0" w:space="0" w:color="auto"/>
        <w:bottom w:val="none" w:sz="0" w:space="0" w:color="auto"/>
        <w:right w:val="none" w:sz="0" w:space="0" w:color="auto"/>
      </w:divBdr>
      <w:divsChild>
        <w:div w:id="19011023">
          <w:marLeft w:val="0"/>
          <w:marRight w:val="0"/>
          <w:marTop w:val="0"/>
          <w:marBottom w:val="0"/>
          <w:divBdr>
            <w:top w:val="none" w:sz="0" w:space="0" w:color="auto"/>
            <w:left w:val="none" w:sz="0" w:space="0" w:color="auto"/>
            <w:bottom w:val="none" w:sz="0" w:space="0" w:color="auto"/>
            <w:right w:val="none" w:sz="0" w:space="0" w:color="auto"/>
          </w:divBdr>
        </w:div>
        <w:div w:id="194542089">
          <w:marLeft w:val="0"/>
          <w:marRight w:val="0"/>
          <w:marTop w:val="0"/>
          <w:marBottom w:val="0"/>
          <w:divBdr>
            <w:top w:val="none" w:sz="0" w:space="0" w:color="auto"/>
            <w:left w:val="none" w:sz="0" w:space="0" w:color="auto"/>
            <w:bottom w:val="none" w:sz="0" w:space="0" w:color="auto"/>
            <w:right w:val="none" w:sz="0" w:space="0" w:color="auto"/>
          </w:divBdr>
        </w:div>
        <w:div w:id="350647120">
          <w:marLeft w:val="0"/>
          <w:marRight w:val="0"/>
          <w:marTop w:val="0"/>
          <w:marBottom w:val="0"/>
          <w:divBdr>
            <w:top w:val="none" w:sz="0" w:space="0" w:color="auto"/>
            <w:left w:val="none" w:sz="0" w:space="0" w:color="auto"/>
            <w:bottom w:val="none" w:sz="0" w:space="0" w:color="auto"/>
            <w:right w:val="none" w:sz="0" w:space="0" w:color="auto"/>
          </w:divBdr>
        </w:div>
        <w:div w:id="1199514884">
          <w:marLeft w:val="0"/>
          <w:marRight w:val="0"/>
          <w:marTop w:val="0"/>
          <w:marBottom w:val="0"/>
          <w:divBdr>
            <w:top w:val="none" w:sz="0" w:space="0" w:color="auto"/>
            <w:left w:val="none" w:sz="0" w:space="0" w:color="auto"/>
            <w:bottom w:val="none" w:sz="0" w:space="0" w:color="auto"/>
            <w:right w:val="none" w:sz="0" w:space="0" w:color="auto"/>
          </w:divBdr>
        </w:div>
        <w:div w:id="1437486355">
          <w:marLeft w:val="0"/>
          <w:marRight w:val="0"/>
          <w:marTop w:val="0"/>
          <w:marBottom w:val="0"/>
          <w:divBdr>
            <w:top w:val="none" w:sz="0" w:space="0" w:color="auto"/>
            <w:left w:val="none" w:sz="0" w:space="0" w:color="auto"/>
            <w:bottom w:val="none" w:sz="0" w:space="0" w:color="auto"/>
            <w:right w:val="none" w:sz="0" w:space="0" w:color="auto"/>
          </w:divBdr>
        </w:div>
        <w:div w:id="2047750778">
          <w:marLeft w:val="0"/>
          <w:marRight w:val="0"/>
          <w:marTop w:val="0"/>
          <w:marBottom w:val="0"/>
          <w:divBdr>
            <w:top w:val="none" w:sz="0" w:space="0" w:color="auto"/>
            <w:left w:val="none" w:sz="0" w:space="0" w:color="auto"/>
            <w:bottom w:val="none" w:sz="0" w:space="0" w:color="auto"/>
            <w:right w:val="none" w:sz="0" w:space="0" w:color="auto"/>
          </w:divBdr>
        </w:div>
        <w:div w:id="2049143676">
          <w:marLeft w:val="0"/>
          <w:marRight w:val="0"/>
          <w:marTop w:val="0"/>
          <w:marBottom w:val="0"/>
          <w:divBdr>
            <w:top w:val="none" w:sz="0" w:space="0" w:color="auto"/>
            <w:left w:val="none" w:sz="0" w:space="0" w:color="auto"/>
            <w:bottom w:val="none" w:sz="0" w:space="0" w:color="auto"/>
            <w:right w:val="none" w:sz="0" w:space="0" w:color="auto"/>
          </w:divBdr>
        </w:div>
      </w:divsChild>
    </w:div>
    <w:div w:id="1583832429">
      <w:bodyDiv w:val="1"/>
      <w:marLeft w:val="0"/>
      <w:marRight w:val="0"/>
      <w:marTop w:val="0"/>
      <w:marBottom w:val="0"/>
      <w:divBdr>
        <w:top w:val="none" w:sz="0" w:space="0" w:color="auto"/>
        <w:left w:val="none" w:sz="0" w:space="0" w:color="auto"/>
        <w:bottom w:val="none" w:sz="0" w:space="0" w:color="auto"/>
        <w:right w:val="none" w:sz="0" w:space="0" w:color="auto"/>
      </w:divBdr>
    </w:div>
    <w:div w:id="1598828196">
      <w:bodyDiv w:val="1"/>
      <w:marLeft w:val="0"/>
      <w:marRight w:val="0"/>
      <w:marTop w:val="0"/>
      <w:marBottom w:val="0"/>
      <w:divBdr>
        <w:top w:val="none" w:sz="0" w:space="0" w:color="auto"/>
        <w:left w:val="none" w:sz="0" w:space="0" w:color="auto"/>
        <w:bottom w:val="none" w:sz="0" w:space="0" w:color="auto"/>
        <w:right w:val="none" w:sz="0" w:space="0" w:color="auto"/>
      </w:divBdr>
      <w:divsChild>
        <w:div w:id="641008569">
          <w:marLeft w:val="0"/>
          <w:marRight w:val="0"/>
          <w:marTop w:val="0"/>
          <w:marBottom w:val="0"/>
          <w:divBdr>
            <w:top w:val="none" w:sz="0" w:space="0" w:color="auto"/>
            <w:left w:val="none" w:sz="0" w:space="0" w:color="auto"/>
            <w:bottom w:val="none" w:sz="0" w:space="0" w:color="auto"/>
            <w:right w:val="none" w:sz="0" w:space="0" w:color="auto"/>
          </w:divBdr>
        </w:div>
      </w:divsChild>
    </w:div>
    <w:div w:id="1643458744">
      <w:bodyDiv w:val="1"/>
      <w:marLeft w:val="0"/>
      <w:marRight w:val="0"/>
      <w:marTop w:val="0"/>
      <w:marBottom w:val="0"/>
      <w:divBdr>
        <w:top w:val="none" w:sz="0" w:space="0" w:color="auto"/>
        <w:left w:val="none" w:sz="0" w:space="0" w:color="auto"/>
        <w:bottom w:val="none" w:sz="0" w:space="0" w:color="auto"/>
        <w:right w:val="none" w:sz="0" w:space="0" w:color="auto"/>
      </w:divBdr>
    </w:div>
    <w:div w:id="1678773156">
      <w:bodyDiv w:val="1"/>
      <w:marLeft w:val="0"/>
      <w:marRight w:val="0"/>
      <w:marTop w:val="0"/>
      <w:marBottom w:val="0"/>
      <w:divBdr>
        <w:top w:val="none" w:sz="0" w:space="0" w:color="auto"/>
        <w:left w:val="none" w:sz="0" w:space="0" w:color="auto"/>
        <w:bottom w:val="none" w:sz="0" w:space="0" w:color="auto"/>
        <w:right w:val="none" w:sz="0" w:space="0" w:color="auto"/>
      </w:divBdr>
      <w:divsChild>
        <w:div w:id="1218399850">
          <w:marLeft w:val="0"/>
          <w:marRight w:val="0"/>
          <w:marTop w:val="0"/>
          <w:marBottom w:val="0"/>
          <w:divBdr>
            <w:top w:val="none" w:sz="0" w:space="0" w:color="auto"/>
            <w:left w:val="none" w:sz="0" w:space="0" w:color="auto"/>
            <w:bottom w:val="none" w:sz="0" w:space="0" w:color="auto"/>
            <w:right w:val="none" w:sz="0" w:space="0" w:color="auto"/>
          </w:divBdr>
        </w:div>
        <w:div w:id="1348215318">
          <w:marLeft w:val="0"/>
          <w:marRight w:val="0"/>
          <w:marTop w:val="0"/>
          <w:marBottom w:val="0"/>
          <w:divBdr>
            <w:top w:val="none" w:sz="0" w:space="0" w:color="auto"/>
            <w:left w:val="none" w:sz="0" w:space="0" w:color="auto"/>
            <w:bottom w:val="none" w:sz="0" w:space="0" w:color="auto"/>
            <w:right w:val="none" w:sz="0" w:space="0" w:color="auto"/>
          </w:divBdr>
        </w:div>
        <w:div w:id="2139179168">
          <w:marLeft w:val="0"/>
          <w:marRight w:val="0"/>
          <w:marTop w:val="0"/>
          <w:marBottom w:val="0"/>
          <w:divBdr>
            <w:top w:val="none" w:sz="0" w:space="0" w:color="auto"/>
            <w:left w:val="none" w:sz="0" w:space="0" w:color="auto"/>
            <w:bottom w:val="none" w:sz="0" w:space="0" w:color="auto"/>
            <w:right w:val="none" w:sz="0" w:space="0" w:color="auto"/>
          </w:divBdr>
        </w:div>
      </w:divsChild>
    </w:div>
    <w:div w:id="1679305243">
      <w:bodyDiv w:val="1"/>
      <w:marLeft w:val="0"/>
      <w:marRight w:val="0"/>
      <w:marTop w:val="0"/>
      <w:marBottom w:val="0"/>
      <w:divBdr>
        <w:top w:val="none" w:sz="0" w:space="0" w:color="auto"/>
        <w:left w:val="none" w:sz="0" w:space="0" w:color="auto"/>
        <w:bottom w:val="none" w:sz="0" w:space="0" w:color="auto"/>
        <w:right w:val="none" w:sz="0" w:space="0" w:color="auto"/>
      </w:divBdr>
    </w:div>
    <w:div w:id="1691754608">
      <w:bodyDiv w:val="1"/>
      <w:marLeft w:val="0"/>
      <w:marRight w:val="0"/>
      <w:marTop w:val="0"/>
      <w:marBottom w:val="0"/>
      <w:divBdr>
        <w:top w:val="none" w:sz="0" w:space="0" w:color="auto"/>
        <w:left w:val="none" w:sz="0" w:space="0" w:color="auto"/>
        <w:bottom w:val="none" w:sz="0" w:space="0" w:color="auto"/>
        <w:right w:val="none" w:sz="0" w:space="0" w:color="auto"/>
      </w:divBdr>
    </w:div>
    <w:div w:id="1724526219">
      <w:bodyDiv w:val="1"/>
      <w:marLeft w:val="0"/>
      <w:marRight w:val="0"/>
      <w:marTop w:val="0"/>
      <w:marBottom w:val="0"/>
      <w:divBdr>
        <w:top w:val="none" w:sz="0" w:space="0" w:color="auto"/>
        <w:left w:val="none" w:sz="0" w:space="0" w:color="auto"/>
        <w:bottom w:val="none" w:sz="0" w:space="0" w:color="auto"/>
        <w:right w:val="none" w:sz="0" w:space="0" w:color="auto"/>
      </w:divBdr>
    </w:div>
    <w:div w:id="1745031473">
      <w:bodyDiv w:val="1"/>
      <w:marLeft w:val="0"/>
      <w:marRight w:val="0"/>
      <w:marTop w:val="0"/>
      <w:marBottom w:val="0"/>
      <w:divBdr>
        <w:top w:val="none" w:sz="0" w:space="0" w:color="auto"/>
        <w:left w:val="none" w:sz="0" w:space="0" w:color="auto"/>
        <w:bottom w:val="none" w:sz="0" w:space="0" w:color="auto"/>
        <w:right w:val="none" w:sz="0" w:space="0" w:color="auto"/>
      </w:divBdr>
    </w:div>
    <w:div w:id="1747802086">
      <w:bodyDiv w:val="1"/>
      <w:marLeft w:val="0"/>
      <w:marRight w:val="0"/>
      <w:marTop w:val="0"/>
      <w:marBottom w:val="0"/>
      <w:divBdr>
        <w:top w:val="none" w:sz="0" w:space="0" w:color="auto"/>
        <w:left w:val="none" w:sz="0" w:space="0" w:color="auto"/>
        <w:bottom w:val="none" w:sz="0" w:space="0" w:color="auto"/>
        <w:right w:val="none" w:sz="0" w:space="0" w:color="auto"/>
      </w:divBdr>
    </w:div>
    <w:div w:id="1752193233">
      <w:bodyDiv w:val="1"/>
      <w:marLeft w:val="0"/>
      <w:marRight w:val="0"/>
      <w:marTop w:val="0"/>
      <w:marBottom w:val="0"/>
      <w:divBdr>
        <w:top w:val="none" w:sz="0" w:space="0" w:color="auto"/>
        <w:left w:val="none" w:sz="0" w:space="0" w:color="auto"/>
        <w:bottom w:val="none" w:sz="0" w:space="0" w:color="auto"/>
        <w:right w:val="none" w:sz="0" w:space="0" w:color="auto"/>
      </w:divBdr>
    </w:div>
    <w:div w:id="1765807834">
      <w:bodyDiv w:val="1"/>
      <w:marLeft w:val="0"/>
      <w:marRight w:val="0"/>
      <w:marTop w:val="0"/>
      <w:marBottom w:val="0"/>
      <w:divBdr>
        <w:top w:val="none" w:sz="0" w:space="0" w:color="auto"/>
        <w:left w:val="none" w:sz="0" w:space="0" w:color="auto"/>
        <w:bottom w:val="none" w:sz="0" w:space="0" w:color="auto"/>
        <w:right w:val="none" w:sz="0" w:space="0" w:color="auto"/>
      </w:divBdr>
    </w:div>
    <w:div w:id="1795756547">
      <w:bodyDiv w:val="1"/>
      <w:marLeft w:val="0"/>
      <w:marRight w:val="0"/>
      <w:marTop w:val="0"/>
      <w:marBottom w:val="0"/>
      <w:divBdr>
        <w:top w:val="none" w:sz="0" w:space="0" w:color="auto"/>
        <w:left w:val="none" w:sz="0" w:space="0" w:color="auto"/>
        <w:bottom w:val="none" w:sz="0" w:space="0" w:color="auto"/>
        <w:right w:val="none" w:sz="0" w:space="0" w:color="auto"/>
      </w:divBdr>
    </w:div>
    <w:div w:id="1952349174">
      <w:bodyDiv w:val="1"/>
      <w:marLeft w:val="0"/>
      <w:marRight w:val="0"/>
      <w:marTop w:val="0"/>
      <w:marBottom w:val="0"/>
      <w:divBdr>
        <w:top w:val="none" w:sz="0" w:space="0" w:color="auto"/>
        <w:left w:val="none" w:sz="0" w:space="0" w:color="auto"/>
        <w:bottom w:val="none" w:sz="0" w:space="0" w:color="auto"/>
        <w:right w:val="none" w:sz="0" w:space="0" w:color="auto"/>
      </w:divBdr>
    </w:div>
    <w:div w:id="2013141329">
      <w:bodyDiv w:val="1"/>
      <w:marLeft w:val="0"/>
      <w:marRight w:val="0"/>
      <w:marTop w:val="0"/>
      <w:marBottom w:val="0"/>
      <w:divBdr>
        <w:top w:val="none" w:sz="0" w:space="0" w:color="auto"/>
        <w:left w:val="none" w:sz="0" w:space="0" w:color="auto"/>
        <w:bottom w:val="none" w:sz="0" w:space="0" w:color="auto"/>
        <w:right w:val="none" w:sz="0" w:space="0" w:color="auto"/>
      </w:divBdr>
    </w:div>
    <w:div w:id="2034528600">
      <w:bodyDiv w:val="1"/>
      <w:marLeft w:val="0"/>
      <w:marRight w:val="0"/>
      <w:marTop w:val="0"/>
      <w:marBottom w:val="0"/>
      <w:divBdr>
        <w:top w:val="none" w:sz="0" w:space="0" w:color="auto"/>
        <w:left w:val="none" w:sz="0" w:space="0" w:color="auto"/>
        <w:bottom w:val="none" w:sz="0" w:space="0" w:color="auto"/>
        <w:right w:val="none" w:sz="0" w:space="0" w:color="auto"/>
      </w:divBdr>
    </w:div>
    <w:div w:id="2094542389">
      <w:bodyDiv w:val="1"/>
      <w:marLeft w:val="0"/>
      <w:marRight w:val="0"/>
      <w:marTop w:val="0"/>
      <w:marBottom w:val="0"/>
      <w:divBdr>
        <w:top w:val="none" w:sz="0" w:space="0" w:color="auto"/>
        <w:left w:val="none" w:sz="0" w:space="0" w:color="auto"/>
        <w:bottom w:val="none" w:sz="0" w:space="0" w:color="auto"/>
        <w:right w:val="none" w:sz="0" w:space="0" w:color="auto"/>
      </w:divBdr>
    </w:div>
    <w:div w:id="2100713082">
      <w:bodyDiv w:val="1"/>
      <w:marLeft w:val="0"/>
      <w:marRight w:val="0"/>
      <w:marTop w:val="0"/>
      <w:marBottom w:val="0"/>
      <w:divBdr>
        <w:top w:val="none" w:sz="0" w:space="0" w:color="auto"/>
        <w:left w:val="none" w:sz="0" w:space="0" w:color="auto"/>
        <w:bottom w:val="none" w:sz="0" w:space="0" w:color="auto"/>
        <w:right w:val="none" w:sz="0" w:space="0" w:color="auto"/>
      </w:divBdr>
      <w:divsChild>
        <w:div w:id="72318354">
          <w:marLeft w:val="0"/>
          <w:marRight w:val="0"/>
          <w:marTop w:val="0"/>
          <w:marBottom w:val="0"/>
          <w:divBdr>
            <w:top w:val="none" w:sz="0" w:space="0" w:color="auto"/>
            <w:left w:val="none" w:sz="0" w:space="0" w:color="auto"/>
            <w:bottom w:val="none" w:sz="0" w:space="0" w:color="auto"/>
            <w:right w:val="none" w:sz="0" w:space="0" w:color="auto"/>
          </w:divBdr>
        </w:div>
        <w:div w:id="1863205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dows\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14F4E0-5C72-4E43-B862-606FD859170E}">
  <we:reference id="wa104382081" version="1.55.1.0" store="en-US" storeType="OMEX"/>
  <we:alternateReferences>
    <we:reference id="wa104382081" version="1.55.1.0" store="" storeType="OMEX"/>
  </we:alternateReferences>
  <we:properties>
    <we:property name="MENDELEY_CITATIONS" value="[{&quot;citationID&quot;:&quot;MENDELEY_CITATION_9f0b6583-6c06-4df7-9702-356d5ef3bfb5&quot;,&quot;properties&quot;:{&quot;noteIndex&quot;:0},&quot;isEdited&quot;:false,&quot;manualOverride&quot;:{&quot;isManuallyOverridden&quot;:false,&quot;citeprocText&quot;:&quot;(AMCI 2021)&quot;,&quot;manualOverrideText&quot;:&quot;&quot;},&quot;citationTag&quot;:&quot;MENDELEY_CITATION_v3_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&quot;,&quot;citationItems&quot;:[{&quot;id&quot;:&quot;1e17c315-ed30-3e58-9bfa-ad5c789e16d3&quot;,&quot;itemData&quot;:{&quot;type&quot;:&quot;webpage&quot;,&quot;id&quot;:&quot;1e17c315-ed30-3e58-9bfa-ad5c789e16d3&quot;,&quot;title&quot;:&quot;AMCI : Advanced Micro Controls Inc :: What is a PLC?&quot;,&quot;author&quot;:[{&quot;family&quot;:&quot;AMCI&quot;,&quot;given&quot;:&quot;&quot;,&quot;parse-names&quot;:false,&quot;dropping-particle&quot;:&quot;&quot;,&quot;non-dropping-particle&quot;:&quot;&quot;}],&quot;container-title&quot;:&quot;AMCI&quot;,&quot;accessed&quot;:{&quot;date-parts&quot;:[[2023,11,22]]},&quot;URL&quot;:&quot;https://www.amci.com/industrial-automation-resources/plc-automation-tutorials/what-plc/&quot;,&quot;issued&quot;:{&quot;date-parts&quot;:[[2021]]},&quot;container-title-short&quot;:&quot;&quot;},&quot;isTemporary&quot;:false}]},{&quot;citationID&quot;:&quot;MENDELEY_CITATION_545d5074-440e-467f-9de6-b4ff98ee2919&quot;,&quot;properties&quot;:{&quot;noteIndex&quot;:0},&quot;isEdited&quot;:false,&quot;manualOverride&quot;:{&quot;isManuallyOverridden&quot;:false,&quot;citeprocText&quot;:&quot;(Omron n.d.)&quot;,&quot;manualOverrideText&quot;:&quot;&quot;},&quot;citationTag&quot;:&quot;MENDELEY_CITATION_v3_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&quot;,&quot;citationItems&quot;:[{&quot;id&quot;:&quot;1c91629a-dd2b-3e93-bb47-57c5c10bc964&quot;,&quot;itemData&quot;:{&quot;type&quot;:&quot;article-journal&quot;,&quot;id&quot;:&quot;1c91629a-dd2b-3e93-bb47-57c5c10bc964&quot;,&quot;title&quot;:&quot;Sysmac NJ Series&quot;,&quot;author&quot;:[{&quot;family&quot;:&quot;Omron&quot;,&quot;given&quot;:&quot;&quot;,&quot;parse-names&quot;:false,&quot;dropping-particle&quot;:&quot;&quot;,&quot;non-dropping-particle&quot;:&quot;&quot;}],&quot;accessed&quot;:{&quot;date-parts&quot;:[[2023,11,22]]},&quot;container-title-short&quot;:&quot;&quot;},&quot;isTemporary&quot;:false}]},{&quot;citationID&quot;:&quot;MENDELEY_CITATION_5b512413-4fc6-44bc-aec5-45d4525ae8b0&quot;,&quot;properties&quot;:{&quot;noteIndex&quot;:0},&quot;isEdited&quot;:false,&quot;manualOverride&quot;:{&quot;isManuallyOverridden&quot;:false,&quot;citeprocText&quot;:&quot;(UNITRONICS 2021)&quot;,&quot;manualOverrideText&quot;:&quot;&quot;},&quot;citationTag&quot;:&quot;MENDELEY_CITATION_v3_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&quot;,&quot;citationItems&quot;:[{&quot;id&quot;:&quot;23206882-627c-36bb-a740-59db277ebd48&quot;,&quot;itemData&quot;:{&quot;type&quot;:&quot;webpage&quot;,&quot;id&quot;:&quot;23206882-627c-36bb-a740-59db277ebd48&quot;,&quot;title&quot;:&quot;What is PLC ? Programmable Logic Controller - Unitronics&quot;,&quot;author&quot;:[{&quot;family&quot;:&quot;UNITRONICS&quot;,&quot;given&quot;:&quot;&quot;,&quot;parse-names&quot;:false,&quot;dropping-particle&quot;:&quot;&quot;,&quot;non-dropping-particle&quot;:&quot;&quot;}],&quot;container-title&quot;:&quot;UNITRONICS&quot;,&quot;accessed&quot;:{&quot;date-parts&quot;:[[2023,11,22]]},&quot;URL&quot;:&quot;https://www.unitronicsplc.com/what-is-plc-programmable-logic-controller/&quot;,&quot;issued&quot;:{&quot;date-parts&quot;:[[2021,12]]},&quot;container-title-short&quot;:&quot;&quot;},&quot;isTemporary&quot;:false}]}]"/>
    <we:property name="MENDELEY_CITATIONS_LOCALE_CODE" value="&quot;en-GB&quot;"/>
    <we:property name="MENDELEY_CITATIONS_STYLE" value="{&quot;id&quot;:&quot;https://www.zotero.org/styles/harvard-swinburne-university-of-technology&quot;,&quot;title&quot;:&quot;Swinburne University of Technolog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C3994B248F6B46A5E056CC9E9221A4" ma:contentTypeVersion="16" ma:contentTypeDescription="Create a new document." ma:contentTypeScope="" ma:versionID="20db6d338ec9a6f4fbc9589093a33925">
  <xsd:schema xmlns:xsd="http://www.w3.org/2001/XMLSchema" xmlns:xs="http://www.w3.org/2001/XMLSchema" xmlns:p="http://schemas.microsoft.com/office/2006/metadata/properties" xmlns:ns3="597fe383-4197-4edf-903a-4c57972d045d" xmlns:ns4="397eba3b-f12d-4c0e-890e-6cc69f7e1b86" targetNamespace="http://schemas.microsoft.com/office/2006/metadata/properties" ma:root="true" ma:fieldsID="b7fd6130b6578832a16046776da45e51" ns3:_="" ns4:_="">
    <xsd:import namespace="597fe383-4197-4edf-903a-4c57972d045d"/>
    <xsd:import namespace="397eba3b-f12d-4c0e-890e-6cc69f7e1b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_activity"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fe383-4197-4edf-903a-4c57972d0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7eba3b-f12d-4c0e-890e-6cc69f7e1b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97fe383-4197-4edf-903a-4c57972d045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7A5F61-A3EC-4671-B269-18356B837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fe383-4197-4edf-903a-4c57972d045d"/>
    <ds:schemaRef ds:uri="397eba3b-f12d-4c0e-890e-6cc69f7e1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31986-B150-4FD3-B40D-DBDBD711592F}">
  <ds:schemaRefs>
    <ds:schemaRef ds:uri="http://schemas.microsoft.com/office/2006/metadata/properties"/>
    <ds:schemaRef ds:uri="http://schemas.microsoft.com/office/infopath/2007/PartnerControls"/>
    <ds:schemaRef ds:uri="597fe383-4197-4edf-903a-4c57972d045d"/>
  </ds:schemaRefs>
</ds:datastoreItem>
</file>

<file path=customXml/itemProps3.xml><?xml version="1.0" encoding="utf-8"?>
<ds:datastoreItem xmlns:ds="http://schemas.openxmlformats.org/officeDocument/2006/customXml" ds:itemID="{414D4F2A-A5A1-4EFE-878C-EE1C2881FF3C}">
  <ds:schemaRefs>
    <ds:schemaRef ds:uri="http://schemas.openxmlformats.org/officeDocument/2006/bibliography"/>
  </ds:schemaRefs>
</ds:datastoreItem>
</file>

<file path=customXml/itemProps4.xml><?xml version="1.0" encoding="utf-8"?>
<ds:datastoreItem xmlns:ds="http://schemas.openxmlformats.org/officeDocument/2006/customXml" ds:itemID="{DE6D106B-4C2D-4419-B61D-A692A35CC3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Links>
    <vt:vector size="144" baseType="variant">
      <vt:variant>
        <vt:i4>1245232</vt:i4>
      </vt:variant>
      <vt:variant>
        <vt:i4>140</vt:i4>
      </vt:variant>
      <vt:variant>
        <vt:i4>0</vt:i4>
      </vt:variant>
      <vt:variant>
        <vt:i4>5</vt:i4>
      </vt:variant>
      <vt:variant>
        <vt:lpwstr/>
      </vt:variant>
      <vt:variant>
        <vt:lpwstr>_Toc151750560</vt:lpwstr>
      </vt:variant>
      <vt:variant>
        <vt:i4>1048624</vt:i4>
      </vt:variant>
      <vt:variant>
        <vt:i4>134</vt:i4>
      </vt:variant>
      <vt:variant>
        <vt:i4>0</vt:i4>
      </vt:variant>
      <vt:variant>
        <vt:i4>5</vt:i4>
      </vt:variant>
      <vt:variant>
        <vt:lpwstr/>
      </vt:variant>
      <vt:variant>
        <vt:lpwstr>_Toc151750559</vt:lpwstr>
      </vt:variant>
      <vt:variant>
        <vt:i4>1048624</vt:i4>
      </vt:variant>
      <vt:variant>
        <vt:i4>128</vt:i4>
      </vt:variant>
      <vt:variant>
        <vt:i4>0</vt:i4>
      </vt:variant>
      <vt:variant>
        <vt:i4>5</vt:i4>
      </vt:variant>
      <vt:variant>
        <vt:lpwstr/>
      </vt:variant>
      <vt:variant>
        <vt:lpwstr>_Toc151750558</vt:lpwstr>
      </vt:variant>
      <vt:variant>
        <vt:i4>1048624</vt:i4>
      </vt:variant>
      <vt:variant>
        <vt:i4>122</vt:i4>
      </vt:variant>
      <vt:variant>
        <vt:i4>0</vt:i4>
      </vt:variant>
      <vt:variant>
        <vt:i4>5</vt:i4>
      </vt:variant>
      <vt:variant>
        <vt:lpwstr/>
      </vt:variant>
      <vt:variant>
        <vt:lpwstr>_Toc151750557</vt:lpwstr>
      </vt:variant>
      <vt:variant>
        <vt:i4>1048624</vt:i4>
      </vt:variant>
      <vt:variant>
        <vt:i4>116</vt:i4>
      </vt:variant>
      <vt:variant>
        <vt:i4>0</vt:i4>
      </vt:variant>
      <vt:variant>
        <vt:i4>5</vt:i4>
      </vt:variant>
      <vt:variant>
        <vt:lpwstr/>
      </vt:variant>
      <vt:variant>
        <vt:lpwstr>_Toc151750556</vt:lpwstr>
      </vt:variant>
      <vt:variant>
        <vt:i4>1048624</vt:i4>
      </vt:variant>
      <vt:variant>
        <vt:i4>110</vt:i4>
      </vt:variant>
      <vt:variant>
        <vt:i4>0</vt:i4>
      </vt:variant>
      <vt:variant>
        <vt:i4>5</vt:i4>
      </vt:variant>
      <vt:variant>
        <vt:lpwstr/>
      </vt:variant>
      <vt:variant>
        <vt:lpwstr>_Toc151750555</vt:lpwstr>
      </vt:variant>
      <vt:variant>
        <vt:i4>1048624</vt:i4>
      </vt:variant>
      <vt:variant>
        <vt:i4>104</vt:i4>
      </vt:variant>
      <vt:variant>
        <vt:i4>0</vt:i4>
      </vt:variant>
      <vt:variant>
        <vt:i4>5</vt:i4>
      </vt:variant>
      <vt:variant>
        <vt:lpwstr/>
      </vt:variant>
      <vt:variant>
        <vt:lpwstr>_Toc151750554</vt:lpwstr>
      </vt:variant>
      <vt:variant>
        <vt:i4>1048624</vt:i4>
      </vt:variant>
      <vt:variant>
        <vt:i4>98</vt:i4>
      </vt:variant>
      <vt:variant>
        <vt:i4>0</vt:i4>
      </vt:variant>
      <vt:variant>
        <vt:i4>5</vt:i4>
      </vt:variant>
      <vt:variant>
        <vt:lpwstr/>
      </vt:variant>
      <vt:variant>
        <vt:lpwstr>_Toc151750553</vt:lpwstr>
      </vt:variant>
      <vt:variant>
        <vt:i4>1048624</vt:i4>
      </vt:variant>
      <vt:variant>
        <vt:i4>92</vt:i4>
      </vt:variant>
      <vt:variant>
        <vt:i4>0</vt:i4>
      </vt:variant>
      <vt:variant>
        <vt:i4>5</vt:i4>
      </vt:variant>
      <vt:variant>
        <vt:lpwstr/>
      </vt:variant>
      <vt:variant>
        <vt:lpwstr>_Toc151750552</vt:lpwstr>
      </vt:variant>
      <vt:variant>
        <vt:i4>1048624</vt:i4>
      </vt:variant>
      <vt:variant>
        <vt:i4>86</vt:i4>
      </vt:variant>
      <vt:variant>
        <vt:i4>0</vt:i4>
      </vt:variant>
      <vt:variant>
        <vt:i4>5</vt:i4>
      </vt:variant>
      <vt:variant>
        <vt:lpwstr/>
      </vt:variant>
      <vt:variant>
        <vt:lpwstr>_Toc151750551</vt:lpwstr>
      </vt:variant>
      <vt:variant>
        <vt:i4>1048624</vt:i4>
      </vt:variant>
      <vt:variant>
        <vt:i4>80</vt:i4>
      </vt:variant>
      <vt:variant>
        <vt:i4>0</vt:i4>
      </vt:variant>
      <vt:variant>
        <vt:i4>5</vt:i4>
      </vt:variant>
      <vt:variant>
        <vt:lpwstr/>
      </vt:variant>
      <vt:variant>
        <vt:lpwstr>_Toc151750550</vt:lpwstr>
      </vt:variant>
      <vt:variant>
        <vt:i4>1114160</vt:i4>
      </vt:variant>
      <vt:variant>
        <vt:i4>74</vt:i4>
      </vt:variant>
      <vt:variant>
        <vt:i4>0</vt:i4>
      </vt:variant>
      <vt:variant>
        <vt:i4>5</vt:i4>
      </vt:variant>
      <vt:variant>
        <vt:lpwstr/>
      </vt:variant>
      <vt:variant>
        <vt:lpwstr>_Toc151750549</vt:lpwstr>
      </vt:variant>
      <vt:variant>
        <vt:i4>1114160</vt:i4>
      </vt:variant>
      <vt:variant>
        <vt:i4>68</vt:i4>
      </vt:variant>
      <vt:variant>
        <vt:i4>0</vt:i4>
      </vt:variant>
      <vt:variant>
        <vt:i4>5</vt:i4>
      </vt:variant>
      <vt:variant>
        <vt:lpwstr/>
      </vt:variant>
      <vt:variant>
        <vt:lpwstr>_Toc151750548</vt:lpwstr>
      </vt:variant>
      <vt:variant>
        <vt:i4>1114160</vt:i4>
      </vt:variant>
      <vt:variant>
        <vt:i4>62</vt:i4>
      </vt:variant>
      <vt:variant>
        <vt:i4>0</vt:i4>
      </vt:variant>
      <vt:variant>
        <vt:i4>5</vt:i4>
      </vt:variant>
      <vt:variant>
        <vt:lpwstr/>
      </vt:variant>
      <vt:variant>
        <vt:lpwstr>_Toc151750547</vt:lpwstr>
      </vt:variant>
      <vt:variant>
        <vt:i4>1114160</vt:i4>
      </vt:variant>
      <vt:variant>
        <vt:i4>56</vt:i4>
      </vt:variant>
      <vt:variant>
        <vt:i4>0</vt:i4>
      </vt:variant>
      <vt:variant>
        <vt:i4>5</vt:i4>
      </vt:variant>
      <vt:variant>
        <vt:lpwstr/>
      </vt:variant>
      <vt:variant>
        <vt:lpwstr>_Toc151750546</vt:lpwstr>
      </vt:variant>
      <vt:variant>
        <vt:i4>1114160</vt:i4>
      </vt:variant>
      <vt:variant>
        <vt:i4>50</vt:i4>
      </vt:variant>
      <vt:variant>
        <vt:i4>0</vt:i4>
      </vt:variant>
      <vt:variant>
        <vt:i4>5</vt:i4>
      </vt:variant>
      <vt:variant>
        <vt:lpwstr/>
      </vt:variant>
      <vt:variant>
        <vt:lpwstr>_Toc151750545</vt:lpwstr>
      </vt:variant>
      <vt:variant>
        <vt:i4>1114160</vt:i4>
      </vt:variant>
      <vt:variant>
        <vt:i4>44</vt:i4>
      </vt:variant>
      <vt:variant>
        <vt:i4>0</vt:i4>
      </vt:variant>
      <vt:variant>
        <vt:i4>5</vt:i4>
      </vt:variant>
      <vt:variant>
        <vt:lpwstr/>
      </vt:variant>
      <vt:variant>
        <vt:lpwstr>_Toc151750544</vt:lpwstr>
      </vt:variant>
      <vt:variant>
        <vt:i4>1114160</vt:i4>
      </vt:variant>
      <vt:variant>
        <vt:i4>38</vt:i4>
      </vt:variant>
      <vt:variant>
        <vt:i4>0</vt:i4>
      </vt:variant>
      <vt:variant>
        <vt:i4>5</vt:i4>
      </vt:variant>
      <vt:variant>
        <vt:lpwstr/>
      </vt:variant>
      <vt:variant>
        <vt:lpwstr>_Toc151750543</vt:lpwstr>
      </vt:variant>
      <vt:variant>
        <vt:i4>1114160</vt:i4>
      </vt:variant>
      <vt:variant>
        <vt:i4>32</vt:i4>
      </vt:variant>
      <vt:variant>
        <vt:i4>0</vt:i4>
      </vt:variant>
      <vt:variant>
        <vt:i4>5</vt:i4>
      </vt:variant>
      <vt:variant>
        <vt:lpwstr/>
      </vt:variant>
      <vt:variant>
        <vt:lpwstr>_Toc151750542</vt:lpwstr>
      </vt:variant>
      <vt:variant>
        <vt:i4>1114160</vt:i4>
      </vt:variant>
      <vt:variant>
        <vt:i4>26</vt:i4>
      </vt:variant>
      <vt:variant>
        <vt:i4>0</vt:i4>
      </vt:variant>
      <vt:variant>
        <vt:i4>5</vt:i4>
      </vt:variant>
      <vt:variant>
        <vt:lpwstr/>
      </vt:variant>
      <vt:variant>
        <vt:lpwstr>_Toc151750541</vt:lpwstr>
      </vt:variant>
      <vt:variant>
        <vt:i4>1114160</vt:i4>
      </vt:variant>
      <vt:variant>
        <vt:i4>20</vt:i4>
      </vt:variant>
      <vt:variant>
        <vt:i4>0</vt:i4>
      </vt:variant>
      <vt:variant>
        <vt:i4>5</vt:i4>
      </vt:variant>
      <vt:variant>
        <vt:lpwstr/>
      </vt:variant>
      <vt:variant>
        <vt:lpwstr>_Toc151750540</vt:lpwstr>
      </vt:variant>
      <vt:variant>
        <vt:i4>1441840</vt:i4>
      </vt:variant>
      <vt:variant>
        <vt:i4>14</vt:i4>
      </vt:variant>
      <vt:variant>
        <vt:i4>0</vt:i4>
      </vt:variant>
      <vt:variant>
        <vt:i4>5</vt:i4>
      </vt:variant>
      <vt:variant>
        <vt:lpwstr/>
      </vt:variant>
      <vt:variant>
        <vt:lpwstr>_Toc151750539</vt:lpwstr>
      </vt:variant>
      <vt:variant>
        <vt:i4>1441840</vt:i4>
      </vt:variant>
      <vt:variant>
        <vt:i4>8</vt:i4>
      </vt:variant>
      <vt:variant>
        <vt:i4>0</vt:i4>
      </vt:variant>
      <vt:variant>
        <vt:i4>5</vt:i4>
      </vt:variant>
      <vt:variant>
        <vt:lpwstr/>
      </vt:variant>
      <vt:variant>
        <vt:lpwstr>_Toc151750538</vt:lpwstr>
      </vt:variant>
      <vt:variant>
        <vt:i4>1441840</vt:i4>
      </vt:variant>
      <vt:variant>
        <vt:i4>2</vt:i4>
      </vt:variant>
      <vt:variant>
        <vt:i4>0</vt:i4>
      </vt:variant>
      <vt:variant>
        <vt:i4>5</vt:i4>
      </vt:variant>
      <vt:variant>
        <vt:lpwstr/>
      </vt:variant>
      <vt:variant>
        <vt:lpwstr>_Toc151750537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Divyessh Sivakumar</dc:creator>
  <cp:keywords/>
  <dc:description/>
  <cp:lastModifiedBy>DIVYESSH SIVAKUMAR</cp:lastModifiedBy>
  <cp:revision>4</cp:revision>
  <cp:lastPrinted>2025-01-17T00:31:00Z</cp:lastPrinted>
  <dcterms:created xsi:type="dcterms:W3CDTF">2025-01-17T00:31:00Z</dcterms:created>
  <dcterms:modified xsi:type="dcterms:W3CDTF">2025-01-17T00:31:00Z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0x01010026C3994B248F6B46A5E056CC9E9221A4</vt:lpwstr>
  </property>
  <property fmtid="{D5CDD505-2E9C-101B-9397-08002B2CF9AE}" pid="3" name="GrammarlyDocumentId">
    <vt:lpwstr>bd879eeee3dfc320d403c365f47e072bba29cb3d832ec1b411584f82bf9050ac</vt:lpwstr>
  </property>
</Properties>
</file>